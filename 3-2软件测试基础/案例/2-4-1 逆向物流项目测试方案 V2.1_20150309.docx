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620" w:rsidRDefault="008A4620">
      <w:bookmarkStart w:id="0" w:name="_GoBack"/>
      <w:bookmarkEnd w:id="0"/>
    </w:p>
    <w:p w:rsidR="00224D8B" w:rsidRDefault="00224D8B"/>
    <w:p w:rsidR="00224D8B" w:rsidRDefault="00224D8B"/>
    <w:p w:rsidR="00224D8B" w:rsidRDefault="00224D8B"/>
    <w:p w:rsidR="00224D8B" w:rsidRDefault="00224D8B"/>
    <w:p w:rsidR="00224D8B" w:rsidRDefault="00224D8B"/>
    <w:p w:rsidR="00224D8B" w:rsidRDefault="00224D8B"/>
    <w:p w:rsidR="00224D8B" w:rsidRDefault="00224D8B"/>
    <w:p w:rsidR="00224D8B" w:rsidRDefault="00224D8B"/>
    <w:p w:rsidR="00224D8B" w:rsidRDefault="00224D8B"/>
    <w:p w:rsidR="00F874E3" w:rsidRDefault="00F874E3">
      <w:pPr>
        <w:rPr>
          <w:rFonts w:ascii="Times New Roman" w:hAnsi="Times New Roman"/>
          <w:sz w:val="52"/>
          <w:szCs w:val="52"/>
        </w:rPr>
      </w:pPr>
    </w:p>
    <w:p w:rsidR="00F874E3" w:rsidRDefault="00F874E3">
      <w:pPr>
        <w:rPr>
          <w:rFonts w:ascii="Times New Roman" w:hAnsi="Times New Roman"/>
          <w:sz w:val="52"/>
          <w:szCs w:val="52"/>
        </w:rPr>
      </w:pPr>
    </w:p>
    <w:p w:rsidR="00224D8B" w:rsidRPr="0000711E" w:rsidRDefault="00B503F5" w:rsidP="0000711E">
      <w:pPr>
        <w:jc w:val="center"/>
        <w:rPr>
          <w:rFonts w:ascii="Times New Roman" w:hAnsi="Times New Roman"/>
          <w:b/>
          <w:sz w:val="52"/>
          <w:szCs w:val="52"/>
        </w:rPr>
      </w:pPr>
      <w:r>
        <w:rPr>
          <w:rFonts w:ascii="Times New Roman" w:hAnsi="Times New Roman" w:hint="eastAsia"/>
          <w:b/>
          <w:sz w:val="52"/>
          <w:szCs w:val="52"/>
        </w:rPr>
        <w:t>**</w:t>
      </w:r>
      <w:r w:rsidR="0000711E" w:rsidRPr="0000711E">
        <w:rPr>
          <w:rFonts w:ascii="Times New Roman" w:hAnsi="Times New Roman" w:hint="eastAsia"/>
          <w:b/>
          <w:sz w:val="52"/>
          <w:szCs w:val="52"/>
        </w:rPr>
        <w:t>逆向物流</w:t>
      </w:r>
      <w:r w:rsidR="008C590B">
        <w:rPr>
          <w:rFonts w:ascii="Times New Roman" w:hAnsi="Times New Roman"/>
          <w:b/>
          <w:sz w:val="52"/>
          <w:szCs w:val="52"/>
        </w:rPr>
        <w:t>平台</w:t>
      </w:r>
    </w:p>
    <w:p w:rsidR="00224D8B" w:rsidRPr="0000711E" w:rsidRDefault="00415BCC" w:rsidP="0000711E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测试</w:t>
      </w:r>
      <w:r w:rsidR="00540517">
        <w:rPr>
          <w:rFonts w:hint="eastAsia"/>
          <w:b/>
          <w:sz w:val="52"/>
          <w:szCs w:val="52"/>
        </w:rPr>
        <w:t>方案</w:t>
      </w:r>
    </w:p>
    <w:p w:rsidR="00F874E3" w:rsidRDefault="00F874E3">
      <w:pPr>
        <w:rPr>
          <w:b/>
          <w:sz w:val="52"/>
          <w:szCs w:val="52"/>
        </w:rPr>
      </w:pPr>
    </w:p>
    <w:p w:rsidR="00F874E3" w:rsidRDefault="00F874E3">
      <w:pPr>
        <w:rPr>
          <w:b/>
          <w:sz w:val="52"/>
          <w:szCs w:val="52"/>
        </w:rPr>
      </w:pPr>
    </w:p>
    <w:p w:rsidR="00F874E3" w:rsidRPr="000E2AA4" w:rsidRDefault="00F874E3" w:rsidP="00F874E3">
      <w:pPr>
        <w:pStyle w:val="Pageinfo"/>
        <w:rPr>
          <w:lang w:val="en-US" w:eastAsia="zh-CN"/>
        </w:rPr>
      </w:pPr>
      <w:r>
        <w:rPr>
          <w:rFonts w:hint="eastAsia"/>
          <w:lang w:val="en-US" w:eastAsia="zh-CN"/>
        </w:rPr>
        <w:t>版本：</w:t>
      </w:r>
      <w:r w:rsidR="00817D05">
        <w:rPr>
          <w:lang w:val="en-US" w:eastAsia="zh-CN"/>
        </w:rPr>
        <w:t>2.1</w:t>
      </w:r>
    </w:p>
    <w:p w:rsidR="00F874E3" w:rsidRPr="000E2AA4" w:rsidRDefault="00F874E3" w:rsidP="00F874E3">
      <w:pPr>
        <w:pStyle w:val="Pageinfo"/>
        <w:rPr>
          <w:lang w:val="en-US" w:eastAsia="zh-CN"/>
        </w:rPr>
      </w:pPr>
      <w:r>
        <w:rPr>
          <w:rFonts w:hint="eastAsia"/>
          <w:lang w:val="en-US" w:eastAsia="zh-CN"/>
        </w:rPr>
        <w:t>测试实施组</w:t>
      </w:r>
    </w:p>
    <w:p w:rsidR="00F874E3" w:rsidRPr="00CB4AB4" w:rsidRDefault="00556D78" w:rsidP="00F874E3">
      <w:pPr>
        <w:pStyle w:val="Pageinfo"/>
        <w:rPr>
          <w:lang w:val="en-US" w:eastAsia="zh-CN"/>
        </w:rPr>
        <w:sectPr w:rsidR="00F874E3" w:rsidRPr="00CB4AB4" w:rsidSect="008F630D">
          <w:headerReference w:type="default" r:id="rId8"/>
          <w:footerReference w:type="default" r:id="rId9"/>
          <w:pgSz w:w="12240" w:h="15840" w:code="1"/>
          <w:pgMar w:top="1440" w:right="1224" w:bottom="1440" w:left="1195" w:header="720" w:footer="576" w:gutter="0"/>
          <w:cols w:space="720"/>
          <w:docGrid w:linePitch="272"/>
        </w:sectPr>
      </w:pPr>
      <w:r>
        <w:rPr>
          <w:noProof/>
          <w:lang w:val="en-US" w:eastAsia="zh-CN"/>
        </w:rPr>
        <w:drawing>
          <wp:anchor distT="0" distB="0" distL="114300" distR="114300" simplePos="0" relativeHeight="251657216" behindDoc="1" locked="0" layoutInCell="1" allowOverlap="1" wp14:anchorId="181D79AE" wp14:editId="3DD1C8CD">
            <wp:simplePos x="0" y="0"/>
            <wp:positionH relativeFrom="page">
              <wp:posOffset>-19050</wp:posOffset>
            </wp:positionH>
            <wp:positionV relativeFrom="page">
              <wp:posOffset>6934200</wp:posOffset>
            </wp:positionV>
            <wp:extent cx="7753350" cy="13335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9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711E">
        <w:rPr>
          <w:lang w:val="en-US" w:eastAsia="zh-CN"/>
        </w:rPr>
        <w:t>0</w:t>
      </w:r>
      <w:r w:rsidR="00817D05">
        <w:rPr>
          <w:lang w:val="en-US" w:eastAsia="zh-CN"/>
        </w:rPr>
        <w:t>3</w:t>
      </w:r>
      <w:r w:rsidR="00F874E3">
        <w:rPr>
          <w:lang w:val="en-US" w:eastAsia="zh-CN"/>
        </w:rPr>
        <w:t>/</w:t>
      </w:r>
      <w:r w:rsidR="00817D05">
        <w:rPr>
          <w:lang w:val="en-US" w:eastAsia="zh-CN"/>
        </w:rPr>
        <w:t>09</w:t>
      </w:r>
      <w:r w:rsidR="00F874E3">
        <w:rPr>
          <w:lang w:val="en-US" w:eastAsia="zh-CN"/>
        </w:rPr>
        <w:t>/</w:t>
      </w:r>
      <w:r w:rsidR="0000711E">
        <w:rPr>
          <w:lang w:val="en-US" w:eastAsia="zh-CN"/>
        </w:rPr>
        <w:t>2015</w:t>
      </w:r>
    </w:p>
    <w:p w:rsidR="003D0012" w:rsidRPr="005837D9" w:rsidRDefault="003D0012" w:rsidP="003D0012">
      <w:pPr>
        <w:pStyle w:val="a3"/>
        <w:rPr>
          <w:rFonts w:cs="Arial"/>
          <w:b/>
          <w:sz w:val="32"/>
          <w:szCs w:val="32"/>
        </w:rPr>
      </w:pPr>
      <w:r>
        <w:rPr>
          <w:rFonts w:cs="Arial" w:hint="eastAsia"/>
          <w:b/>
          <w:sz w:val="32"/>
          <w:szCs w:val="32"/>
        </w:rPr>
        <w:lastRenderedPageBreak/>
        <w:t>版本修订历史</w:t>
      </w:r>
    </w:p>
    <w:p w:rsidR="003D0012" w:rsidRPr="007A46DF" w:rsidRDefault="003D0012" w:rsidP="003D0012"/>
    <w:tbl>
      <w:tblPr>
        <w:tblW w:w="9810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6"/>
        <w:gridCol w:w="1364"/>
        <w:gridCol w:w="1570"/>
        <w:gridCol w:w="1030"/>
        <w:gridCol w:w="1300"/>
        <w:gridCol w:w="3610"/>
      </w:tblGrid>
      <w:tr w:rsidR="003D0012" w:rsidTr="00BB3035">
        <w:trPr>
          <w:tblHeader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D0012" w:rsidRPr="00043056" w:rsidRDefault="00FB4181" w:rsidP="008F630D">
            <w:pPr>
              <w:pStyle w:val="TableSmHeading"/>
              <w:jc w:val="center"/>
              <w:rPr>
                <w:rFonts w:ascii="Times New Roman" w:eastAsia="宋体" w:hAnsi="Times New Roman"/>
                <w:sz w:val="20"/>
                <w:lang w:eastAsia="zh-CN"/>
              </w:rPr>
            </w:pPr>
            <w:r w:rsidRPr="00043056">
              <w:rPr>
                <w:rFonts w:ascii="Times New Roman" w:eastAsia="宋体" w:hAnsi="Times New Roman" w:hint="eastAsia"/>
                <w:sz w:val="20"/>
                <w:lang w:eastAsia="zh-CN"/>
              </w:rPr>
              <w:t>版本号</w:t>
            </w:r>
          </w:p>
        </w:tc>
        <w:tc>
          <w:tcPr>
            <w:tcW w:w="1364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D0012" w:rsidRPr="00043056" w:rsidRDefault="00FB4181" w:rsidP="008F630D">
            <w:pPr>
              <w:pStyle w:val="TableSmHeading"/>
              <w:jc w:val="center"/>
              <w:rPr>
                <w:rFonts w:ascii="Times New Roman" w:eastAsia="宋体" w:hAnsi="Times New Roman"/>
                <w:sz w:val="20"/>
                <w:lang w:eastAsia="zh-CN"/>
              </w:rPr>
            </w:pPr>
            <w:r w:rsidRPr="00043056">
              <w:rPr>
                <w:rFonts w:ascii="Times New Roman" w:eastAsia="宋体" w:hAnsi="Times New Roman" w:hint="eastAsia"/>
                <w:sz w:val="20"/>
                <w:lang w:eastAsia="zh-CN"/>
              </w:rPr>
              <w:t>日期</w:t>
            </w:r>
          </w:p>
        </w:tc>
        <w:tc>
          <w:tcPr>
            <w:tcW w:w="1570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D0012" w:rsidRPr="00043056" w:rsidRDefault="00C2068E" w:rsidP="008F630D">
            <w:pPr>
              <w:pStyle w:val="TableSmHeading"/>
              <w:jc w:val="center"/>
              <w:rPr>
                <w:rFonts w:ascii="Times New Roman" w:eastAsia="宋体" w:hAnsi="Times New Roman"/>
                <w:sz w:val="20"/>
                <w:lang w:eastAsia="zh-CN"/>
              </w:rPr>
            </w:pPr>
            <w:r w:rsidRPr="00043056">
              <w:rPr>
                <w:rFonts w:ascii="Times New Roman" w:eastAsia="宋体" w:hAnsi="Times New Roman" w:hint="eastAsia"/>
                <w:sz w:val="20"/>
                <w:lang w:eastAsia="zh-CN"/>
              </w:rPr>
              <w:t>编写</w:t>
            </w:r>
            <w:r w:rsidR="00FB4181" w:rsidRPr="00043056">
              <w:rPr>
                <w:rFonts w:ascii="Times New Roman" w:eastAsia="宋体" w:hAnsi="Times New Roman" w:hint="eastAsia"/>
                <w:sz w:val="20"/>
                <w:lang w:eastAsia="zh-CN"/>
              </w:rPr>
              <w:t>人员</w:t>
            </w:r>
          </w:p>
        </w:tc>
        <w:tc>
          <w:tcPr>
            <w:tcW w:w="1030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D0012" w:rsidRPr="00043056" w:rsidRDefault="00FB4181" w:rsidP="008F630D">
            <w:pPr>
              <w:pStyle w:val="TableSmHeading"/>
              <w:jc w:val="center"/>
              <w:rPr>
                <w:rFonts w:ascii="Times New Roman" w:eastAsia="宋体" w:hAnsi="Times New Roman"/>
                <w:sz w:val="20"/>
                <w:lang w:eastAsia="zh-CN"/>
              </w:rPr>
            </w:pPr>
            <w:r w:rsidRPr="00043056">
              <w:rPr>
                <w:rFonts w:ascii="Times New Roman" w:eastAsia="宋体" w:hAnsi="Times New Roman" w:hint="eastAsia"/>
                <w:sz w:val="20"/>
                <w:lang w:eastAsia="zh-CN"/>
              </w:rPr>
              <w:t>评审人员</w:t>
            </w:r>
          </w:p>
        </w:tc>
        <w:tc>
          <w:tcPr>
            <w:tcW w:w="1300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D0012" w:rsidRPr="00043056" w:rsidRDefault="00FB4181" w:rsidP="008F630D">
            <w:pPr>
              <w:pStyle w:val="TableSmHeading"/>
              <w:jc w:val="center"/>
              <w:rPr>
                <w:rFonts w:ascii="Times New Roman" w:eastAsia="宋体" w:hAnsi="Times New Roman"/>
                <w:sz w:val="20"/>
                <w:lang w:eastAsia="zh-CN"/>
              </w:rPr>
            </w:pPr>
            <w:r w:rsidRPr="00043056">
              <w:rPr>
                <w:rFonts w:ascii="Times New Roman" w:eastAsia="宋体" w:hAnsi="Times New Roman" w:hint="eastAsia"/>
                <w:sz w:val="20"/>
                <w:lang w:eastAsia="zh-CN"/>
              </w:rPr>
              <w:t>核准者</w:t>
            </w:r>
          </w:p>
        </w:tc>
        <w:tc>
          <w:tcPr>
            <w:tcW w:w="3610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3D0012" w:rsidRPr="00043056" w:rsidRDefault="00FB4181" w:rsidP="008F630D">
            <w:pPr>
              <w:pStyle w:val="TableSmHeading"/>
              <w:jc w:val="center"/>
              <w:rPr>
                <w:rFonts w:ascii="Times New Roman" w:eastAsia="宋体" w:hAnsi="Times New Roman"/>
                <w:sz w:val="20"/>
                <w:lang w:eastAsia="zh-CN"/>
              </w:rPr>
            </w:pPr>
            <w:r w:rsidRPr="00043056">
              <w:rPr>
                <w:rFonts w:ascii="Times New Roman" w:eastAsia="宋体" w:hAnsi="Times New Roman" w:hint="eastAsia"/>
                <w:sz w:val="20"/>
                <w:lang w:eastAsia="zh-CN"/>
              </w:rPr>
              <w:t>影响模块及变更概要</w:t>
            </w:r>
          </w:p>
        </w:tc>
      </w:tr>
      <w:tr w:rsidR="003D0012" w:rsidTr="00BB3035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D0012" w:rsidRPr="003D0012" w:rsidRDefault="003D0012" w:rsidP="008F630D">
            <w:pPr>
              <w:pStyle w:val="TableMedium"/>
              <w:jc w:val="center"/>
              <w:rPr>
                <w:rFonts w:ascii="Times New Roman" w:eastAsia="宋体" w:hAnsi="Times New Roman"/>
                <w:sz w:val="20"/>
                <w:lang w:eastAsia="zh-CN"/>
              </w:rPr>
            </w:pPr>
            <w:r w:rsidRPr="003D0012">
              <w:rPr>
                <w:rFonts w:ascii="Times New Roman" w:eastAsia="宋体" w:hAnsi="Times New Roman" w:hint="eastAsia"/>
                <w:sz w:val="20"/>
                <w:lang w:eastAsia="zh-CN"/>
              </w:rPr>
              <w:t>1.0</w:t>
            </w: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D0012" w:rsidRPr="003D0012" w:rsidRDefault="0000711E" w:rsidP="0000711E">
            <w:pPr>
              <w:pStyle w:val="TableMedium"/>
              <w:jc w:val="center"/>
              <w:rPr>
                <w:rFonts w:ascii="Times New Roman" w:eastAsia="宋体" w:hAnsi="Times New Roman"/>
                <w:sz w:val="20"/>
                <w:lang w:eastAsia="zh-CN"/>
              </w:rPr>
            </w:pPr>
            <w:r>
              <w:rPr>
                <w:rFonts w:ascii="Times New Roman" w:eastAsia="宋体" w:hAnsi="Times New Roman"/>
                <w:sz w:val="20"/>
                <w:lang w:eastAsia="zh-CN"/>
              </w:rPr>
              <w:t>02</w:t>
            </w:r>
            <w:r w:rsidR="002A50AD">
              <w:rPr>
                <w:rFonts w:ascii="Times New Roman" w:eastAsia="宋体" w:hAnsi="Times New Roman" w:hint="eastAsia"/>
                <w:sz w:val="20"/>
                <w:lang w:eastAsia="zh-CN"/>
              </w:rPr>
              <w:t>/</w:t>
            </w:r>
            <w:r>
              <w:rPr>
                <w:rFonts w:ascii="Times New Roman" w:eastAsia="宋体" w:hAnsi="Times New Roman"/>
                <w:sz w:val="20"/>
                <w:lang w:eastAsia="zh-CN"/>
              </w:rPr>
              <w:t>28</w:t>
            </w:r>
            <w:r w:rsidR="002A50AD">
              <w:rPr>
                <w:rFonts w:ascii="Times New Roman" w:eastAsia="宋体" w:hAnsi="Times New Roman" w:hint="eastAsia"/>
                <w:sz w:val="20"/>
                <w:lang w:eastAsia="zh-CN"/>
              </w:rPr>
              <w:t>/</w:t>
            </w:r>
            <w:r>
              <w:rPr>
                <w:rFonts w:ascii="Times New Roman" w:eastAsia="宋体" w:hAnsi="Times New Roman"/>
                <w:sz w:val="20"/>
                <w:lang w:eastAsia="zh-CN"/>
              </w:rPr>
              <w:t>2015</w:t>
            </w: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D0012" w:rsidRPr="003D0012" w:rsidRDefault="00BB3035" w:rsidP="008F630D">
            <w:pPr>
              <w:pStyle w:val="TableMedium"/>
              <w:jc w:val="center"/>
              <w:rPr>
                <w:rFonts w:ascii="Times New Roman" w:eastAsia="宋体" w:hAnsi="Times New Roman"/>
                <w:sz w:val="20"/>
                <w:lang w:eastAsia="zh-CN"/>
              </w:rPr>
            </w:pPr>
            <w:r>
              <w:rPr>
                <w:rFonts w:ascii="Times New Roman" w:eastAsia="宋体" w:hAnsi="Times New Roman" w:hint="eastAsia"/>
                <w:sz w:val="20"/>
                <w:lang w:eastAsia="zh-CN"/>
              </w:rPr>
              <w:t>韩昌佩</w:t>
            </w: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D0012" w:rsidRPr="003D0012" w:rsidRDefault="003D0012" w:rsidP="008F630D">
            <w:pPr>
              <w:pStyle w:val="TableMedium"/>
              <w:rPr>
                <w:rFonts w:ascii="Times New Roman" w:eastAsia="宋体" w:hAnsi="Times New Roman"/>
                <w:sz w:val="20"/>
                <w:lang w:eastAsia="zh-C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D0012" w:rsidRPr="003D0012" w:rsidRDefault="003D0012" w:rsidP="008F630D">
            <w:pPr>
              <w:pStyle w:val="TableMedium"/>
              <w:rPr>
                <w:rFonts w:ascii="Times New Roman" w:eastAsia="宋体" w:hAnsi="Times New Roman"/>
                <w:sz w:val="20"/>
                <w:lang w:eastAsia="zh-CN"/>
              </w:rPr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3D0012" w:rsidRPr="002267EF" w:rsidRDefault="0000711E" w:rsidP="008F57FA">
            <w:pPr>
              <w:pStyle w:val="TableMedium"/>
              <w:rPr>
                <w:rFonts w:ascii="Times New Roman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  <w:lang w:eastAsia="zh-CN"/>
              </w:rPr>
              <w:t>创建</w:t>
            </w:r>
            <w:r>
              <w:rPr>
                <w:rFonts w:ascii="Times New Roman" w:eastAsia="宋体" w:hAnsi="Times New Roman"/>
                <w:sz w:val="20"/>
                <w:lang w:eastAsia="zh-CN"/>
              </w:rPr>
              <w:t>文档，初稿</w:t>
            </w:r>
          </w:p>
        </w:tc>
      </w:tr>
      <w:tr w:rsidR="00BB3035" w:rsidTr="00BB3035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BB3035" w:rsidRPr="003D0012" w:rsidRDefault="00BB3035" w:rsidP="00BB3035">
            <w:pPr>
              <w:pStyle w:val="TableMedium"/>
              <w:jc w:val="center"/>
              <w:rPr>
                <w:rFonts w:ascii="Times New Roman" w:eastAsia="宋体" w:hAnsi="Times New Roman"/>
                <w:sz w:val="20"/>
                <w:lang w:eastAsia="zh-CN"/>
              </w:rPr>
            </w:pPr>
            <w:r>
              <w:rPr>
                <w:rFonts w:ascii="Times New Roman" w:eastAsia="宋体" w:hAnsi="Times New Roman" w:hint="eastAsia"/>
                <w:sz w:val="20"/>
                <w:lang w:eastAsia="zh-CN"/>
              </w:rPr>
              <w:t>2.0</w:t>
            </w: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B3035" w:rsidRPr="003D0012" w:rsidRDefault="00BB3035" w:rsidP="00BB3035">
            <w:pPr>
              <w:pStyle w:val="TableMedium"/>
              <w:jc w:val="center"/>
              <w:rPr>
                <w:rFonts w:ascii="Times New Roman" w:eastAsia="宋体" w:hAnsi="Times New Roman"/>
                <w:sz w:val="20"/>
                <w:lang w:eastAsia="zh-CN"/>
              </w:rPr>
            </w:pPr>
            <w:r>
              <w:rPr>
                <w:rFonts w:ascii="Times New Roman" w:eastAsia="宋体" w:hAnsi="Times New Roman"/>
                <w:sz w:val="20"/>
                <w:lang w:eastAsia="zh-CN"/>
              </w:rPr>
              <w:t>03</w:t>
            </w:r>
            <w:r>
              <w:rPr>
                <w:rFonts w:ascii="Times New Roman" w:eastAsia="宋体" w:hAnsi="Times New Roman" w:hint="eastAsia"/>
                <w:sz w:val="20"/>
                <w:lang w:eastAsia="zh-CN"/>
              </w:rPr>
              <w:t>/</w:t>
            </w:r>
            <w:r>
              <w:rPr>
                <w:rFonts w:ascii="Times New Roman" w:eastAsia="宋体" w:hAnsi="Times New Roman"/>
                <w:sz w:val="20"/>
                <w:lang w:eastAsia="zh-CN"/>
              </w:rPr>
              <w:t>03</w:t>
            </w:r>
            <w:r>
              <w:rPr>
                <w:rFonts w:ascii="Times New Roman" w:eastAsia="宋体" w:hAnsi="Times New Roman" w:hint="eastAsia"/>
                <w:sz w:val="20"/>
                <w:lang w:eastAsia="zh-CN"/>
              </w:rPr>
              <w:t>/</w:t>
            </w:r>
            <w:r>
              <w:rPr>
                <w:rFonts w:ascii="Times New Roman" w:eastAsia="宋体" w:hAnsi="Times New Roman"/>
                <w:sz w:val="20"/>
                <w:lang w:eastAsia="zh-CN"/>
              </w:rPr>
              <w:t>2015</w:t>
            </w: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B3035" w:rsidRPr="003D0012" w:rsidRDefault="00BB3035" w:rsidP="00BB3035">
            <w:pPr>
              <w:pStyle w:val="TableMedium"/>
              <w:jc w:val="center"/>
              <w:rPr>
                <w:rFonts w:ascii="Times New Roman" w:eastAsia="宋体" w:hAnsi="Times New Roman"/>
                <w:sz w:val="20"/>
                <w:lang w:eastAsia="zh-CN"/>
              </w:rPr>
            </w:pPr>
            <w:r>
              <w:rPr>
                <w:rFonts w:ascii="Times New Roman" w:eastAsia="宋体" w:hAnsi="Times New Roman" w:hint="eastAsia"/>
                <w:sz w:val="20"/>
                <w:lang w:eastAsia="zh-CN"/>
              </w:rPr>
              <w:t>韩昌佩</w:t>
            </w: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B3035" w:rsidRPr="003D0012" w:rsidRDefault="00BB3035" w:rsidP="00BB3035">
            <w:pPr>
              <w:pStyle w:val="TableMedium"/>
              <w:rPr>
                <w:rFonts w:ascii="Times New Roman" w:eastAsia="宋体" w:hAnsi="Times New Roman"/>
                <w:sz w:val="20"/>
                <w:lang w:eastAsia="zh-C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B3035" w:rsidRPr="003D0012" w:rsidRDefault="00BB3035" w:rsidP="00BB3035">
            <w:pPr>
              <w:pStyle w:val="TableMedium"/>
              <w:rPr>
                <w:rFonts w:ascii="Times New Roman" w:eastAsia="宋体" w:hAnsi="Times New Roman"/>
                <w:sz w:val="20"/>
                <w:lang w:eastAsia="zh-CN"/>
              </w:rPr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BB3035" w:rsidRPr="003D0012" w:rsidRDefault="00BB3035" w:rsidP="00BB3035">
            <w:pPr>
              <w:pStyle w:val="TableMedium"/>
              <w:rPr>
                <w:rFonts w:ascii="Times New Roman" w:eastAsia="宋体" w:hAnsi="Times New Roman"/>
                <w:sz w:val="20"/>
                <w:lang w:eastAsia="zh-CN"/>
              </w:rPr>
            </w:pPr>
            <w:r>
              <w:rPr>
                <w:rFonts w:ascii="Times New Roman" w:eastAsia="宋体" w:hAnsi="Times New Roman" w:hint="eastAsia"/>
                <w:sz w:val="20"/>
                <w:lang w:eastAsia="zh-CN"/>
              </w:rPr>
              <w:t>经评审</w:t>
            </w:r>
            <w:r>
              <w:rPr>
                <w:rFonts w:ascii="Times New Roman" w:eastAsia="宋体" w:hAnsi="Times New Roman"/>
                <w:sz w:val="20"/>
                <w:lang w:eastAsia="zh-CN"/>
              </w:rPr>
              <w:t>后，</w:t>
            </w:r>
            <w:r>
              <w:rPr>
                <w:rFonts w:ascii="Times New Roman" w:eastAsia="宋体" w:hAnsi="Times New Roman" w:hint="eastAsia"/>
                <w:sz w:val="20"/>
                <w:lang w:eastAsia="zh-CN"/>
              </w:rPr>
              <w:t>修改</w:t>
            </w:r>
            <w:r>
              <w:rPr>
                <w:rFonts w:ascii="Times New Roman" w:eastAsia="宋体" w:hAnsi="Times New Roman"/>
                <w:sz w:val="20"/>
                <w:lang w:eastAsia="zh-CN"/>
              </w:rPr>
              <w:t>部分内容，版本升级</w:t>
            </w:r>
          </w:p>
        </w:tc>
      </w:tr>
      <w:tr w:rsidR="005D460B" w:rsidTr="00817D05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5D460B" w:rsidRPr="003D0012" w:rsidRDefault="005D460B" w:rsidP="005D460B">
            <w:pPr>
              <w:pStyle w:val="TableMedium"/>
              <w:jc w:val="center"/>
              <w:rPr>
                <w:rFonts w:ascii="Times New Roman" w:eastAsia="宋体" w:hAnsi="Times New Roman"/>
                <w:sz w:val="20"/>
                <w:lang w:eastAsia="zh-CN"/>
              </w:rPr>
            </w:pPr>
            <w:r>
              <w:rPr>
                <w:rFonts w:ascii="Times New Roman" w:eastAsia="宋体" w:hAnsi="Times New Roman" w:hint="eastAsia"/>
                <w:sz w:val="20"/>
                <w:lang w:eastAsia="zh-CN"/>
              </w:rPr>
              <w:t>2.</w:t>
            </w:r>
            <w:r>
              <w:rPr>
                <w:rFonts w:ascii="Times New Roman" w:eastAsia="宋体" w:hAnsi="Times New Roman"/>
                <w:sz w:val="20"/>
                <w:lang w:eastAsia="zh-CN"/>
              </w:rPr>
              <w:t>1</w:t>
            </w: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D460B" w:rsidRPr="003D0012" w:rsidRDefault="005D460B" w:rsidP="005D460B">
            <w:pPr>
              <w:pStyle w:val="TableMedium"/>
              <w:jc w:val="center"/>
              <w:rPr>
                <w:rFonts w:ascii="Times New Roman" w:eastAsia="宋体" w:hAnsi="Times New Roman"/>
                <w:sz w:val="20"/>
                <w:lang w:eastAsia="zh-CN"/>
              </w:rPr>
            </w:pPr>
            <w:r>
              <w:rPr>
                <w:rFonts w:ascii="Times New Roman" w:eastAsia="宋体" w:hAnsi="Times New Roman"/>
                <w:sz w:val="20"/>
                <w:lang w:eastAsia="zh-CN"/>
              </w:rPr>
              <w:t>09</w:t>
            </w:r>
            <w:r>
              <w:rPr>
                <w:rFonts w:ascii="Times New Roman" w:eastAsia="宋体" w:hAnsi="Times New Roman" w:hint="eastAsia"/>
                <w:sz w:val="20"/>
                <w:lang w:eastAsia="zh-CN"/>
              </w:rPr>
              <w:t>/</w:t>
            </w:r>
            <w:r>
              <w:rPr>
                <w:rFonts w:ascii="Times New Roman" w:eastAsia="宋体" w:hAnsi="Times New Roman"/>
                <w:sz w:val="20"/>
                <w:lang w:eastAsia="zh-CN"/>
              </w:rPr>
              <w:t>03</w:t>
            </w:r>
            <w:r>
              <w:rPr>
                <w:rFonts w:ascii="Times New Roman" w:eastAsia="宋体" w:hAnsi="Times New Roman" w:hint="eastAsia"/>
                <w:sz w:val="20"/>
                <w:lang w:eastAsia="zh-CN"/>
              </w:rPr>
              <w:t>/</w:t>
            </w:r>
            <w:r>
              <w:rPr>
                <w:rFonts w:ascii="Times New Roman" w:eastAsia="宋体" w:hAnsi="Times New Roman"/>
                <w:sz w:val="20"/>
                <w:lang w:eastAsia="zh-CN"/>
              </w:rPr>
              <w:t>2015</w:t>
            </w: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D460B" w:rsidRPr="003D0012" w:rsidRDefault="005D460B" w:rsidP="005D460B">
            <w:pPr>
              <w:pStyle w:val="TableMedium"/>
              <w:jc w:val="center"/>
              <w:rPr>
                <w:rFonts w:ascii="Times New Roman" w:eastAsia="宋体" w:hAnsi="Times New Roman"/>
                <w:sz w:val="20"/>
                <w:lang w:eastAsia="zh-CN"/>
              </w:rPr>
            </w:pPr>
            <w:r>
              <w:rPr>
                <w:rFonts w:ascii="Times New Roman" w:eastAsia="宋体" w:hAnsi="Times New Roman" w:hint="eastAsia"/>
                <w:sz w:val="20"/>
                <w:lang w:eastAsia="zh-CN"/>
              </w:rPr>
              <w:t>韩昌佩</w:t>
            </w: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D460B" w:rsidRPr="003D0012" w:rsidRDefault="005D460B" w:rsidP="005D460B">
            <w:pPr>
              <w:pStyle w:val="TableMedium"/>
              <w:rPr>
                <w:rFonts w:ascii="Times New Roman" w:eastAsia="宋体" w:hAnsi="Times New Roman"/>
                <w:sz w:val="20"/>
                <w:lang w:eastAsia="zh-C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D460B" w:rsidRPr="003D0012" w:rsidRDefault="005D460B" w:rsidP="005D460B">
            <w:pPr>
              <w:pStyle w:val="TableMedium"/>
              <w:rPr>
                <w:rFonts w:ascii="Times New Roman" w:eastAsia="宋体" w:hAnsi="Times New Roman"/>
                <w:sz w:val="20"/>
                <w:lang w:eastAsia="zh-CN"/>
              </w:rPr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5D460B" w:rsidRPr="003D0012" w:rsidRDefault="005D460B" w:rsidP="005D460B">
            <w:pPr>
              <w:pStyle w:val="TableMedium"/>
              <w:rPr>
                <w:rFonts w:ascii="Times New Roman" w:eastAsia="宋体" w:hAnsi="Times New Roman"/>
                <w:sz w:val="20"/>
                <w:lang w:eastAsia="zh-CN"/>
              </w:rPr>
            </w:pPr>
            <w:r>
              <w:rPr>
                <w:rFonts w:ascii="Times New Roman" w:eastAsia="宋体" w:hAnsi="Times New Roman" w:hint="eastAsia"/>
                <w:sz w:val="20"/>
                <w:lang w:eastAsia="zh-CN"/>
              </w:rPr>
              <w:t>添加</w:t>
            </w:r>
            <w:r>
              <w:rPr>
                <w:rFonts w:ascii="Times New Roman" w:eastAsia="宋体" w:hAnsi="Times New Roman"/>
                <w:sz w:val="20"/>
                <w:lang w:eastAsia="zh-CN"/>
              </w:rPr>
              <w:t>性能测试具体方案</w:t>
            </w:r>
          </w:p>
        </w:tc>
      </w:tr>
      <w:tr w:rsidR="005D460B" w:rsidTr="00BB3035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5D460B" w:rsidRPr="002B092A" w:rsidRDefault="005D460B" w:rsidP="005D460B">
            <w:pPr>
              <w:pStyle w:val="TableMedium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D460B" w:rsidRPr="002B092A" w:rsidRDefault="005D460B" w:rsidP="005D460B">
            <w:pPr>
              <w:pStyle w:val="TableMedium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D460B" w:rsidRPr="002B092A" w:rsidRDefault="005D460B" w:rsidP="005D460B">
            <w:pPr>
              <w:pStyle w:val="TableMedium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D460B" w:rsidRPr="002B092A" w:rsidRDefault="005D460B" w:rsidP="005D460B">
            <w:pPr>
              <w:pStyle w:val="TableMedium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D460B" w:rsidRPr="002B092A" w:rsidRDefault="005D460B" w:rsidP="005D460B">
            <w:pPr>
              <w:pStyle w:val="TableMedium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5D460B" w:rsidRPr="002B092A" w:rsidRDefault="005D460B" w:rsidP="005D460B">
            <w:pPr>
              <w:pStyle w:val="TableMedium"/>
              <w:rPr>
                <w:rFonts w:ascii="Times New Roman" w:hAnsi="Times New Roman"/>
                <w:lang w:eastAsia="zh-CN"/>
              </w:rPr>
            </w:pPr>
          </w:p>
        </w:tc>
      </w:tr>
      <w:tr w:rsidR="005D460B" w:rsidTr="00BB3035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5D460B" w:rsidRPr="002B092A" w:rsidRDefault="005D460B" w:rsidP="005D460B">
            <w:pPr>
              <w:pStyle w:val="TableMedium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D460B" w:rsidRPr="002B092A" w:rsidRDefault="005D460B" w:rsidP="005D460B">
            <w:pPr>
              <w:pStyle w:val="TableMedium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D460B" w:rsidRPr="002B092A" w:rsidRDefault="005D460B" w:rsidP="005D460B">
            <w:pPr>
              <w:pStyle w:val="TableMedium"/>
              <w:rPr>
                <w:rFonts w:ascii="Times New Roman" w:hAnsi="Times New Roman"/>
                <w:lang w:val="es-ES" w:eastAsia="zh-CN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D460B" w:rsidRPr="002B092A" w:rsidRDefault="005D460B" w:rsidP="005D460B">
            <w:pPr>
              <w:pStyle w:val="TableMedium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D460B" w:rsidRPr="002B092A" w:rsidRDefault="005D460B" w:rsidP="005D460B">
            <w:pPr>
              <w:pStyle w:val="TableMedium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5D460B" w:rsidRPr="002B092A" w:rsidRDefault="005D460B" w:rsidP="005D460B">
            <w:pPr>
              <w:pStyle w:val="TableMedium"/>
              <w:rPr>
                <w:rFonts w:ascii="Times New Roman" w:hAnsi="Times New Roman"/>
                <w:lang w:eastAsia="zh-CN"/>
              </w:rPr>
            </w:pPr>
          </w:p>
        </w:tc>
      </w:tr>
      <w:tr w:rsidR="005D460B" w:rsidTr="00BB3035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5D460B" w:rsidRPr="002B092A" w:rsidRDefault="005D460B" w:rsidP="005D460B">
            <w:pPr>
              <w:pStyle w:val="TableMedium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D460B" w:rsidRPr="002B092A" w:rsidRDefault="005D460B" w:rsidP="005D460B">
            <w:pPr>
              <w:pStyle w:val="TableMedium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D460B" w:rsidRPr="002B092A" w:rsidRDefault="005D460B" w:rsidP="005D460B">
            <w:pPr>
              <w:pStyle w:val="TableMedium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D460B" w:rsidRPr="002B092A" w:rsidRDefault="005D460B" w:rsidP="005D460B">
            <w:pPr>
              <w:pStyle w:val="TableMedium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D460B" w:rsidRPr="002B092A" w:rsidRDefault="005D460B" w:rsidP="005D460B">
            <w:pPr>
              <w:pStyle w:val="TableMedium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5D460B" w:rsidRPr="002B092A" w:rsidRDefault="005D460B" w:rsidP="005D460B">
            <w:pPr>
              <w:pStyle w:val="TableMedium"/>
              <w:rPr>
                <w:rFonts w:ascii="Times New Roman" w:hAnsi="Times New Roman"/>
                <w:lang w:eastAsia="zh-CN"/>
              </w:rPr>
            </w:pPr>
          </w:p>
        </w:tc>
      </w:tr>
      <w:tr w:rsidR="005D460B" w:rsidTr="00BB3035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5D460B" w:rsidRPr="002B092A" w:rsidRDefault="005D460B" w:rsidP="005D460B">
            <w:pPr>
              <w:pStyle w:val="TableMedium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D460B" w:rsidRPr="002B092A" w:rsidRDefault="005D460B" w:rsidP="005D460B">
            <w:pPr>
              <w:pStyle w:val="TableMedium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D460B" w:rsidRPr="002B092A" w:rsidRDefault="005D460B" w:rsidP="005D460B">
            <w:pPr>
              <w:pStyle w:val="TableMedium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D460B" w:rsidRPr="002B092A" w:rsidRDefault="005D460B" w:rsidP="005D460B">
            <w:pPr>
              <w:pStyle w:val="TableMedium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D460B" w:rsidRPr="002B092A" w:rsidRDefault="005D460B" w:rsidP="005D460B">
            <w:pPr>
              <w:pStyle w:val="TableMedium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5D460B" w:rsidRPr="002B092A" w:rsidRDefault="005D460B" w:rsidP="005D460B">
            <w:pPr>
              <w:pStyle w:val="TableMedium"/>
              <w:rPr>
                <w:rFonts w:ascii="Times New Roman" w:hAnsi="Times New Roman"/>
                <w:lang w:eastAsia="zh-CN"/>
              </w:rPr>
            </w:pPr>
          </w:p>
        </w:tc>
      </w:tr>
      <w:tr w:rsidR="005D460B" w:rsidTr="00BB3035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</w:tr>
      <w:tr w:rsidR="005D460B" w:rsidTr="00BB3035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</w:tr>
      <w:tr w:rsidR="005D460B" w:rsidTr="00BB3035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</w:tr>
      <w:tr w:rsidR="005D460B" w:rsidTr="00BB3035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</w:tr>
      <w:tr w:rsidR="005D460B" w:rsidTr="00BB3035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</w:tr>
      <w:tr w:rsidR="005D460B" w:rsidTr="00BB3035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</w:tr>
      <w:tr w:rsidR="005D460B" w:rsidTr="00BB3035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</w:tr>
      <w:tr w:rsidR="005D460B" w:rsidTr="00BB3035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</w:tr>
      <w:tr w:rsidR="005D460B" w:rsidTr="00BB3035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</w:tr>
      <w:tr w:rsidR="005D460B" w:rsidTr="00BB3035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</w:tr>
      <w:tr w:rsidR="005D460B" w:rsidTr="00BB3035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</w:tr>
      <w:tr w:rsidR="005D460B" w:rsidTr="00BB3035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</w:tr>
      <w:tr w:rsidR="005D460B" w:rsidTr="00BB3035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</w:tr>
      <w:tr w:rsidR="005D460B" w:rsidTr="00BB3035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</w:tr>
      <w:tr w:rsidR="005D460B" w:rsidTr="00BB3035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</w:tr>
      <w:tr w:rsidR="005D460B" w:rsidTr="00BB3035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</w:tr>
      <w:tr w:rsidR="005D460B" w:rsidTr="00BB3035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</w:tr>
      <w:tr w:rsidR="005D460B" w:rsidTr="00BB3035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</w:tr>
      <w:tr w:rsidR="005D460B" w:rsidTr="00BB3035"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5D460B" w:rsidRDefault="005D460B" w:rsidP="005D460B">
            <w:pPr>
              <w:pStyle w:val="TableMedium"/>
              <w:rPr>
                <w:lang w:eastAsia="zh-CN"/>
              </w:rPr>
            </w:pPr>
          </w:p>
        </w:tc>
      </w:tr>
    </w:tbl>
    <w:p w:rsidR="00F874E3" w:rsidRDefault="00F874E3">
      <w:pPr>
        <w:rPr>
          <w:b/>
          <w:sz w:val="52"/>
          <w:szCs w:val="52"/>
        </w:rPr>
      </w:pPr>
    </w:p>
    <w:p w:rsidR="0018425A" w:rsidRDefault="0018425A">
      <w:pPr>
        <w:rPr>
          <w:b/>
          <w:sz w:val="52"/>
          <w:szCs w:val="52"/>
        </w:rPr>
      </w:pPr>
    </w:p>
    <w:sdt>
      <w:sdtPr>
        <w:id w:val="-5893178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8425A" w:rsidRPr="0000711E" w:rsidRDefault="0014589E" w:rsidP="0000711E">
          <w:pPr>
            <w:widowControl/>
            <w:jc w:val="center"/>
            <w:rPr>
              <w:b/>
              <w:sz w:val="28"/>
            </w:rPr>
          </w:pPr>
          <w:r w:rsidRPr="0000711E">
            <w:rPr>
              <w:rFonts w:hint="eastAsia"/>
              <w:b/>
              <w:sz w:val="28"/>
            </w:rPr>
            <w:t>目录</w:t>
          </w:r>
        </w:p>
        <w:p w:rsidR="00F73461" w:rsidRDefault="0018425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165079" w:history="1">
            <w:r w:rsidR="00F73461" w:rsidRPr="007C40EE">
              <w:rPr>
                <w:rStyle w:val="a7"/>
                <w:rFonts w:ascii="黑体" w:eastAsia="黑体" w:hAnsi="宋体"/>
                <w:smallCaps/>
                <w:noProof/>
                <w:kern w:val="0"/>
              </w:rPr>
              <w:t xml:space="preserve">1 </w:t>
            </w:r>
            <w:r w:rsidR="00F73461" w:rsidRPr="007C40EE">
              <w:rPr>
                <w:rStyle w:val="a7"/>
                <w:rFonts w:ascii="黑体" w:eastAsia="黑体" w:hAnsi="宋体" w:hint="eastAsia"/>
                <w:smallCaps/>
                <w:noProof/>
                <w:kern w:val="0"/>
              </w:rPr>
              <w:t>目的</w:t>
            </w:r>
            <w:r w:rsidR="00F73461">
              <w:rPr>
                <w:noProof/>
                <w:webHidden/>
              </w:rPr>
              <w:tab/>
            </w:r>
            <w:r w:rsidR="00F73461">
              <w:rPr>
                <w:noProof/>
                <w:webHidden/>
              </w:rPr>
              <w:fldChar w:fldCharType="begin"/>
            </w:r>
            <w:r w:rsidR="00F73461">
              <w:rPr>
                <w:noProof/>
                <w:webHidden/>
              </w:rPr>
              <w:instrText xml:space="preserve"> PAGEREF _Toc413165079 \h </w:instrText>
            </w:r>
            <w:r w:rsidR="00F73461">
              <w:rPr>
                <w:noProof/>
                <w:webHidden/>
              </w:rPr>
            </w:r>
            <w:r w:rsidR="00F73461">
              <w:rPr>
                <w:noProof/>
                <w:webHidden/>
              </w:rPr>
              <w:fldChar w:fldCharType="separate"/>
            </w:r>
            <w:r w:rsidR="00F73461">
              <w:rPr>
                <w:noProof/>
                <w:webHidden/>
              </w:rPr>
              <w:t>4</w:t>
            </w:r>
            <w:r w:rsidR="00F73461">
              <w:rPr>
                <w:noProof/>
                <w:webHidden/>
              </w:rPr>
              <w:fldChar w:fldCharType="end"/>
            </w:r>
          </w:hyperlink>
        </w:p>
        <w:p w:rsidR="00F73461" w:rsidRDefault="00705C6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3165080" w:history="1">
            <w:r w:rsidR="00F73461" w:rsidRPr="007C40EE">
              <w:rPr>
                <w:rStyle w:val="a7"/>
                <w:rFonts w:ascii="黑体" w:eastAsia="黑体" w:hAnsi="宋体"/>
                <w:smallCaps/>
                <w:noProof/>
                <w:kern w:val="0"/>
              </w:rPr>
              <w:t xml:space="preserve">2 </w:t>
            </w:r>
            <w:r w:rsidR="00F73461" w:rsidRPr="007C40EE">
              <w:rPr>
                <w:rStyle w:val="a7"/>
                <w:rFonts w:ascii="黑体" w:eastAsia="黑体" w:hAnsi="宋体" w:hint="eastAsia"/>
                <w:smallCaps/>
                <w:noProof/>
                <w:kern w:val="0"/>
              </w:rPr>
              <w:t>项目概要</w:t>
            </w:r>
            <w:r w:rsidR="00F73461">
              <w:rPr>
                <w:noProof/>
                <w:webHidden/>
              </w:rPr>
              <w:tab/>
            </w:r>
            <w:r w:rsidR="00F73461">
              <w:rPr>
                <w:noProof/>
                <w:webHidden/>
              </w:rPr>
              <w:fldChar w:fldCharType="begin"/>
            </w:r>
            <w:r w:rsidR="00F73461">
              <w:rPr>
                <w:noProof/>
                <w:webHidden/>
              </w:rPr>
              <w:instrText xml:space="preserve"> PAGEREF _Toc413165080 \h </w:instrText>
            </w:r>
            <w:r w:rsidR="00F73461">
              <w:rPr>
                <w:noProof/>
                <w:webHidden/>
              </w:rPr>
            </w:r>
            <w:r w:rsidR="00F73461">
              <w:rPr>
                <w:noProof/>
                <w:webHidden/>
              </w:rPr>
              <w:fldChar w:fldCharType="separate"/>
            </w:r>
            <w:r w:rsidR="00F73461">
              <w:rPr>
                <w:noProof/>
                <w:webHidden/>
              </w:rPr>
              <w:t>4</w:t>
            </w:r>
            <w:r w:rsidR="00F73461">
              <w:rPr>
                <w:noProof/>
                <w:webHidden/>
              </w:rPr>
              <w:fldChar w:fldCharType="end"/>
            </w:r>
          </w:hyperlink>
        </w:p>
        <w:p w:rsidR="00F73461" w:rsidRDefault="00705C6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3165081" w:history="1">
            <w:r w:rsidR="00F73461" w:rsidRPr="007C40EE">
              <w:rPr>
                <w:rStyle w:val="a7"/>
                <w:rFonts w:ascii="黑体" w:eastAsia="黑体" w:hAnsi="宋体"/>
                <w:smallCaps/>
                <w:noProof/>
                <w:kern w:val="0"/>
              </w:rPr>
              <w:t xml:space="preserve">3 </w:t>
            </w:r>
            <w:r w:rsidR="00F73461" w:rsidRPr="007C40EE">
              <w:rPr>
                <w:rStyle w:val="a7"/>
                <w:rFonts w:ascii="黑体" w:eastAsia="黑体" w:hAnsi="宋体" w:hint="eastAsia"/>
                <w:smallCaps/>
                <w:noProof/>
                <w:kern w:val="0"/>
              </w:rPr>
              <w:t>项目简介</w:t>
            </w:r>
            <w:r w:rsidR="00F73461">
              <w:rPr>
                <w:noProof/>
                <w:webHidden/>
              </w:rPr>
              <w:tab/>
            </w:r>
            <w:r w:rsidR="00F73461">
              <w:rPr>
                <w:noProof/>
                <w:webHidden/>
              </w:rPr>
              <w:fldChar w:fldCharType="begin"/>
            </w:r>
            <w:r w:rsidR="00F73461">
              <w:rPr>
                <w:noProof/>
                <w:webHidden/>
              </w:rPr>
              <w:instrText xml:space="preserve"> PAGEREF _Toc413165081 \h </w:instrText>
            </w:r>
            <w:r w:rsidR="00F73461">
              <w:rPr>
                <w:noProof/>
                <w:webHidden/>
              </w:rPr>
            </w:r>
            <w:r w:rsidR="00F73461">
              <w:rPr>
                <w:noProof/>
                <w:webHidden/>
              </w:rPr>
              <w:fldChar w:fldCharType="separate"/>
            </w:r>
            <w:r w:rsidR="00F73461">
              <w:rPr>
                <w:noProof/>
                <w:webHidden/>
              </w:rPr>
              <w:t>4</w:t>
            </w:r>
            <w:r w:rsidR="00F73461">
              <w:rPr>
                <w:noProof/>
                <w:webHidden/>
              </w:rPr>
              <w:fldChar w:fldCharType="end"/>
            </w:r>
          </w:hyperlink>
        </w:p>
        <w:p w:rsidR="00F73461" w:rsidRDefault="00705C6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3165082" w:history="1">
            <w:r w:rsidR="00F73461" w:rsidRPr="007C40EE">
              <w:rPr>
                <w:rStyle w:val="a7"/>
                <w:rFonts w:ascii="黑体" w:eastAsia="黑体" w:hAnsi="宋体"/>
                <w:smallCaps/>
                <w:noProof/>
                <w:kern w:val="0"/>
              </w:rPr>
              <w:t>4 CSCI</w:t>
            </w:r>
            <w:r w:rsidR="00F73461" w:rsidRPr="007C40EE">
              <w:rPr>
                <w:rStyle w:val="a7"/>
                <w:rFonts w:ascii="黑体" w:eastAsia="黑体" w:hAnsi="宋体" w:hint="eastAsia"/>
                <w:smallCaps/>
                <w:noProof/>
                <w:kern w:val="0"/>
              </w:rPr>
              <w:t>测试</w:t>
            </w:r>
            <w:r w:rsidR="00F73461">
              <w:rPr>
                <w:noProof/>
                <w:webHidden/>
              </w:rPr>
              <w:tab/>
            </w:r>
            <w:r w:rsidR="00F73461">
              <w:rPr>
                <w:noProof/>
                <w:webHidden/>
              </w:rPr>
              <w:fldChar w:fldCharType="begin"/>
            </w:r>
            <w:r w:rsidR="00F73461">
              <w:rPr>
                <w:noProof/>
                <w:webHidden/>
              </w:rPr>
              <w:instrText xml:space="preserve"> PAGEREF _Toc413165082 \h </w:instrText>
            </w:r>
            <w:r w:rsidR="00F73461">
              <w:rPr>
                <w:noProof/>
                <w:webHidden/>
              </w:rPr>
            </w:r>
            <w:r w:rsidR="00F73461">
              <w:rPr>
                <w:noProof/>
                <w:webHidden/>
              </w:rPr>
              <w:fldChar w:fldCharType="separate"/>
            </w:r>
            <w:r w:rsidR="00F73461">
              <w:rPr>
                <w:noProof/>
                <w:webHidden/>
              </w:rPr>
              <w:t>5</w:t>
            </w:r>
            <w:r w:rsidR="00F73461">
              <w:rPr>
                <w:noProof/>
                <w:webHidden/>
              </w:rPr>
              <w:fldChar w:fldCharType="end"/>
            </w:r>
          </w:hyperlink>
        </w:p>
        <w:p w:rsidR="00F73461" w:rsidRDefault="00705C63">
          <w:pPr>
            <w:pStyle w:val="20"/>
            <w:rPr>
              <w:rFonts w:asciiTheme="minorHAnsi" w:eastAsiaTheme="minorEastAsia" w:hAnsiTheme="minorHAnsi" w:cstheme="minorBidi"/>
              <w:noProof/>
            </w:rPr>
          </w:pPr>
          <w:hyperlink w:anchor="_Toc413165083" w:history="1">
            <w:r w:rsidR="00F73461" w:rsidRPr="007C40EE">
              <w:rPr>
                <w:rStyle w:val="a7"/>
                <w:noProof/>
              </w:rPr>
              <w:t xml:space="preserve">4.1 </w:t>
            </w:r>
            <w:r w:rsidR="00F73461" w:rsidRPr="007C40EE">
              <w:rPr>
                <w:rStyle w:val="a7"/>
                <w:rFonts w:hint="eastAsia"/>
                <w:noProof/>
              </w:rPr>
              <w:t>文档测试</w:t>
            </w:r>
            <w:r w:rsidR="00F73461" w:rsidRPr="007C40EE">
              <w:rPr>
                <w:rStyle w:val="a7"/>
                <w:noProof/>
              </w:rPr>
              <w:t>STNXWL_CSCI_WD</w:t>
            </w:r>
            <w:r w:rsidR="00F73461">
              <w:rPr>
                <w:noProof/>
                <w:webHidden/>
              </w:rPr>
              <w:tab/>
            </w:r>
            <w:r w:rsidR="00F73461">
              <w:rPr>
                <w:noProof/>
                <w:webHidden/>
              </w:rPr>
              <w:fldChar w:fldCharType="begin"/>
            </w:r>
            <w:r w:rsidR="00F73461">
              <w:rPr>
                <w:noProof/>
                <w:webHidden/>
              </w:rPr>
              <w:instrText xml:space="preserve"> PAGEREF _Toc413165083 \h </w:instrText>
            </w:r>
            <w:r w:rsidR="00F73461">
              <w:rPr>
                <w:noProof/>
                <w:webHidden/>
              </w:rPr>
            </w:r>
            <w:r w:rsidR="00F73461">
              <w:rPr>
                <w:noProof/>
                <w:webHidden/>
              </w:rPr>
              <w:fldChar w:fldCharType="separate"/>
            </w:r>
            <w:r w:rsidR="00F73461">
              <w:rPr>
                <w:noProof/>
                <w:webHidden/>
              </w:rPr>
              <w:t>5</w:t>
            </w:r>
            <w:r w:rsidR="00F73461">
              <w:rPr>
                <w:noProof/>
                <w:webHidden/>
              </w:rPr>
              <w:fldChar w:fldCharType="end"/>
            </w:r>
          </w:hyperlink>
        </w:p>
        <w:p w:rsidR="00F73461" w:rsidRDefault="00705C63">
          <w:pPr>
            <w:pStyle w:val="20"/>
            <w:rPr>
              <w:rFonts w:asciiTheme="minorHAnsi" w:eastAsiaTheme="minorEastAsia" w:hAnsiTheme="minorHAnsi" w:cstheme="minorBidi"/>
              <w:noProof/>
            </w:rPr>
          </w:pPr>
          <w:hyperlink w:anchor="_Toc413165084" w:history="1">
            <w:r w:rsidR="00F73461" w:rsidRPr="007C40EE">
              <w:rPr>
                <w:rStyle w:val="a7"/>
                <w:noProof/>
              </w:rPr>
              <w:t xml:space="preserve">4.2 </w:t>
            </w:r>
            <w:r w:rsidR="00F73461" w:rsidRPr="007C40EE">
              <w:rPr>
                <w:rStyle w:val="a7"/>
                <w:rFonts w:hint="eastAsia"/>
                <w:noProof/>
              </w:rPr>
              <w:t>安装卸载测试</w:t>
            </w:r>
            <w:r w:rsidR="00F73461" w:rsidRPr="007C40EE">
              <w:rPr>
                <w:rStyle w:val="a7"/>
                <w:noProof/>
              </w:rPr>
              <w:t>STNXWL_CSCI_AZXZ</w:t>
            </w:r>
            <w:r w:rsidR="00F73461">
              <w:rPr>
                <w:noProof/>
                <w:webHidden/>
              </w:rPr>
              <w:tab/>
            </w:r>
            <w:r w:rsidR="00F73461">
              <w:rPr>
                <w:noProof/>
                <w:webHidden/>
              </w:rPr>
              <w:fldChar w:fldCharType="begin"/>
            </w:r>
            <w:r w:rsidR="00F73461">
              <w:rPr>
                <w:noProof/>
                <w:webHidden/>
              </w:rPr>
              <w:instrText xml:space="preserve"> PAGEREF _Toc413165084 \h </w:instrText>
            </w:r>
            <w:r w:rsidR="00F73461">
              <w:rPr>
                <w:noProof/>
                <w:webHidden/>
              </w:rPr>
            </w:r>
            <w:r w:rsidR="00F73461">
              <w:rPr>
                <w:noProof/>
                <w:webHidden/>
              </w:rPr>
              <w:fldChar w:fldCharType="separate"/>
            </w:r>
            <w:r w:rsidR="00F73461">
              <w:rPr>
                <w:noProof/>
                <w:webHidden/>
              </w:rPr>
              <w:t>5</w:t>
            </w:r>
            <w:r w:rsidR="00F73461">
              <w:rPr>
                <w:noProof/>
                <w:webHidden/>
              </w:rPr>
              <w:fldChar w:fldCharType="end"/>
            </w:r>
          </w:hyperlink>
        </w:p>
        <w:p w:rsidR="00F73461" w:rsidRDefault="00705C63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3165085" w:history="1">
            <w:r w:rsidR="00F73461" w:rsidRPr="007C40EE">
              <w:rPr>
                <w:rStyle w:val="a7"/>
                <w:noProof/>
              </w:rPr>
              <w:t xml:space="preserve">4.2.1 </w:t>
            </w:r>
            <w:r w:rsidR="00F73461" w:rsidRPr="007C40EE">
              <w:rPr>
                <w:rStyle w:val="a7"/>
                <w:rFonts w:hint="eastAsia"/>
                <w:noProof/>
              </w:rPr>
              <w:t>安装测试</w:t>
            </w:r>
            <w:r w:rsidR="00F73461" w:rsidRPr="007C40EE">
              <w:rPr>
                <w:rStyle w:val="a7"/>
                <w:noProof/>
              </w:rPr>
              <w:t xml:space="preserve"> STNXWL_CSCI_AZXZ_AZ</w:t>
            </w:r>
            <w:r w:rsidR="00F73461">
              <w:rPr>
                <w:noProof/>
                <w:webHidden/>
              </w:rPr>
              <w:tab/>
            </w:r>
            <w:r w:rsidR="00F73461">
              <w:rPr>
                <w:noProof/>
                <w:webHidden/>
              </w:rPr>
              <w:fldChar w:fldCharType="begin"/>
            </w:r>
            <w:r w:rsidR="00F73461">
              <w:rPr>
                <w:noProof/>
                <w:webHidden/>
              </w:rPr>
              <w:instrText xml:space="preserve"> PAGEREF _Toc413165085 \h </w:instrText>
            </w:r>
            <w:r w:rsidR="00F73461">
              <w:rPr>
                <w:noProof/>
                <w:webHidden/>
              </w:rPr>
            </w:r>
            <w:r w:rsidR="00F73461">
              <w:rPr>
                <w:noProof/>
                <w:webHidden/>
              </w:rPr>
              <w:fldChar w:fldCharType="separate"/>
            </w:r>
            <w:r w:rsidR="00F73461">
              <w:rPr>
                <w:noProof/>
                <w:webHidden/>
              </w:rPr>
              <w:t>5</w:t>
            </w:r>
            <w:r w:rsidR="00F73461">
              <w:rPr>
                <w:noProof/>
                <w:webHidden/>
              </w:rPr>
              <w:fldChar w:fldCharType="end"/>
            </w:r>
          </w:hyperlink>
        </w:p>
        <w:p w:rsidR="00F73461" w:rsidRDefault="00705C63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3165086" w:history="1">
            <w:r w:rsidR="00F73461" w:rsidRPr="007C40EE">
              <w:rPr>
                <w:rStyle w:val="a7"/>
                <w:noProof/>
              </w:rPr>
              <w:t xml:space="preserve">4.2.1 </w:t>
            </w:r>
            <w:r w:rsidR="00F73461" w:rsidRPr="007C40EE">
              <w:rPr>
                <w:rStyle w:val="a7"/>
                <w:rFonts w:hint="eastAsia"/>
                <w:noProof/>
              </w:rPr>
              <w:t>卸载测试</w:t>
            </w:r>
            <w:r w:rsidR="00F73461" w:rsidRPr="007C40EE">
              <w:rPr>
                <w:rStyle w:val="a7"/>
                <w:noProof/>
              </w:rPr>
              <w:t xml:space="preserve"> STNXWL_CSCI_AZXZ_XZ</w:t>
            </w:r>
            <w:r w:rsidR="00F73461">
              <w:rPr>
                <w:noProof/>
                <w:webHidden/>
              </w:rPr>
              <w:tab/>
            </w:r>
            <w:r w:rsidR="00F73461">
              <w:rPr>
                <w:noProof/>
                <w:webHidden/>
              </w:rPr>
              <w:fldChar w:fldCharType="begin"/>
            </w:r>
            <w:r w:rsidR="00F73461">
              <w:rPr>
                <w:noProof/>
                <w:webHidden/>
              </w:rPr>
              <w:instrText xml:space="preserve"> PAGEREF _Toc413165086 \h </w:instrText>
            </w:r>
            <w:r w:rsidR="00F73461">
              <w:rPr>
                <w:noProof/>
                <w:webHidden/>
              </w:rPr>
            </w:r>
            <w:r w:rsidR="00F73461">
              <w:rPr>
                <w:noProof/>
                <w:webHidden/>
              </w:rPr>
              <w:fldChar w:fldCharType="separate"/>
            </w:r>
            <w:r w:rsidR="00F73461">
              <w:rPr>
                <w:noProof/>
                <w:webHidden/>
              </w:rPr>
              <w:t>6</w:t>
            </w:r>
            <w:r w:rsidR="00F73461">
              <w:rPr>
                <w:noProof/>
                <w:webHidden/>
              </w:rPr>
              <w:fldChar w:fldCharType="end"/>
            </w:r>
          </w:hyperlink>
        </w:p>
        <w:p w:rsidR="00F73461" w:rsidRDefault="00705C63">
          <w:pPr>
            <w:pStyle w:val="20"/>
            <w:rPr>
              <w:rFonts w:asciiTheme="minorHAnsi" w:eastAsiaTheme="minorEastAsia" w:hAnsiTheme="minorHAnsi" w:cstheme="minorBidi"/>
              <w:noProof/>
            </w:rPr>
          </w:pPr>
          <w:hyperlink w:anchor="_Toc413165087" w:history="1">
            <w:r w:rsidR="00F73461" w:rsidRPr="007C40EE">
              <w:rPr>
                <w:rStyle w:val="a7"/>
                <w:noProof/>
              </w:rPr>
              <w:t xml:space="preserve">4.3 </w:t>
            </w:r>
            <w:r w:rsidR="00F73461" w:rsidRPr="007C40EE">
              <w:rPr>
                <w:rStyle w:val="a7"/>
                <w:rFonts w:hint="eastAsia"/>
                <w:noProof/>
              </w:rPr>
              <w:t>功能测试</w:t>
            </w:r>
            <w:r w:rsidR="00F73461" w:rsidRPr="007C40EE">
              <w:rPr>
                <w:rStyle w:val="a7"/>
                <w:noProof/>
              </w:rPr>
              <w:t>STNXWL_CSCI_GN</w:t>
            </w:r>
            <w:r w:rsidR="00F73461">
              <w:rPr>
                <w:noProof/>
                <w:webHidden/>
              </w:rPr>
              <w:tab/>
            </w:r>
            <w:r w:rsidR="00F73461">
              <w:rPr>
                <w:noProof/>
                <w:webHidden/>
              </w:rPr>
              <w:fldChar w:fldCharType="begin"/>
            </w:r>
            <w:r w:rsidR="00F73461">
              <w:rPr>
                <w:noProof/>
                <w:webHidden/>
              </w:rPr>
              <w:instrText xml:space="preserve"> PAGEREF _Toc413165087 \h </w:instrText>
            </w:r>
            <w:r w:rsidR="00F73461">
              <w:rPr>
                <w:noProof/>
                <w:webHidden/>
              </w:rPr>
            </w:r>
            <w:r w:rsidR="00F73461">
              <w:rPr>
                <w:noProof/>
                <w:webHidden/>
              </w:rPr>
              <w:fldChar w:fldCharType="separate"/>
            </w:r>
            <w:r w:rsidR="00F73461">
              <w:rPr>
                <w:noProof/>
                <w:webHidden/>
              </w:rPr>
              <w:t>6</w:t>
            </w:r>
            <w:r w:rsidR="00F73461">
              <w:rPr>
                <w:noProof/>
                <w:webHidden/>
              </w:rPr>
              <w:fldChar w:fldCharType="end"/>
            </w:r>
          </w:hyperlink>
        </w:p>
        <w:p w:rsidR="00F73461" w:rsidRDefault="00705C63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3165088" w:history="1">
            <w:r w:rsidR="00F73461" w:rsidRPr="007C40EE">
              <w:rPr>
                <w:rStyle w:val="a7"/>
                <w:noProof/>
              </w:rPr>
              <w:t>4.3.1</w:t>
            </w:r>
            <w:r w:rsidR="00F73461" w:rsidRPr="007C40EE">
              <w:rPr>
                <w:rStyle w:val="a7"/>
                <w:rFonts w:hint="eastAsia"/>
                <w:noProof/>
              </w:rPr>
              <w:t>登录</w:t>
            </w:r>
            <w:r w:rsidR="00F73461" w:rsidRPr="007C40EE">
              <w:rPr>
                <w:rStyle w:val="a7"/>
                <w:noProof/>
              </w:rPr>
              <w:t xml:space="preserve"> STNXWL_CSCI_GN_DL</w:t>
            </w:r>
            <w:r w:rsidR="00F73461">
              <w:rPr>
                <w:noProof/>
                <w:webHidden/>
              </w:rPr>
              <w:tab/>
            </w:r>
            <w:r w:rsidR="00F73461">
              <w:rPr>
                <w:noProof/>
                <w:webHidden/>
              </w:rPr>
              <w:fldChar w:fldCharType="begin"/>
            </w:r>
            <w:r w:rsidR="00F73461">
              <w:rPr>
                <w:noProof/>
                <w:webHidden/>
              </w:rPr>
              <w:instrText xml:space="preserve"> PAGEREF _Toc413165088 \h </w:instrText>
            </w:r>
            <w:r w:rsidR="00F73461">
              <w:rPr>
                <w:noProof/>
                <w:webHidden/>
              </w:rPr>
            </w:r>
            <w:r w:rsidR="00F73461">
              <w:rPr>
                <w:noProof/>
                <w:webHidden/>
              </w:rPr>
              <w:fldChar w:fldCharType="separate"/>
            </w:r>
            <w:r w:rsidR="00F73461">
              <w:rPr>
                <w:noProof/>
                <w:webHidden/>
              </w:rPr>
              <w:t>6</w:t>
            </w:r>
            <w:r w:rsidR="00F73461">
              <w:rPr>
                <w:noProof/>
                <w:webHidden/>
              </w:rPr>
              <w:fldChar w:fldCharType="end"/>
            </w:r>
          </w:hyperlink>
        </w:p>
        <w:p w:rsidR="00F73461" w:rsidRDefault="00705C63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3165089" w:history="1">
            <w:r w:rsidR="00F73461" w:rsidRPr="007C40EE">
              <w:rPr>
                <w:rStyle w:val="a7"/>
                <w:noProof/>
              </w:rPr>
              <w:t>4.3.2</w:t>
            </w:r>
            <w:r w:rsidR="00F73461" w:rsidRPr="007C40EE">
              <w:rPr>
                <w:rStyle w:val="a7"/>
                <w:rFonts w:hint="eastAsia"/>
                <w:noProof/>
              </w:rPr>
              <w:t>首页</w:t>
            </w:r>
            <w:r w:rsidR="00F73461" w:rsidRPr="007C40EE">
              <w:rPr>
                <w:rStyle w:val="a7"/>
                <w:noProof/>
              </w:rPr>
              <w:t xml:space="preserve"> STNXWL_CSCI_GN_SY</w:t>
            </w:r>
            <w:r w:rsidR="00F73461">
              <w:rPr>
                <w:noProof/>
                <w:webHidden/>
              </w:rPr>
              <w:tab/>
            </w:r>
            <w:r w:rsidR="00F73461">
              <w:rPr>
                <w:noProof/>
                <w:webHidden/>
              </w:rPr>
              <w:fldChar w:fldCharType="begin"/>
            </w:r>
            <w:r w:rsidR="00F73461">
              <w:rPr>
                <w:noProof/>
                <w:webHidden/>
              </w:rPr>
              <w:instrText xml:space="preserve"> PAGEREF _Toc413165089 \h </w:instrText>
            </w:r>
            <w:r w:rsidR="00F73461">
              <w:rPr>
                <w:noProof/>
                <w:webHidden/>
              </w:rPr>
            </w:r>
            <w:r w:rsidR="00F73461">
              <w:rPr>
                <w:noProof/>
                <w:webHidden/>
              </w:rPr>
              <w:fldChar w:fldCharType="separate"/>
            </w:r>
            <w:r w:rsidR="00F73461">
              <w:rPr>
                <w:noProof/>
                <w:webHidden/>
              </w:rPr>
              <w:t>6</w:t>
            </w:r>
            <w:r w:rsidR="00F73461">
              <w:rPr>
                <w:noProof/>
                <w:webHidden/>
              </w:rPr>
              <w:fldChar w:fldCharType="end"/>
            </w:r>
          </w:hyperlink>
        </w:p>
        <w:p w:rsidR="00F73461" w:rsidRDefault="00705C63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3165090" w:history="1">
            <w:r w:rsidR="00F73461" w:rsidRPr="007C40EE">
              <w:rPr>
                <w:rStyle w:val="a7"/>
                <w:noProof/>
              </w:rPr>
              <w:t>4.3.3</w:t>
            </w:r>
            <w:r w:rsidR="00F73461" w:rsidRPr="007C40EE">
              <w:rPr>
                <w:rStyle w:val="a7"/>
                <w:rFonts w:hint="eastAsia"/>
                <w:noProof/>
              </w:rPr>
              <w:t>基础数据</w:t>
            </w:r>
            <w:r w:rsidR="00F73461" w:rsidRPr="007C40EE">
              <w:rPr>
                <w:rStyle w:val="a7"/>
                <w:noProof/>
              </w:rPr>
              <w:t xml:space="preserve"> STNXWL_CSCI_GN_JCSJ</w:t>
            </w:r>
            <w:r w:rsidR="00F73461">
              <w:rPr>
                <w:noProof/>
                <w:webHidden/>
              </w:rPr>
              <w:tab/>
            </w:r>
            <w:r w:rsidR="00F73461">
              <w:rPr>
                <w:noProof/>
                <w:webHidden/>
              </w:rPr>
              <w:fldChar w:fldCharType="begin"/>
            </w:r>
            <w:r w:rsidR="00F73461">
              <w:rPr>
                <w:noProof/>
                <w:webHidden/>
              </w:rPr>
              <w:instrText xml:space="preserve"> PAGEREF _Toc413165090 \h </w:instrText>
            </w:r>
            <w:r w:rsidR="00F73461">
              <w:rPr>
                <w:noProof/>
                <w:webHidden/>
              </w:rPr>
            </w:r>
            <w:r w:rsidR="00F73461">
              <w:rPr>
                <w:noProof/>
                <w:webHidden/>
              </w:rPr>
              <w:fldChar w:fldCharType="separate"/>
            </w:r>
            <w:r w:rsidR="00F73461">
              <w:rPr>
                <w:noProof/>
                <w:webHidden/>
              </w:rPr>
              <w:t>6</w:t>
            </w:r>
            <w:r w:rsidR="00F73461">
              <w:rPr>
                <w:noProof/>
                <w:webHidden/>
              </w:rPr>
              <w:fldChar w:fldCharType="end"/>
            </w:r>
          </w:hyperlink>
        </w:p>
        <w:p w:rsidR="00F73461" w:rsidRDefault="00705C63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3165091" w:history="1">
            <w:r w:rsidR="00F73461" w:rsidRPr="007C40EE">
              <w:rPr>
                <w:rStyle w:val="a7"/>
                <w:noProof/>
              </w:rPr>
              <w:t>4.3.4</w:t>
            </w:r>
            <w:r w:rsidR="00F73461" w:rsidRPr="007C40EE">
              <w:rPr>
                <w:rStyle w:val="a7"/>
                <w:rFonts w:hint="eastAsia"/>
                <w:noProof/>
              </w:rPr>
              <w:t>系统管理</w:t>
            </w:r>
            <w:r w:rsidR="00F73461" w:rsidRPr="007C40EE">
              <w:rPr>
                <w:rStyle w:val="a7"/>
                <w:noProof/>
              </w:rPr>
              <w:t xml:space="preserve"> STNXWL_CSCI_GN_XTGL</w:t>
            </w:r>
            <w:r w:rsidR="00F73461">
              <w:rPr>
                <w:noProof/>
                <w:webHidden/>
              </w:rPr>
              <w:tab/>
            </w:r>
            <w:r w:rsidR="00F73461">
              <w:rPr>
                <w:noProof/>
                <w:webHidden/>
              </w:rPr>
              <w:fldChar w:fldCharType="begin"/>
            </w:r>
            <w:r w:rsidR="00F73461">
              <w:rPr>
                <w:noProof/>
                <w:webHidden/>
              </w:rPr>
              <w:instrText xml:space="preserve"> PAGEREF _Toc413165091 \h </w:instrText>
            </w:r>
            <w:r w:rsidR="00F73461">
              <w:rPr>
                <w:noProof/>
                <w:webHidden/>
              </w:rPr>
            </w:r>
            <w:r w:rsidR="00F73461">
              <w:rPr>
                <w:noProof/>
                <w:webHidden/>
              </w:rPr>
              <w:fldChar w:fldCharType="separate"/>
            </w:r>
            <w:r w:rsidR="00F73461">
              <w:rPr>
                <w:noProof/>
                <w:webHidden/>
              </w:rPr>
              <w:t>7</w:t>
            </w:r>
            <w:r w:rsidR="00F73461">
              <w:rPr>
                <w:noProof/>
                <w:webHidden/>
              </w:rPr>
              <w:fldChar w:fldCharType="end"/>
            </w:r>
          </w:hyperlink>
        </w:p>
        <w:p w:rsidR="00F73461" w:rsidRDefault="00705C63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3165092" w:history="1">
            <w:r w:rsidR="00F73461" w:rsidRPr="007C40EE">
              <w:rPr>
                <w:rStyle w:val="a7"/>
                <w:noProof/>
              </w:rPr>
              <w:t>4.3.5</w:t>
            </w:r>
            <w:r w:rsidR="00F73461" w:rsidRPr="007C40EE">
              <w:rPr>
                <w:rStyle w:val="a7"/>
                <w:rFonts w:hint="eastAsia"/>
                <w:noProof/>
              </w:rPr>
              <w:t>回收管理</w:t>
            </w:r>
            <w:r w:rsidR="00F73461" w:rsidRPr="007C40EE">
              <w:rPr>
                <w:rStyle w:val="a7"/>
                <w:noProof/>
              </w:rPr>
              <w:t xml:space="preserve"> STNXWL_CSCI_GN_HSGL</w:t>
            </w:r>
            <w:r w:rsidR="00F73461">
              <w:rPr>
                <w:noProof/>
                <w:webHidden/>
              </w:rPr>
              <w:tab/>
            </w:r>
            <w:r w:rsidR="00F73461">
              <w:rPr>
                <w:noProof/>
                <w:webHidden/>
              </w:rPr>
              <w:fldChar w:fldCharType="begin"/>
            </w:r>
            <w:r w:rsidR="00F73461">
              <w:rPr>
                <w:noProof/>
                <w:webHidden/>
              </w:rPr>
              <w:instrText xml:space="preserve"> PAGEREF _Toc413165092 \h </w:instrText>
            </w:r>
            <w:r w:rsidR="00F73461">
              <w:rPr>
                <w:noProof/>
                <w:webHidden/>
              </w:rPr>
            </w:r>
            <w:r w:rsidR="00F73461">
              <w:rPr>
                <w:noProof/>
                <w:webHidden/>
              </w:rPr>
              <w:fldChar w:fldCharType="separate"/>
            </w:r>
            <w:r w:rsidR="00F73461">
              <w:rPr>
                <w:noProof/>
                <w:webHidden/>
              </w:rPr>
              <w:t>8</w:t>
            </w:r>
            <w:r w:rsidR="00F73461">
              <w:rPr>
                <w:noProof/>
                <w:webHidden/>
              </w:rPr>
              <w:fldChar w:fldCharType="end"/>
            </w:r>
          </w:hyperlink>
        </w:p>
        <w:p w:rsidR="00F73461" w:rsidRDefault="00705C63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3165093" w:history="1">
            <w:r w:rsidR="00F73461" w:rsidRPr="007C40EE">
              <w:rPr>
                <w:rStyle w:val="a7"/>
                <w:noProof/>
              </w:rPr>
              <w:t>4.3.6</w:t>
            </w:r>
            <w:r w:rsidR="00F73461" w:rsidRPr="007C40EE">
              <w:rPr>
                <w:rStyle w:val="a7"/>
                <w:rFonts w:hint="eastAsia"/>
                <w:noProof/>
              </w:rPr>
              <w:t>拆解管理</w:t>
            </w:r>
            <w:r w:rsidR="00F73461" w:rsidRPr="007C40EE">
              <w:rPr>
                <w:rStyle w:val="a7"/>
                <w:noProof/>
              </w:rPr>
              <w:t xml:space="preserve"> STNXWL_CSCI_GN_CJGL</w:t>
            </w:r>
            <w:r w:rsidR="00F73461">
              <w:rPr>
                <w:noProof/>
                <w:webHidden/>
              </w:rPr>
              <w:tab/>
            </w:r>
            <w:r w:rsidR="00F73461">
              <w:rPr>
                <w:noProof/>
                <w:webHidden/>
              </w:rPr>
              <w:fldChar w:fldCharType="begin"/>
            </w:r>
            <w:r w:rsidR="00F73461">
              <w:rPr>
                <w:noProof/>
                <w:webHidden/>
              </w:rPr>
              <w:instrText xml:space="preserve"> PAGEREF _Toc413165093 \h </w:instrText>
            </w:r>
            <w:r w:rsidR="00F73461">
              <w:rPr>
                <w:noProof/>
                <w:webHidden/>
              </w:rPr>
            </w:r>
            <w:r w:rsidR="00F73461">
              <w:rPr>
                <w:noProof/>
                <w:webHidden/>
              </w:rPr>
              <w:fldChar w:fldCharType="separate"/>
            </w:r>
            <w:r w:rsidR="00F73461">
              <w:rPr>
                <w:noProof/>
                <w:webHidden/>
              </w:rPr>
              <w:t>10</w:t>
            </w:r>
            <w:r w:rsidR="00F73461">
              <w:rPr>
                <w:noProof/>
                <w:webHidden/>
              </w:rPr>
              <w:fldChar w:fldCharType="end"/>
            </w:r>
          </w:hyperlink>
        </w:p>
        <w:p w:rsidR="00F73461" w:rsidRDefault="00705C63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3165094" w:history="1">
            <w:r w:rsidR="00F73461" w:rsidRPr="007C40EE">
              <w:rPr>
                <w:rStyle w:val="a7"/>
                <w:noProof/>
              </w:rPr>
              <w:t>4.1.7</w:t>
            </w:r>
            <w:r w:rsidR="00F73461" w:rsidRPr="007C40EE">
              <w:rPr>
                <w:rStyle w:val="a7"/>
                <w:rFonts w:hint="eastAsia"/>
                <w:noProof/>
              </w:rPr>
              <w:t>检验管理</w:t>
            </w:r>
            <w:r w:rsidR="00F73461" w:rsidRPr="007C40EE">
              <w:rPr>
                <w:rStyle w:val="a7"/>
                <w:noProof/>
              </w:rPr>
              <w:t xml:space="preserve"> STNXWL_CSCI_GN_JYGL</w:t>
            </w:r>
            <w:r w:rsidR="00F73461">
              <w:rPr>
                <w:noProof/>
                <w:webHidden/>
              </w:rPr>
              <w:tab/>
            </w:r>
            <w:r w:rsidR="00F73461">
              <w:rPr>
                <w:noProof/>
                <w:webHidden/>
              </w:rPr>
              <w:fldChar w:fldCharType="begin"/>
            </w:r>
            <w:r w:rsidR="00F73461">
              <w:rPr>
                <w:noProof/>
                <w:webHidden/>
              </w:rPr>
              <w:instrText xml:space="preserve"> PAGEREF _Toc413165094 \h </w:instrText>
            </w:r>
            <w:r w:rsidR="00F73461">
              <w:rPr>
                <w:noProof/>
                <w:webHidden/>
              </w:rPr>
            </w:r>
            <w:r w:rsidR="00F73461">
              <w:rPr>
                <w:noProof/>
                <w:webHidden/>
              </w:rPr>
              <w:fldChar w:fldCharType="separate"/>
            </w:r>
            <w:r w:rsidR="00F73461">
              <w:rPr>
                <w:noProof/>
                <w:webHidden/>
              </w:rPr>
              <w:t>11</w:t>
            </w:r>
            <w:r w:rsidR="00F73461">
              <w:rPr>
                <w:noProof/>
                <w:webHidden/>
              </w:rPr>
              <w:fldChar w:fldCharType="end"/>
            </w:r>
          </w:hyperlink>
        </w:p>
        <w:p w:rsidR="00F73461" w:rsidRDefault="00705C63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3165095" w:history="1">
            <w:r w:rsidR="00F73461" w:rsidRPr="007C40EE">
              <w:rPr>
                <w:rStyle w:val="a7"/>
                <w:noProof/>
              </w:rPr>
              <w:t>4.1.8</w:t>
            </w:r>
            <w:r w:rsidR="00F73461" w:rsidRPr="007C40EE">
              <w:rPr>
                <w:rStyle w:val="a7"/>
                <w:rFonts w:hint="eastAsia"/>
                <w:noProof/>
              </w:rPr>
              <w:t>库存管理</w:t>
            </w:r>
            <w:r w:rsidR="00F73461" w:rsidRPr="007C40EE">
              <w:rPr>
                <w:rStyle w:val="a7"/>
                <w:noProof/>
              </w:rPr>
              <w:t xml:space="preserve"> STNXWL_CSCI_GN_KCGL</w:t>
            </w:r>
            <w:r w:rsidR="00F73461">
              <w:rPr>
                <w:noProof/>
                <w:webHidden/>
              </w:rPr>
              <w:tab/>
            </w:r>
            <w:r w:rsidR="00F73461">
              <w:rPr>
                <w:noProof/>
                <w:webHidden/>
              </w:rPr>
              <w:fldChar w:fldCharType="begin"/>
            </w:r>
            <w:r w:rsidR="00F73461">
              <w:rPr>
                <w:noProof/>
                <w:webHidden/>
              </w:rPr>
              <w:instrText xml:space="preserve"> PAGEREF _Toc413165095 \h </w:instrText>
            </w:r>
            <w:r w:rsidR="00F73461">
              <w:rPr>
                <w:noProof/>
                <w:webHidden/>
              </w:rPr>
            </w:r>
            <w:r w:rsidR="00F73461">
              <w:rPr>
                <w:noProof/>
                <w:webHidden/>
              </w:rPr>
              <w:fldChar w:fldCharType="separate"/>
            </w:r>
            <w:r w:rsidR="00F73461">
              <w:rPr>
                <w:noProof/>
                <w:webHidden/>
              </w:rPr>
              <w:t>12</w:t>
            </w:r>
            <w:r w:rsidR="00F73461">
              <w:rPr>
                <w:noProof/>
                <w:webHidden/>
              </w:rPr>
              <w:fldChar w:fldCharType="end"/>
            </w:r>
          </w:hyperlink>
        </w:p>
        <w:p w:rsidR="00F73461" w:rsidRDefault="00705C63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3165096" w:history="1">
            <w:r w:rsidR="00F73461" w:rsidRPr="007C40EE">
              <w:rPr>
                <w:rStyle w:val="a7"/>
                <w:noProof/>
              </w:rPr>
              <w:t>4.1.9</w:t>
            </w:r>
            <w:r w:rsidR="00F73461" w:rsidRPr="007C40EE">
              <w:rPr>
                <w:rStyle w:val="a7"/>
                <w:rFonts w:hint="eastAsia"/>
                <w:noProof/>
              </w:rPr>
              <w:t>统计报表</w:t>
            </w:r>
            <w:r w:rsidR="00F73461" w:rsidRPr="007C40EE">
              <w:rPr>
                <w:rStyle w:val="a7"/>
                <w:noProof/>
              </w:rPr>
              <w:t xml:space="preserve"> STNXWL_CSCI_GN_TJBB</w:t>
            </w:r>
            <w:r w:rsidR="00F73461">
              <w:rPr>
                <w:noProof/>
                <w:webHidden/>
              </w:rPr>
              <w:tab/>
            </w:r>
            <w:r w:rsidR="00F73461">
              <w:rPr>
                <w:noProof/>
                <w:webHidden/>
              </w:rPr>
              <w:fldChar w:fldCharType="begin"/>
            </w:r>
            <w:r w:rsidR="00F73461">
              <w:rPr>
                <w:noProof/>
                <w:webHidden/>
              </w:rPr>
              <w:instrText xml:space="preserve"> PAGEREF _Toc413165096 \h </w:instrText>
            </w:r>
            <w:r w:rsidR="00F73461">
              <w:rPr>
                <w:noProof/>
                <w:webHidden/>
              </w:rPr>
            </w:r>
            <w:r w:rsidR="00F73461">
              <w:rPr>
                <w:noProof/>
                <w:webHidden/>
              </w:rPr>
              <w:fldChar w:fldCharType="separate"/>
            </w:r>
            <w:r w:rsidR="00F73461">
              <w:rPr>
                <w:noProof/>
                <w:webHidden/>
              </w:rPr>
              <w:t>12</w:t>
            </w:r>
            <w:r w:rsidR="00F73461">
              <w:rPr>
                <w:noProof/>
                <w:webHidden/>
              </w:rPr>
              <w:fldChar w:fldCharType="end"/>
            </w:r>
          </w:hyperlink>
        </w:p>
        <w:p w:rsidR="00F73461" w:rsidRDefault="00705C63">
          <w:pPr>
            <w:pStyle w:val="20"/>
            <w:rPr>
              <w:rFonts w:asciiTheme="minorHAnsi" w:eastAsiaTheme="minorEastAsia" w:hAnsiTheme="minorHAnsi" w:cstheme="minorBidi"/>
              <w:noProof/>
            </w:rPr>
          </w:pPr>
          <w:hyperlink w:anchor="_Toc413165097" w:history="1">
            <w:r w:rsidR="00F73461" w:rsidRPr="007C40EE">
              <w:rPr>
                <w:rStyle w:val="a7"/>
                <w:noProof/>
              </w:rPr>
              <w:t xml:space="preserve">4.4 </w:t>
            </w:r>
            <w:r w:rsidR="00F73461" w:rsidRPr="007C40EE">
              <w:rPr>
                <w:rStyle w:val="a7"/>
                <w:rFonts w:hint="eastAsia"/>
                <w:noProof/>
              </w:rPr>
              <w:t>性能测试</w:t>
            </w:r>
            <w:r w:rsidR="00F73461" w:rsidRPr="007C40EE">
              <w:rPr>
                <w:rStyle w:val="a7"/>
                <w:noProof/>
              </w:rPr>
              <w:t>STNXWL_CSCI_XN</w:t>
            </w:r>
            <w:r w:rsidR="00F73461">
              <w:rPr>
                <w:noProof/>
                <w:webHidden/>
              </w:rPr>
              <w:tab/>
            </w:r>
            <w:r w:rsidR="00F73461">
              <w:rPr>
                <w:noProof/>
                <w:webHidden/>
              </w:rPr>
              <w:fldChar w:fldCharType="begin"/>
            </w:r>
            <w:r w:rsidR="00F73461">
              <w:rPr>
                <w:noProof/>
                <w:webHidden/>
              </w:rPr>
              <w:instrText xml:space="preserve"> PAGEREF _Toc413165097 \h </w:instrText>
            </w:r>
            <w:r w:rsidR="00F73461">
              <w:rPr>
                <w:noProof/>
                <w:webHidden/>
              </w:rPr>
            </w:r>
            <w:r w:rsidR="00F73461">
              <w:rPr>
                <w:noProof/>
                <w:webHidden/>
              </w:rPr>
              <w:fldChar w:fldCharType="separate"/>
            </w:r>
            <w:r w:rsidR="00F73461">
              <w:rPr>
                <w:noProof/>
                <w:webHidden/>
              </w:rPr>
              <w:t>14</w:t>
            </w:r>
            <w:r w:rsidR="00F73461">
              <w:rPr>
                <w:noProof/>
                <w:webHidden/>
              </w:rPr>
              <w:fldChar w:fldCharType="end"/>
            </w:r>
          </w:hyperlink>
        </w:p>
        <w:p w:rsidR="00F73461" w:rsidRDefault="00705C63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3165098" w:history="1">
            <w:r w:rsidR="00F73461" w:rsidRPr="007C40EE">
              <w:rPr>
                <w:rStyle w:val="a7"/>
                <w:noProof/>
              </w:rPr>
              <w:t>4.4.1</w:t>
            </w:r>
            <w:r w:rsidR="00F73461" w:rsidRPr="007C40EE">
              <w:rPr>
                <w:rStyle w:val="a7"/>
                <w:rFonts w:hint="eastAsia"/>
                <w:noProof/>
              </w:rPr>
              <w:t>简单查询性能指标</w:t>
            </w:r>
            <w:r w:rsidR="00F73461" w:rsidRPr="007C40EE">
              <w:rPr>
                <w:rStyle w:val="a7"/>
                <w:noProof/>
              </w:rPr>
              <w:t xml:space="preserve"> STNXWL_CSCI_XN_JDCX</w:t>
            </w:r>
            <w:r w:rsidR="00F73461">
              <w:rPr>
                <w:noProof/>
                <w:webHidden/>
              </w:rPr>
              <w:tab/>
            </w:r>
            <w:r w:rsidR="00F73461">
              <w:rPr>
                <w:noProof/>
                <w:webHidden/>
              </w:rPr>
              <w:fldChar w:fldCharType="begin"/>
            </w:r>
            <w:r w:rsidR="00F73461">
              <w:rPr>
                <w:noProof/>
                <w:webHidden/>
              </w:rPr>
              <w:instrText xml:space="preserve"> PAGEREF _Toc413165098 \h </w:instrText>
            </w:r>
            <w:r w:rsidR="00F73461">
              <w:rPr>
                <w:noProof/>
                <w:webHidden/>
              </w:rPr>
            </w:r>
            <w:r w:rsidR="00F73461">
              <w:rPr>
                <w:noProof/>
                <w:webHidden/>
              </w:rPr>
              <w:fldChar w:fldCharType="separate"/>
            </w:r>
            <w:r w:rsidR="00F73461">
              <w:rPr>
                <w:noProof/>
                <w:webHidden/>
              </w:rPr>
              <w:t>14</w:t>
            </w:r>
            <w:r w:rsidR="00F73461">
              <w:rPr>
                <w:noProof/>
                <w:webHidden/>
              </w:rPr>
              <w:fldChar w:fldCharType="end"/>
            </w:r>
          </w:hyperlink>
        </w:p>
        <w:p w:rsidR="00F73461" w:rsidRDefault="00705C63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3165099" w:history="1">
            <w:r w:rsidR="00F73461" w:rsidRPr="007C40EE">
              <w:rPr>
                <w:rStyle w:val="a7"/>
                <w:noProof/>
              </w:rPr>
              <w:t>4.4.2</w:t>
            </w:r>
            <w:r w:rsidR="00F73461" w:rsidRPr="007C40EE">
              <w:rPr>
                <w:rStyle w:val="a7"/>
                <w:rFonts w:hint="eastAsia"/>
                <w:noProof/>
              </w:rPr>
              <w:t>复杂查询性能指标</w:t>
            </w:r>
            <w:r w:rsidR="00F73461" w:rsidRPr="007C40EE">
              <w:rPr>
                <w:rStyle w:val="a7"/>
                <w:noProof/>
              </w:rPr>
              <w:t xml:space="preserve"> STNXWL_CSCI_XN_FZCX</w:t>
            </w:r>
            <w:r w:rsidR="00F73461">
              <w:rPr>
                <w:noProof/>
                <w:webHidden/>
              </w:rPr>
              <w:tab/>
            </w:r>
            <w:r w:rsidR="00F73461">
              <w:rPr>
                <w:noProof/>
                <w:webHidden/>
              </w:rPr>
              <w:fldChar w:fldCharType="begin"/>
            </w:r>
            <w:r w:rsidR="00F73461">
              <w:rPr>
                <w:noProof/>
                <w:webHidden/>
              </w:rPr>
              <w:instrText xml:space="preserve"> PAGEREF _Toc413165099 \h </w:instrText>
            </w:r>
            <w:r w:rsidR="00F73461">
              <w:rPr>
                <w:noProof/>
                <w:webHidden/>
              </w:rPr>
            </w:r>
            <w:r w:rsidR="00F73461">
              <w:rPr>
                <w:noProof/>
                <w:webHidden/>
              </w:rPr>
              <w:fldChar w:fldCharType="separate"/>
            </w:r>
            <w:r w:rsidR="00F73461">
              <w:rPr>
                <w:noProof/>
                <w:webHidden/>
              </w:rPr>
              <w:t>14</w:t>
            </w:r>
            <w:r w:rsidR="00F73461">
              <w:rPr>
                <w:noProof/>
                <w:webHidden/>
              </w:rPr>
              <w:fldChar w:fldCharType="end"/>
            </w:r>
          </w:hyperlink>
        </w:p>
        <w:p w:rsidR="00F73461" w:rsidRDefault="00705C63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3165100" w:history="1">
            <w:r w:rsidR="00F73461" w:rsidRPr="007C40EE">
              <w:rPr>
                <w:rStyle w:val="a7"/>
                <w:noProof/>
              </w:rPr>
              <w:t>4.4.3</w:t>
            </w:r>
            <w:r w:rsidR="00F73461" w:rsidRPr="007C40EE">
              <w:rPr>
                <w:rStyle w:val="a7"/>
                <w:rFonts w:hint="eastAsia"/>
                <w:noProof/>
              </w:rPr>
              <w:t>数据插入性能指标</w:t>
            </w:r>
            <w:r w:rsidR="00F73461" w:rsidRPr="007C40EE">
              <w:rPr>
                <w:rStyle w:val="a7"/>
                <w:noProof/>
              </w:rPr>
              <w:t xml:space="preserve"> STNXWL_CSCI_XN_SJCR</w:t>
            </w:r>
            <w:r w:rsidR="00F73461">
              <w:rPr>
                <w:noProof/>
                <w:webHidden/>
              </w:rPr>
              <w:tab/>
            </w:r>
            <w:r w:rsidR="00F73461">
              <w:rPr>
                <w:noProof/>
                <w:webHidden/>
              </w:rPr>
              <w:fldChar w:fldCharType="begin"/>
            </w:r>
            <w:r w:rsidR="00F73461">
              <w:rPr>
                <w:noProof/>
                <w:webHidden/>
              </w:rPr>
              <w:instrText xml:space="preserve"> PAGEREF _Toc413165100 \h </w:instrText>
            </w:r>
            <w:r w:rsidR="00F73461">
              <w:rPr>
                <w:noProof/>
                <w:webHidden/>
              </w:rPr>
            </w:r>
            <w:r w:rsidR="00F73461">
              <w:rPr>
                <w:noProof/>
                <w:webHidden/>
              </w:rPr>
              <w:fldChar w:fldCharType="separate"/>
            </w:r>
            <w:r w:rsidR="00F73461">
              <w:rPr>
                <w:noProof/>
                <w:webHidden/>
              </w:rPr>
              <w:t>14</w:t>
            </w:r>
            <w:r w:rsidR="00F73461">
              <w:rPr>
                <w:noProof/>
                <w:webHidden/>
              </w:rPr>
              <w:fldChar w:fldCharType="end"/>
            </w:r>
          </w:hyperlink>
        </w:p>
        <w:p w:rsidR="00F73461" w:rsidRDefault="00705C63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3165101" w:history="1">
            <w:r w:rsidR="00F73461" w:rsidRPr="007C40EE">
              <w:rPr>
                <w:rStyle w:val="a7"/>
                <w:noProof/>
              </w:rPr>
              <w:t>4.4.4</w:t>
            </w:r>
            <w:r w:rsidR="00F73461" w:rsidRPr="007C40EE">
              <w:rPr>
                <w:rStyle w:val="a7"/>
                <w:rFonts w:hint="eastAsia"/>
                <w:noProof/>
              </w:rPr>
              <w:t>并发用户登录</w:t>
            </w:r>
            <w:r w:rsidR="00F73461" w:rsidRPr="007C40EE">
              <w:rPr>
                <w:rStyle w:val="a7"/>
                <w:noProof/>
              </w:rPr>
              <w:t xml:space="preserve"> STNXWL_CSCI_XN_BFYH</w:t>
            </w:r>
            <w:r w:rsidR="00F73461">
              <w:rPr>
                <w:noProof/>
                <w:webHidden/>
              </w:rPr>
              <w:tab/>
            </w:r>
            <w:r w:rsidR="00F73461">
              <w:rPr>
                <w:noProof/>
                <w:webHidden/>
              </w:rPr>
              <w:fldChar w:fldCharType="begin"/>
            </w:r>
            <w:r w:rsidR="00F73461">
              <w:rPr>
                <w:noProof/>
                <w:webHidden/>
              </w:rPr>
              <w:instrText xml:space="preserve"> PAGEREF _Toc413165101 \h </w:instrText>
            </w:r>
            <w:r w:rsidR="00F73461">
              <w:rPr>
                <w:noProof/>
                <w:webHidden/>
              </w:rPr>
            </w:r>
            <w:r w:rsidR="00F73461">
              <w:rPr>
                <w:noProof/>
                <w:webHidden/>
              </w:rPr>
              <w:fldChar w:fldCharType="separate"/>
            </w:r>
            <w:r w:rsidR="00F73461">
              <w:rPr>
                <w:noProof/>
                <w:webHidden/>
              </w:rPr>
              <w:t>15</w:t>
            </w:r>
            <w:r w:rsidR="00F73461">
              <w:rPr>
                <w:noProof/>
                <w:webHidden/>
              </w:rPr>
              <w:fldChar w:fldCharType="end"/>
            </w:r>
          </w:hyperlink>
        </w:p>
        <w:p w:rsidR="00F73461" w:rsidRDefault="00705C63">
          <w:pPr>
            <w:pStyle w:val="20"/>
            <w:rPr>
              <w:rFonts w:asciiTheme="minorHAnsi" w:eastAsiaTheme="minorEastAsia" w:hAnsiTheme="minorHAnsi" w:cstheme="minorBidi"/>
              <w:noProof/>
            </w:rPr>
          </w:pPr>
          <w:hyperlink w:anchor="_Toc413165102" w:history="1">
            <w:r w:rsidR="00F73461" w:rsidRPr="007C40EE">
              <w:rPr>
                <w:rStyle w:val="a7"/>
                <w:noProof/>
              </w:rPr>
              <w:t xml:space="preserve">4.5 </w:t>
            </w:r>
            <w:r w:rsidR="00F73461" w:rsidRPr="007C40EE">
              <w:rPr>
                <w:rStyle w:val="a7"/>
                <w:rFonts w:hint="eastAsia"/>
                <w:noProof/>
              </w:rPr>
              <w:t>安全性测试</w:t>
            </w:r>
            <w:r w:rsidR="00F73461" w:rsidRPr="007C40EE">
              <w:rPr>
                <w:rStyle w:val="a7"/>
                <w:noProof/>
              </w:rPr>
              <w:t xml:space="preserve"> STNXWL_CSCI_AQX</w:t>
            </w:r>
            <w:r w:rsidR="00F73461">
              <w:rPr>
                <w:noProof/>
                <w:webHidden/>
              </w:rPr>
              <w:tab/>
            </w:r>
            <w:r w:rsidR="00F73461">
              <w:rPr>
                <w:noProof/>
                <w:webHidden/>
              </w:rPr>
              <w:fldChar w:fldCharType="begin"/>
            </w:r>
            <w:r w:rsidR="00F73461">
              <w:rPr>
                <w:noProof/>
                <w:webHidden/>
              </w:rPr>
              <w:instrText xml:space="preserve"> PAGEREF _Toc413165102 \h </w:instrText>
            </w:r>
            <w:r w:rsidR="00F73461">
              <w:rPr>
                <w:noProof/>
                <w:webHidden/>
              </w:rPr>
            </w:r>
            <w:r w:rsidR="00F73461">
              <w:rPr>
                <w:noProof/>
                <w:webHidden/>
              </w:rPr>
              <w:fldChar w:fldCharType="separate"/>
            </w:r>
            <w:r w:rsidR="00F73461">
              <w:rPr>
                <w:noProof/>
                <w:webHidden/>
              </w:rPr>
              <w:t>15</w:t>
            </w:r>
            <w:r w:rsidR="00F73461">
              <w:rPr>
                <w:noProof/>
                <w:webHidden/>
              </w:rPr>
              <w:fldChar w:fldCharType="end"/>
            </w:r>
          </w:hyperlink>
        </w:p>
        <w:p w:rsidR="00F73461" w:rsidRDefault="00705C63">
          <w:pPr>
            <w:pStyle w:val="20"/>
            <w:rPr>
              <w:rFonts w:asciiTheme="minorHAnsi" w:eastAsiaTheme="minorEastAsia" w:hAnsiTheme="minorHAnsi" w:cstheme="minorBidi"/>
              <w:noProof/>
            </w:rPr>
          </w:pPr>
          <w:hyperlink w:anchor="_Toc413165103" w:history="1">
            <w:r w:rsidR="00F73461" w:rsidRPr="007C40EE">
              <w:rPr>
                <w:rStyle w:val="a7"/>
                <w:noProof/>
              </w:rPr>
              <w:t>4.6</w:t>
            </w:r>
            <w:r w:rsidR="00F73461" w:rsidRPr="007C40EE">
              <w:rPr>
                <w:rStyle w:val="a7"/>
                <w:rFonts w:hint="eastAsia"/>
                <w:noProof/>
              </w:rPr>
              <w:t>人机交互界面测试</w:t>
            </w:r>
            <w:r w:rsidR="00F73461" w:rsidRPr="007C40EE">
              <w:rPr>
                <w:rStyle w:val="a7"/>
                <w:noProof/>
              </w:rPr>
              <w:t>STNXWL_CSCI_RJJH</w:t>
            </w:r>
            <w:r w:rsidR="00F73461">
              <w:rPr>
                <w:noProof/>
                <w:webHidden/>
              </w:rPr>
              <w:tab/>
            </w:r>
            <w:r w:rsidR="00F73461">
              <w:rPr>
                <w:noProof/>
                <w:webHidden/>
              </w:rPr>
              <w:fldChar w:fldCharType="begin"/>
            </w:r>
            <w:r w:rsidR="00F73461">
              <w:rPr>
                <w:noProof/>
                <w:webHidden/>
              </w:rPr>
              <w:instrText xml:space="preserve"> PAGEREF _Toc413165103 \h </w:instrText>
            </w:r>
            <w:r w:rsidR="00F73461">
              <w:rPr>
                <w:noProof/>
                <w:webHidden/>
              </w:rPr>
            </w:r>
            <w:r w:rsidR="00F73461">
              <w:rPr>
                <w:noProof/>
                <w:webHidden/>
              </w:rPr>
              <w:fldChar w:fldCharType="separate"/>
            </w:r>
            <w:r w:rsidR="00F73461">
              <w:rPr>
                <w:noProof/>
                <w:webHidden/>
              </w:rPr>
              <w:t>15</w:t>
            </w:r>
            <w:r w:rsidR="00F73461">
              <w:rPr>
                <w:noProof/>
                <w:webHidden/>
              </w:rPr>
              <w:fldChar w:fldCharType="end"/>
            </w:r>
          </w:hyperlink>
        </w:p>
        <w:p w:rsidR="00F73461" w:rsidRDefault="00705C63">
          <w:pPr>
            <w:pStyle w:val="20"/>
            <w:rPr>
              <w:rFonts w:asciiTheme="minorHAnsi" w:eastAsiaTheme="minorEastAsia" w:hAnsiTheme="minorHAnsi" w:cstheme="minorBidi"/>
              <w:noProof/>
            </w:rPr>
          </w:pPr>
          <w:hyperlink w:anchor="_Toc413165104" w:history="1">
            <w:r w:rsidR="00F73461" w:rsidRPr="007C40EE">
              <w:rPr>
                <w:rStyle w:val="a7"/>
                <w:noProof/>
              </w:rPr>
              <w:t xml:space="preserve">4.7 </w:t>
            </w:r>
            <w:r w:rsidR="00F73461" w:rsidRPr="007C40EE">
              <w:rPr>
                <w:rStyle w:val="a7"/>
                <w:rFonts w:hint="eastAsia"/>
                <w:noProof/>
              </w:rPr>
              <w:t>系统容错测试</w:t>
            </w:r>
            <w:r w:rsidR="00F73461" w:rsidRPr="007C40EE">
              <w:rPr>
                <w:rStyle w:val="a7"/>
                <w:noProof/>
              </w:rPr>
              <w:t xml:space="preserve"> STNXWL_CSCI_RCX</w:t>
            </w:r>
            <w:r w:rsidR="00F73461">
              <w:rPr>
                <w:noProof/>
                <w:webHidden/>
              </w:rPr>
              <w:tab/>
            </w:r>
            <w:r w:rsidR="00F73461">
              <w:rPr>
                <w:noProof/>
                <w:webHidden/>
              </w:rPr>
              <w:fldChar w:fldCharType="begin"/>
            </w:r>
            <w:r w:rsidR="00F73461">
              <w:rPr>
                <w:noProof/>
                <w:webHidden/>
              </w:rPr>
              <w:instrText xml:space="preserve"> PAGEREF _Toc413165104 \h </w:instrText>
            </w:r>
            <w:r w:rsidR="00F73461">
              <w:rPr>
                <w:noProof/>
                <w:webHidden/>
              </w:rPr>
            </w:r>
            <w:r w:rsidR="00F73461">
              <w:rPr>
                <w:noProof/>
                <w:webHidden/>
              </w:rPr>
              <w:fldChar w:fldCharType="separate"/>
            </w:r>
            <w:r w:rsidR="00F73461">
              <w:rPr>
                <w:noProof/>
                <w:webHidden/>
              </w:rPr>
              <w:t>15</w:t>
            </w:r>
            <w:r w:rsidR="00F73461">
              <w:rPr>
                <w:noProof/>
                <w:webHidden/>
              </w:rPr>
              <w:fldChar w:fldCharType="end"/>
            </w:r>
          </w:hyperlink>
        </w:p>
        <w:p w:rsidR="00F73461" w:rsidRDefault="00705C6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3165105" w:history="1">
            <w:r w:rsidR="00F73461" w:rsidRPr="007C40EE">
              <w:rPr>
                <w:rStyle w:val="a7"/>
                <w:rFonts w:ascii="黑体" w:eastAsia="黑体" w:hAnsi="宋体"/>
                <w:smallCaps/>
                <w:noProof/>
                <w:kern w:val="0"/>
              </w:rPr>
              <w:t xml:space="preserve">5 </w:t>
            </w:r>
            <w:r w:rsidR="00F73461" w:rsidRPr="007C40EE">
              <w:rPr>
                <w:rStyle w:val="a7"/>
                <w:rFonts w:ascii="黑体" w:eastAsia="黑体" w:hAnsi="宋体" w:hint="eastAsia"/>
                <w:smallCaps/>
                <w:noProof/>
                <w:kern w:val="0"/>
              </w:rPr>
              <w:t>系统测试</w:t>
            </w:r>
            <w:r w:rsidR="00F73461" w:rsidRPr="007C40EE">
              <w:rPr>
                <w:rStyle w:val="a7"/>
                <w:rFonts w:ascii="黑体" w:eastAsia="黑体" w:hAnsi="宋体"/>
                <w:smallCaps/>
                <w:noProof/>
                <w:kern w:val="0"/>
              </w:rPr>
              <w:t xml:space="preserve"> </w:t>
            </w:r>
            <w:r w:rsidR="00F73461" w:rsidRPr="007C40EE">
              <w:rPr>
                <w:rStyle w:val="a7"/>
                <w:noProof/>
              </w:rPr>
              <w:t>STNXWL_SYS</w:t>
            </w:r>
            <w:r w:rsidR="00F73461">
              <w:rPr>
                <w:noProof/>
                <w:webHidden/>
              </w:rPr>
              <w:tab/>
            </w:r>
            <w:r w:rsidR="00F73461">
              <w:rPr>
                <w:noProof/>
                <w:webHidden/>
              </w:rPr>
              <w:fldChar w:fldCharType="begin"/>
            </w:r>
            <w:r w:rsidR="00F73461">
              <w:rPr>
                <w:noProof/>
                <w:webHidden/>
              </w:rPr>
              <w:instrText xml:space="preserve"> PAGEREF _Toc413165105 \h </w:instrText>
            </w:r>
            <w:r w:rsidR="00F73461">
              <w:rPr>
                <w:noProof/>
                <w:webHidden/>
              </w:rPr>
            </w:r>
            <w:r w:rsidR="00F73461">
              <w:rPr>
                <w:noProof/>
                <w:webHidden/>
              </w:rPr>
              <w:fldChar w:fldCharType="separate"/>
            </w:r>
            <w:r w:rsidR="00F73461">
              <w:rPr>
                <w:noProof/>
                <w:webHidden/>
              </w:rPr>
              <w:t>16</w:t>
            </w:r>
            <w:r w:rsidR="00F73461">
              <w:rPr>
                <w:noProof/>
                <w:webHidden/>
              </w:rPr>
              <w:fldChar w:fldCharType="end"/>
            </w:r>
          </w:hyperlink>
        </w:p>
        <w:p w:rsidR="00F73461" w:rsidRDefault="00705C63">
          <w:pPr>
            <w:pStyle w:val="20"/>
            <w:rPr>
              <w:rFonts w:asciiTheme="minorHAnsi" w:eastAsiaTheme="minorEastAsia" w:hAnsiTheme="minorHAnsi" w:cstheme="minorBidi"/>
              <w:noProof/>
            </w:rPr>
          </w:pPr>
          <w:hyperlink w:anchor="_Toc413165106" w:history="1">
            <w:r w:rsidR="00F73461" w:rsidRPr="007C40EE">
              <w:rPr>
                <w:rStyle w:val="a7"/>
                <w:noProof/>
              </w:rPr>
              <w:t xml:space="preserve">5.1 </w:t>
            </w:r>
            <w:r w:rsidR="00F73461" w:rsidRPr="007C40EE">
              <w:rPr>
                <w:rStyle w:val="a7"/>
                <w:rFonts w:hint="eastAsia"/>
                <w:noProof/>
              </w:rPr>
              <w:t>与信息追溯系统接口</w:t>
            </w:r>
            <w:r w:rsidR="00F73461" w:rsidRPr="007C40EE">
              <w:rPr>
                <w:rStyle w:val="a7"/>
                <w:noProof/>
              </w:rPr>
              <w:t xml:space="preserve"> STNXWL_SYS_XXZS</w:t>
            </w:r>
            <w:r w:rsidR="00F73461">
              <w:rPr>
                <w:noProof/>
                <w:webHidden/>
              </w:rPr>
              <w:tab/>
            </w:r>
            <w:r w:rsidR="00F73461">
              <w:rPr>
                <w:noProof/>
                <w:webHidden/>
              </w:rPr>
              <w:fldChar w:fldCharType="begin"/>
            </w:r>
            <w:r w:rsidR="00F73461">
              <w:rPr>
                <w:noProof/>
                <w:webHidden/>
              </w:rPr>
              <w:instrText xml:space="preserve"> PAGEREF _Toc413165106 \h </w:instrText>
            </w:r>
            <w:r w:rsidR="00F73461">
              <w:rPr>
                <w:noProof/>
                <w:webHidden/>
              </w:rPr>
            </w:r>
            <w:r w:rsidR="00F73461">
              <w:rPr>
                <w:noProof/>
                <w:webHidden/>
              </w:rPr>
              <w:fldChar w:fldCharType="separate"/>
            </w:r>
            <w:r w:rsidR="00F73461">
              <w:rPr>
                <w:noProof/>
                <w:webHidden/>
              </w:rPr>
              <w:t>16</w:t>
            </w:r>
            <w:r w:rsidR="00F73461">
              <w:rPr>
                <w:noProof/>
                <w:webHidden/>
              </w:rPr>
              <w:fldChar w:fldCharType="end"/>
            </w:r>
          </w:hyperlink>
        </w:p>
        <w:p w:rsidR="00F73461" w:rsidRDefault="00705C63">
          <w:pPr>
            <w:pStyle w:val="20"/>
            <w:rPr>
              <w:rFonts w:asciiTheme="minorHAnsi" w:eastAsiaTheme="minorEastAsia" w:hAnsiTheme="minorHAnsi" w:cstheme="minorBidi"/>
              <w:noProof/>
            </w:rPr>
          </w:pPr>
          <w:hyperlink w:anchor="_Toc413165107" w:history="1">
            <w:r w:rsidR="00F73461" w:rsidRPr="007C40EE">
              <w:rPr>
                <w:rStyle w:val="a7"/>
                <w:noProof/>
              </w:rPr>
              <w:t xml:space="preserve">5.2 </w:t>
            </w:r>
            <w:r w:rsidR="00F73461" w:rsidRPr="007C40EE">
              <w:rPr>
                <w:rStyle w:val="a7"/>
                <w:rFonts w:hint="eastAsia"/>
                <w:noProof/>
              </w:rPr>
              <w:t>与</w:t>
            </w:r>
            <w:r w:rsidR="00F73461" w:rsidRPr="007C40EE">
              <w:rPr>
                <w:rStyle w:val="a7"/>
                <w:noProof/>
              </w:rPr>
              <w:t>BOM</w:t>
            </w:r>
            <w:r w:rsidR="00F73461" w:rsidRPr="007C40EE">
              <w:rPr>
                <w:rStyle w:val="a7"/>
                <w:rFonts w:hint="eastAsia"/>
                <w:noProof/>
              </w:rPr>
              <w:t>管理系统接口</w:t>
            </w:r>
            <w:r w:rsidR="00F73461" w:rsidRPr="007C40EE">
              <w:rPr>
                <w:rStyle w:val="a7"/>
                <w:noProof/>
              </w:rPr>
              <w:t xml:space="preserve"> STNXWL_SYS_BOM</w:t>
            </w:r>
            <w:r w:rsidR="00F73461">
              <w:rPr>
                <w:noProof/>
                <w:webHidden/>
              </w:rPr>
              <w:tab/>
            </w:r>
            <w:r w:rsidR="00F73461">
              <w:rPr>
                <w:noProof/>
                <w:webHidden/>
              </w:rPr>
              <w:fldChar w:fldCharType="begin"/>
            </w:r>
            <w:r w:rsidR="00F73461">
              <w:rPr>
                <w:noProof/>
                <w:webHidden/>
              </w:rPr>
              <w:instrText xml:space="preserve"> PAGEREF _Toc413165107 \h </w:instrText>
            </w:r>
            <w:r w:rsidR="00F73461">
              <w:rPr>
                <w:noProof/>
                <w:webHidden/>
              </w:rPr>
            </w:r>
            <w:r w:rsidR="00F73461">
              <w:rPr>
                <w:noProof/>
                <w:webHidden/>
              </w:rPr>
              <w:fldChar w:fldCharType="separate"/>
            </w:r>
            <w:r w:rsidR="00F73461">
              <w:rPr>
                <w:noProof/>
                <w:webHidden/>
              </w:rPr>
              <w:t>16</w:t>
            </w:r>
            <w:r w:rsidR="00F73461">
              <w:rPr>
                <w:noProof/>
                <w:webHidden/>
              </w:rPr>
              <w:fldChar w:fldCharType="end"/>
            </w:r>
          </w:hyperlink>
        </w:p>
        <w:p w:rsidR="00F73461" w:rsidRDefault="00705C63">
          <w:pPr>
            <w:pStyle w:val="20"/>
            <w:rPr>
              <w:rFonts w:asciiTheme="minorHAnsi" w:eastAsiaTheme="minorEastAsia" w:hAnsiTheme="minorHAnsi" w:cstheme="minorBidi"/>
              <w:noProof/>
            </w:rPr>
          </w:pPr>
          <w:hyperlink w:anchor="_Toc413165108" w:history="1">
            <w:r w:rsidR="00F73461" w:rsidRPr="007C40EE">
              <w:rPr>
                <w:rStyle w:val="a7"/>
                <w:noProof/>
              </w:rPr>
              <w:t xml:space="preserve">5.3 </w:t>
            </w:r>
            <w:r w:rsidR="00F73461" w:rsidRPr="007C40EE">
              <w:rPr>
                <w:rStyle w:val="a7"/>
                <w:rFonts w:hint="eastAsia"/>
                <w:noProof/>
              </w:rPr>
              <w:t>与</w:t>
            </w:r>
            <w:r w:rsidR="00F73461" w:rsidRPr="007C40EE">
              <w:rPr>
                <w:rStyle w:val="a7"/>
                <w:noProof/>
              </w:rPr>
              <w:t>GPS</w:t>
            </w:r>
            <w:r w:rsidR="00F73461" w:rsidRPr="007C40EE">
              <w:rPr>
                <w:rStyle w:val="a7"/>
                <w:rFonts w:hint="eastAsia"/>
                <w:noProof/>
              </w:rPr>
              <w:t>定位系统接口</w:t>
            </w:r>
            <w:r w:rsidR="00F73461" w:rsidRPr="007C40EE">
              <w:rPr>
                <w:rStyle w:val="a7"/>
                <w:noProof/>
              </w:rPr>
              <w:t xml:space="preserve"> STNXWL_SYS_GPS</w:t>
            </w:r>
            <w:r w:rsidR="00F73461">
              <w:rPr>
                <w:noProof/>
                <w:webHidden/>
              </w:rPr>
              <w:tab/>
            </w:r>
            <w:r w:rsidR="00F73461">
              <w:rPr>
                <w:noProof/>
                <w:webHidden/>
              </w:rPr>
              <w:fldChar w:fldCharType="begin"/>
            </w:r>
            <w:r w:rsidR="00F73461">
              <w:rPr>
                <w:noProof/>
                <w:webHidden/>
              </w:rPr>
              <w:instrText xml:space="preserve"> PAGEREF _Toc413165108 \h </w:instrText>
            </w:r>
            <w:r w:rsidR="00F73461">
              <w:rPr>
                <w:noProof/>
                <w:webHidden/>
              </w:rPr>
            </w:r>
            <w:r w:rsidR="00F73461">
              <w:rPr>
                <w:noProof/>
                <w:webHidden/>
              </w:rPr>
              <w:fldChar w:fldCharType="separate"/>
            </w:r>
            <w:r w:rsidR="00F73461">
              <w:rPr>
                <w:noProof/>
                <w:webHidden/>
              </w:rPr>
              <w:t>16</w:t>
            </w:r>
            <w:r w:rsidR="00F73461">
              <w:rPr>
                <w:noProof/>
                <w:webHidden/>
              </w:rPr>
              <w:fldChar w:fldCharType="end"/>
            </w:r>
          </w:hyperlink>
        </w:p>
        <w:p w:rsidR="00F73461" w:rsidRDefault="00705C63">
          <w:pPr>
            <w:pStyle w:val="20"/>
            <w:rPr>
              <w:rFonts w:asciiTheme="minorHAnsi" w:eastAsiaTheme="minorEastAsia" w:hAnsiTheme="minorHAnsi" w:cstheme="minorBidi"/>
              <w:noProof/>
            </w:rPr>
          </w:pPr>
          <w:hyperlink w:anchor="_Toc413165109" w:history="1">
            <w:r w:rsidR="00F73461" w:rsidRPr="007C40EE">
              <w:rPr>
                <w:rStyle w:val="a7"/>
                <w:noProof/>
              </w:rPr>
              <w:t xml:space="preserve">5.4 </w:t>
            </w:r>
            <w:r w:rsidR="00F73461" w:rsidRPr="007C40EE">
              <w:rPr>
                <w:rStyle w:val="a7"/>
                <w:rFonts w:hint="eastAsia"/>
                <w:noProof/>
              </w:rPr>
              <w:t>与入库系统接口</w:t>
            </w:r>
            <w:r w:rsidR="00F73461" w:rsidRPr="007C40EE">
              <w:rPr>
                <w:rStyle w:val="a7"/>
                <w:noProof/>
              </w:rPr>
              <w:t xml:space="preserve"> STNXWL_SYS_RKXT</w:t>
            </w:r>
            <w:r w:rsidR="00F73461">
              <w:rPr>
                <w:noProof/>
                <w:webHidden/>
              </w:rPr>
              <w:tab/>
            </w:r>
            <w:r w:rsidR="00F73461">
              <w:rPr>
                <w:noProof/>
                <w:webHidden/>
              </w:rPr>
              <w:fldChar w:fldCharType="begin"/>
            </w:r>
            <w:r w:rsidR="00F73461">
              <w:rPr>
                <w:noProof/>
                <w:webHidden/>
              </w:rPr>
              <w:instrText xml:space="preserve"> PAGEREF _Toc413165109 \h </w:instrText>
            </w:r>
            <w:r w:rsidR="00F73461">
              <w:rPr>
                <w:noProof/>
                <w:webHidden/>
              </w:rPr>
            </w:r>
            <w:r w:rsidR="00F73461">
              <w:rPr>
                <w:noProof/>
                <w:webHidden/>
              </w:rPr>
              <w:fldChar w:fldCharType="separate"/>
            </w:r>
            <w:r w:rsidR="00F73461">
              <w:rPr>
                <w:noProof/>
                <w:webHidden/>
              </w:rPr>
              <w:t>16</w:t>
            </w:r>
            <w:r w:rsidR="00F73461">
              <w:rPr>
                <w:noProof/>
                <w:webHidden/>
              </w:rPr>
              <w:fldChar w:fldCharType="end"/>
            </w:r>
          </w:hyperlink>
        </w:p>
        <w:p w:rsidR="00F73461" w:rsidRDefault="00705C63">
          <w:pPr>
            <w:pStyle w:val="20"/>
            <w:rPr>
              <w:rFonts w:asciiTheme="minorHAnsi" w:eastAsiaTheme="minorEastAsia" w:hAnsiTheme="minorHAnsi" w:cstheme="minorBidi"/>
              <w:noProof/>
            </w:rPr>
          </w:pPr>
          <w:hyperlink w:anchor="_Toc413165110" w:history="1">
            <w:r w:rsidR="00F73461" w:rsidRPr="007C40EE">
              <w:rPr>
                <w:rStyle w:val="a7"/>
                <w:noProof/>
              </w:rPr>
              <w:t xml:space="preserve">5.5 </w:t>
            </w:r>
            <w:r w:rsidR="00F73461" w:rsidRPr="007C40EE">
              <w:rPr>
                <w:rStyle w:val="a7"/>
                <w:rFonts w:hint="eastAsia"/>
                <w:noProof/>
              </w:rPr>
              <w:t>业务流程测试</w:t>
            </w:r>
            <w:r w:rsidR="00F73461" w:rsidRPr="007C40EE">
              <w:rPr>
                <w:rStyle w:val="a7"/>
                <w:noProof/>
              </w:rPr>
              <w:t xml:space="preserve"> STNXWL_SYS_YWLC</w:t>
            </w:r>
            <w:r w:rsidR="00F73461">
              <w:rPr>
                <w:noProof/>
                <w:webHidden/>
              </w:rPr>
              <w:tab/>
            </w:r>
            <w:r w:rsidR="00F73461">
              <w:rPr>
                <w:noProof/>
                <w:webHidden/>
              </w:rPr>
              <w:fldChar w:fldCharType="begin"/>
            </w:r>
            <w:r w:rsidR="00F73461">
              <w:rPr>
                <w:noProof/>
                <w:webHidden/>
              </w:rPr>
              <w:instrText xml:space="preserve"> PAGEREF _Toc413165110 \h </w:instrText>
            </w:r>
            <w:r w:rsidR="00F73461">
              <w:rPr>
                <w:noProof/>
                <w:webHidden/>
              </w:rPr>
            </w:r>
            <w:r w:rsidR="00F73461">
              <w:rPr>
                <w:noProof/>
                <w:webHidden/>
              </w:rPr>
              <w:fldChar w:fldCharType="separate"/>
            </w:r>
            <w:r w:rsidR="00F73461">
              <w:rPr>
                <w:noProof/>
                <w:webHidden/>
              </w:rPr>
              <w:t>17</w:t>
            </w:r>
            <w:r w:rsidR="00F73461">
              <w:rPr>
                <w:noProof/>
                <w:webHidden/>
              </w:rPr>
              <w:fldChar w:fldCharType="end"/>
            </w:r>
          </w:hyperlink>
        </w:p>
        <w:p w:rsidR="00F73461" w:rsidRDefault="00705C6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3165111" w:history="1">
            <w:r w:rsidR="00F73461" w:rsidRPr="007C40EE">
              <w:rPr>
                <w:rStyle w:val="a7"/>
                <w:rFonts w:ascii="黑体" w:eastAsia="黑体" w:hAnsi="宋体"/>
                <w:smallCaps/>
                <w:noProof/>
                <w:kern w:val="0"/>
              </w:rPr>
              <w:t xml:space="preserve">6 </w:t>
            </w:r>
            <w:r w:rsidR="00F73461" w:rsidRPr="007C40EE">
              <w:rPr>
                <w:rStyle w:val="a7"/>
                <w:rFonts w:ascii="黑体" w:eastAsia="黑体" w:hAnsi="宋体" w:hint="eastAsia"/>
                <w:smallCaps/>
                <w:noProof/>
                <w:kern w:val="0"/>
              </w:rPr>
              <w:t>需求跟踪矩阵</w:t>
            </w:r>
            <w:r w:rsidR="00F73461">
              <w:rPr>
                <w:noProof/>
                <w:webHidden/>
              </w:rPr>
              <w:tab/>
            </w:r>
            <w:r w:rsidR="00F73461">
              <w:rPr>
                <w:noProof/>
                <w:webHidden/>
              </w:rPr>
              <w:fldChar w:fldCharType="begin"/>
            </w:r>
            <w:r w:rsidR="00F73461">
              <w:rPr>
                <w:noProof/>
                <w:webHidden/>
              </w:rPr>
              <w:instrText xml:space="preserve"> PAGEREF _Toc413165111 \h </w:instrText>
            </w:r>
            <w:r w:rsidR="00F73461">
              <w:rPr>
                <w:noProof/>
                <w:webHidden/>
              </w:rPr>
            </w:r>
            <w:r w:rsidR="00F73461">
              <w:rPr>
                <w:noProof/>
                <w:webHidden/>
              </w:rPr>
              <w:fldChar w:fldCharType="separate"/>
            </w:r>
            <w:r w:rsidR="00F73461">
              <w:rPr>
                <w:noProof/>
                <w:webHidden/>
              </w:rPr>
              <w:t>17</w:t>
            </w:r>
            <w:r w:rsidR="00F73461">
              <w:rPr>
                <w:noProof/>
                <w:webHidden/>
              </w:rPr>
              <w:fldChar w:fldCharType="end"/>
            </w:r>
          </w:hyperlink>
        </w:p>
        <w:p w:rsidR="0018425A" w:rsidRDefault="0018425A">
          <w:r>
            <w:rPr>
              <w:b/>
              <w:bCs/>
              <w:noProof/>
            </w:rPr>
            <w:fldChar w:fldCharType="end"/>
          </w:r>
        </w:p>
      </w:sdtContent>
    </w:sdt>
    <w:p w:rsidR="000F215D" w:rsidRDefault="000F215D">
      <w:pPr>
        <w:widowControl/>
        <w:jc w:val="left"/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p w:rsidR="000F215D" w:rsidRPr="000F215D" w:rsidRDefault="000F215D" w:rsidP="000F215D">
      <w:pPr>
        <w:pStyle w:val="1"/>
        <w:ind w:left="431" w:hanging="431"/>
        <w:rPr>
          <w:rFonts w:ascii="黑体" w:eastAsia="黑体" w:hAnsi="宋体"/>
          <w:bCs w:val="0"/>
          <w:smallCaps/>
          <w:noProof/>
          <w:kern w:val="0"/>
          <w:sz w:val="36"/>
          <w:szCs w:val="20"/>
        </w:rPr>
      </w:pPr>
      <w:bookmarkStart w:id="1" w:name="_Toc257288486"/>
      <w:bookmarkStart w:id="2" w:name="_Toc413165079"/>
      <w:bookmarkStart w:id="3" w:name="_Toc257288487"/>
      <w:bookmarkStart w:id="4" w:name="_Toc255819282"/>
      <w:r>
        <w:rPr>
          <w:rFonts w:ascii="黑体" w:eastAsia="黑体" w:hAnsi="宋体" w:hint="eastAsia"/>
          <w:bCs w:val="0"/>
          <w:smallCaps/>
          <w:noProof/>
          <w:kern w:val="0"/>
          <w:sz w:val="36"/>
          <w:szCs w:val="20"/>
        </w:rPr>
        <w:lastRenderedPageBreak/>
        <w:t xml:space="preserve">1 </w:t>
      </w:r>
      <w:r w:rsidRPr="000F215D">
        <w:rPr>
          <w:rFonts w:ascii="黑体" w:eastAsia="黑体" w:hAnsi="宋体" w:hint="eastAsia"/>
          <w:bCs w:val="0"/>
          <w:smallCaps/>
          <w:noProof/>
          <w:kern w:val="0"/>
          <w:sz w:val="36"/>
          <w:szCs w:val="20"/>
        </w:rPr>
        <w:t>目的</w:t>
      </w:r>
      <w:bookmarkEnd w:id="1"/>
      <w:bookmarkEnd w:id="2"/>
    </w:p>
    <w:p w:rsidR="000B227F" w:rsidRPr="007801B3" w:rsidRDefault="00335C1E" w:rsidP="000B227F">
      <w:pPr>
        <w:widowControl/>
        <w:spacing w:line="360" w:lineRule="auto"/>
        <w:ind w:firstLineChars="200" w:firstLine="420"/>
        <w:jc w:val="left"/>
        <w:rPr>
          <w:rFonts w:ascii="Times New Roman" w:hAnsi="Times New Roman"/>
          <w:kern w:val="0"/>
          <w:szCs w:val="21"/>
        </w:rPr>
      </w:pPr>
      <w:r w:rsidRPr="007801B3">
        <w:rPr>
          <w:rFonts w:ascii="Times New Roman" w:hAnsi="Times New Roman" w:hint="eastAsia"/>
          <w:kern w:val="0"/>
          <w:szCs w:val="21"/>
        </w:rPr>
        <w:t>本文档为</w:t>
      </w:r>
      <w:r w:rsidRPr="007801B3">
        <w:rPr>
          <w:rFonts w:ascii="Times New Roman" w:hAnsi="Times New Roman"/>
          <w:kern w:val="0"/>
          <w:szCs w:val="21"/>
        </w:rPr>
        <w:t>测试人员提供</w:t>
      </w:r>
      <w:r w:rsidR="000B227F" w:rsidRPr="007801B3">
        <w:rPr>
          <w:rFonts w:ascii="Times New Roman" w:hAnsi="Times New Roman"/>
          <w:kern w:val="0"/>
          <w:szCs w:val="21"/>
        </w:rPr>
        <w:t>编写测试用例的依据，详细列出了</w:t>
      </w:r>
      <w:r w:rsidR="00B503F5">
        <w:rPr>
          <w:rFonts w:ascii="Times New Roman" w:hAnsi="Times New Roman"/>
          <w:kern w:val="0"/>
          <w:szCs w:val="21"/>
        </w:rPr>
        <w:t>**</w:t>
      </w:r>
      <w:r w:rsidR="000B227F" w:rsidRPr="007801B3">
        <w:rPr>
          <w:rFonts w:ascii="Times New Roman" w:hAnsi="Times New Roman"/>
          <w:kern w:val="0"/>
          <w:szCs w:val="21"/>
        </w:rPr>
        <w:t>逆向物流信息平台项目的各</w:t>
      </w:r>
      <w:r w:rsidR="000B227F" w:rsidRPr="007801B3">
        <w:rPr>
          <w:rFonts w:ascii="Times New Roman" w:hAnsi="Times New Roman" w:hint="eastAsia"/>
          <w:kern w:val="0"/>
          <w:szCs w:val="21"/>
        </w:rPr>
        <w:t>测试</w:t>
      </w:r>
      <w:r w:rsidR="000B227F" w:rsidRPr="007801B3">
        <w:rPr>
          <w:rFonts w:ascii="Times New Roman" w:hAnsi="Times New Roman"/>
          <w:kern w:val="0"/>
          <w:szCs w:val="21"/>
        </w:rPr>
        <w:t>点、测试描述等</w:t>
      </w:r>
      <w:r w:rsidR="000B227F" w:rsidRPr="007801B3">
        <w:rPr>
          <w:rFonts w:ascii="宋体" w:hAnsi="宋体" w:hint="eastAsia"/>
          <w:szCs w:val="21"/>
        </w:rPr>
        <w:t>。主要面向对象为项目测试人员、项目管理人员</w:t>
      </w:r>
      <w:r w:rsidR="000B227F" w:rsidRPr="007801B3">
        <w:rPr>
          <w:rFonts w:hint="eastAsia"/>
          <w:szCs w:val="21"/>
        </w:rPr>
        <w:t>。</w:t>
      </w:r>
    </w:p>
    <w:p w:rsidR="000F215D" w:rsidRPr="000F215D" w:rsidRDefault="000F215D" w:rsidP="000F215D">
      <w:pPr>
        <w:pStyle w:val="1"/>
        <w:ind w:left="431" w:hanging="431"/>
        <w:rPr>
          <w:rFonts w:ascii="黑体" w:eastAsia="黑体" w:hAnsi="宋体"/>
          <w:bCs w:val="0"/>
          <w:smallCaps/>
          <w:noProof/>
          <w:kern w:val="0"/>
          <w:sz w:val="36"/>
          <w:szCs w:val="20"/>
        </w:rPr>
      </w:pPr>
      <w:bookmarkStart w:id="5" w:name="_Toc413165080"/>
      <w:r w:rsidRPr="000F215D">
        <w:rPr>
          <w:rFonts w:ascii="黑体" w:eastAsia="黑体" w:hAnsi="宋体" w:hint="eastAsia"/>
          <w:bCs w:val="0"/>
          <w:smallCaps/>
          <w:noProof/>
          <w:kern w:val="0"/>
          <w:sz w:val="36"/>
          <w:szCs w:val="20"/>
        </w:rPr>
        <w:t>2 项目概要</w:t>
      </w:r>
      <w:bookmarkEnd w:id="3"/>
      <w:bookmarkEnd w:id="5"/>
    </w:p>
    <w:tbl>
      <w:tblPr>
        <w:tblW w:w="0" w:type="auto"/>
        <w:tblInd w:w="1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3630"/>
      </w:tblGrid>
      <w:tr w:rsidR="000F215D" w:rsidRPr="00531193" w:rsidTr="00531193">
        <w:trPr>
          <w:trHeight w:val="454"/>
        </w:trPr>
        <w:tc>
          <w:tcPr>
            <w:tcW w:w="1980" w:type="dxa"/>
            <w:shd w:val="clear" w:color="auto" w:fill="99CCFF"/>
            <w:vAlign w:val="center"/>
          </w:tcPr>
          <w:p w:rsidR="000F215D" w:rsidRPr="00531193" w:rsidRDefault="000F215D" w:rsidP="008A4326">
            <w:pPr>
              <w:jc w:val="center"/>
              <w:rPr>
                <w:sz w:val="20"/>
                <w:szCs w:val="20"/>
              </w:rPr>
            </w:pPr>
            <w:r w:rsidRPr="00531193">
              <w:rPr>
                <w:rFonts w:hint="eastAsia"/>
                <w:sz w:val="20"/>
                <w:szCs w:val="20"/>
              </w:rPr>
              <w:t>项目名称</w:t>
            </w:r>
          </w:p>
        </w:tc>
        <w:tc>
          <w:tcPr>
            <w:tcW w:w="3630" w:type="dxa"/>
            <w:shd w:val="clear" w:color="auto" w:fill="auto"/>
          </w:tcPr>
          <w:p w:rsidR="000F215D" w:rsidRPr="00531193" w:rsidRDefault="00B503F5" w:rsidP="00531193">
            <w:r>
              <w:rPr>
                <w:rFonts w:hint="eastAsia"/>
              </w:rPr>
              <w:t>**</w:t>
            </w:r>
            <w:r w:rsidR="00531193" w:rsidRPr="00531193">
              <w:rPr>
                <w:rFonts w:hint="eastAsia"/>
              </w:rPr>
              <w:t>逆向物流信息</w:t>
            </w:r>
            <w:r w:rsidR="00531193" w:rsidRPr="00531193">
              <w:t>平台</w:t>
            </w:r>
            <w:r w:rsidR="00531193" w:rsidRPr="00531193">
              <w:rPr>
                <w:rFonts w:hint="eastAsia"/>
              </w:rPr>
              <w:t>项目测试方案</w:t>
            </w:r>
          </w:p>
        </w:tc>
      </w:tr>
      <w:tr w:rsidR="000F215D" w:rsidTr="00531193">
        <w:trPr>
          <w:trHeight w:val="454"/>
        </w:trPr>
        <w:tc>
          <w:tcPr>
            <w:tcW w:w="1980" w:type="dxa"/>
            <w:shd w:val="clear" w:color="auto" w:fill="99CCFF"/>
            <w:vAlign w:val="center"/>
          </w:tcPr>
          <w:p w:rsidR="000F215D" w:rsidRPr="00D32579" w:rsidRDefault="000F215D" w:rsidP="008A4326">
            <w:pPr>
              <w:jc w:val="center"/>
              <w:rPr>
                <w:sz w:val="20"/>
                <w:szCs w:val="20"/>
              </w:rPr>
            </w:pPr>
            <w:r w:rsidRPr="00D32579">
              <w:rPr>
                <w:rFonts w:hint="eastAsia"/>
                <w:sz w:val="20"/>
                <w:szCs w:val="20"/>
              </w:rPr>
              <w:t>项目版本</w:t>
            </w:r>
          </w:p>
        </w:tc>
        <w:tc>
          <w:tcPr>
            <w:tcW w:w="3630" w:type="dxa"/>
            <w:shd w:val="clear" w:color="auto" w:fill="auto"/>
          </w:tcPr>
          <w:p w:rsidR="000F215D" w:rsidRDefault="00531193" w:rsidP="008A4326">
            <w:r>
              <w:rPr>
                <w:rFonts w:hint="eastAsia"/>
              </w:rPr>
              <w:t>1.0</w:t>
            </w:r>
          </w:p>
        </w:tc>
      </w:tr>
      <w:tr w:rsidR="000F215D" w:rsidTr="00531193">
        <w:trPr>
          <w:trHeight w:val="454"/>
        </w:trPr>
        <w:tc>
          <w:tcPr>
            <w:tcW w:w="1980" w:type="dxa"/>
            <w:shd w:val="clear" w:color="auto" w:fill="99CCFF"/>
            <w:vAlign w:val="center"/>
          </w:tcPr>
          <w:p w:rsidR="000F215D" w:rsidRPr="00D32579" w:rsidRDefault="000F215D" w:rsidP="008A4326">
            <w:pPr>
              <w:jc w:val="center"/>
              <w:rPr>
                <w:sz w:val="20"/>
                <w:szCs w:val="20"/>
              </w:rPr>
            </w:pPr>
            <w:r w:rsidRPr="00D32579">
              <w:rPr>
                <w:rFonts w:hint="eastAsia"/>
                <w:sz w:val="20"/>
                <w:szCs w:val="20"/>
              </w:rPr>
              <w:t>项目负责人</w:t>
            </w:r>
          </w:p>
        </w:tc>
        <w:tc>
          <w:tcPr>
            <w:tcW w:w="3630" w:type="dxa"/>
            <w:shd w:val="clear" w:color="auto" w:fill="auto"/>
          </w:tcPr>
          <w:p w:rsidR="000F215D" w:rsidRDefault="001B699A" w:rsidP="008A4326">
            <w:r>
              <w:rPr>
                <w:rFonts w:hint="eastAsia"/>
              </w:rPr>
              <w:t>赵</w:t>
            </w:r>
            <w:r>
              <w:t>绪亮</w:t>
            </w:r>
          </w:p>
        </w:tc>
      </w:tr>
      <w:tr w:rsidR="000F215D" w:rsidTr="00531193">
        <w:trPr>
          <w:trHeight w:val="454"/>
        </w:trPr>
        <w:tc>
          <w:tcPr>
            <w:tcW w:w="1980" w:type="dxa"/>
            <w:shd w:val="clear" w:color="auto" w:fill="99CCFF"/>
            <w:vAlign w:val="center"/>
          </w:tcPr>
          <w:p w:rsidR="000F215D" w:rsidRPr="00D32579" w:rsidRDefault="000F215D" w:rsidP="008A4326">
            <w:pPr>
              <w:jc w:val="center"/>
              <w:rPr>
                <w:sz w:val="20"/>
                <w:szCs w:val="20"/>
              </w:rPr>
            </w:pPr>
            <w:r w:rsidRPr="00D32579">
              <w:rPr>
                <w:rFonts w:hint="eastAsia"/>
                <w:sz w:val="20"/>
                <w:szCs w:val="20"/>
              </w:rPr>
              <w:t>测试负责人</w:t>
            </w:r>
          </w:p>
        </w:tc>
        <w:tc>
          <w:tcPr>
            <w:tcW w:w="3630" w:type="dxa"/>
            <w:shd w:val="clear" w:color="auto" w:fill="auto"/>
          </w:tcPr>
          <w:p w:rsidR="000F215D" w:rsidRDefault="007801B3" w:rsidP="008A4326">
            <w:r>
              <w:rPr>
                <w:rFonts w:hint="eastAsia"/>
              </w:rPr>
              <w:t>韩昌佩</w:t>
            </w:r>
          </w:p>
        </w:tc>
      </w:tr>
      <w:tr w:rsidR="000F215D" w:rsidTr="00531193">
        <w:trPr>
          <w:trHeight w:val="454"/>
        </w:trPr>
        <w:tc>
          <w:tcPr>
            <w:tcW w:w="1980" w:type="dxa"/>
            <w:shd w:val="clear" w:color="auto" w:fill="99CCFF"/>
            <w:vAlign w:val="center"/>
          </w:tcPr>
          <w:p w:rsidR="000F215D" w:rsidRPr="00D32579" w:rsidRDefault="000F215D" w:rsidP="008A4326">
            <w:pPr>
              <w:jc w:val="center"/>
              <w:rPr>
                <w:sz w:val="20"/>
                <w:szCs w:val="20"/>
              </w:rPr>
            </w:pPr>
            <w:r w:rsidRPr="00D32579">
              <w:rPr>
                <w:rFonts w:hint="eastAsia"/>
                <w:sz w:val="20"/>
                <w:szCs w:val="20"/>
              </w:rPr>
              <w:t>测试工程师</w:t>
            </w:r>
          </w:p>
        </w:tc>
        <w:tc>
          <w:tcPr>
            <w:tcW w:w="3630" w:type="dxa"/>
            <w:shd w:val="clear" w:color="auto" w:fill="auto"/>
          </w:tcPr>
          <w:p w:rsidR="000F215D" w:rsidRDefault="000F215D" w:rsidP="008A4326"/>
        </w:tc>
      </w:tr>
    </w:tbl>
    <w:p w:rsidR="000F215D" w:rsidRPr="000F215D" w:rsidRDefault="000F215D" w:rsidP="000F215D">
      <w:pPr>
        <w:pStyle w:val="1"/>
        <w:ind w:left="431" w:hanging="431"/>
        <w:rPr>
          <w:rFonts w:ascii="黑体" w:eastAsia="黑体" w:hAnsi="宋体"/>
          <w:bCs w:val="0"/>
          <w:smallCaps/>
          <w:noProof/>
          <w:kern w:val="0"/>
          <w:sz w:val="36"/>
          <w:szCs w:val="20"/>
        </w:rPr>
      </w:pPr>
      <w:bookmarkStart w:id="6" w:name="_Toc257288488"/>
      <w:bookmarkStart w:id="7" w:name="_Toc413165081"/>
      <w:r>
        <w:rPr>
          <w:rFonts w:ascii="黑体" w:eastAsia="黑体" w:hAnsi="宋体" w:hint="eastAsia"/>
          <w:bCs w:val="0"/>
          <w:smallCaps/>
          <w:noProof/>
          <w:kern w:val="0"/>
          <w:sz w:val="36"/>
          <w:szCs w:val="20"/>
        </w:rPr>
        <w:t xml:space="preserve">3 </w:t>
      </w:r>
      <w:r w:rsidRPr="000F215D">
        <w:rPr>
          <w:rFonts w:ascii="黑体" w:eastAsia="黑体" w:hAnsi="宋体" w:hint="eastAsia"/>
          <w:bCs w:val="0"/>
          <w:smallCaps/>
          <w:noProof/>
          <w:kern w:val="0"/>
          <w:sz w:val="36"/>
          <w:szCs w:val="20"/>
        </w:rPr>
        <w:t>项目简介</w:t>
      </w:r>
      <w:bookmarkEnd w:id="6"/>
      <w:bookmarkEnd w:id="7"/>
    </w:p>
    <w:p w:rsidR="000B227F" w:rsidRPr="007801B3" w:rsidRDefault="00B503F5" w:rsidP="007801B3">
      <w:pPr>
        <w:widowControl/>
        <w:spacing w:line="360" w:lineRule="auto"/>
        <w:ind w:firstLineChars="200" w:firstLine="420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kern w:val="0"/>
          <w:szCs w:val="21"/>
        </w:rPr>
        <w:t>**</w:t>
      </w:r>
      <w:r w:rsidR="000B227F" w:rsidRPr="007801B3">
        <w:rPr>
          <w:rFonts w:ascii="Times New Roman" w:hAnsi="Times New Roman" w:hint="eastAsia"/>
          <w:kern w:val="0"/>
          <w:szCs w:val="21"/>
        </w:rPr>
        <w:t>逆向物流信息平台主要关联信息追溯系统进行实时更新旧机评估表，然后由后市场部门确认回收的设备后下发运输单，车辆运输后即可调用</w:t>
      </w:r>
      <w:r w:rsidR="000B227F" w:rsidRPr="007801B3">
        <w:rPr>
          <w:rFonts w:ascii="Times New Roman" w:hAnsi="Times New Roman" w:hint="eastAsia"/>
          <w:kern w:val="0"/>
          <w:szCs w:val="21"/>
        </w:rPr>
        <w:t>gps</w:t>
      </w:r>
      <w:r w:rsidR="000B227F" w:rsidRPr="007801B3">
        <w:rPr>
          <w:rFonts w:ascii="Times New Roman" w:hAnsi="Times New Roman" w:hint="eastAsia"/>
          <w:kern w:val="0"/>
          <w:szCs w:val="21"/>
        </w:rPr>
        <w:t>系统查看在途信息，当车辆达到</w:t>
      </w:r>
      <w:r>
        <w:rPr>
          <w:rFonts w:ascii="Times New Roman" w:hAnsi="Times New Roman" w:hint="eastAsia"/>
          <w:kern w:val="0"/>
          <w:szCs w:val="21"/>
        </w:rPr>
        <w:t>**</w:t>
      </w:r>
      <w:r w:rsidR="000B227F" w:rsidRPr="007801B3">
        <w:rPr>
          <w:rFonts w:ascii="Times New Roman" w:hAnsi="Times New Roman" w:hint="eastAsia"/>
          <w:kern w:val="0"/>
          <w:szCs w:val="21"/>
        </w:rPr>
        <w:t>再制造中心后，进行签收，并开始根据相应的机型链接</w:t>
      </w:r>
      <w:r w:rsidR="000B227F" w:rsidRPr="007801B3">
        <w:rPr>
          <w:rFonts w:ascii="Times New Roman" w:hAnsi="Times New Roman" w:hint="eastAsia"/>
          <w:kern w:val="0"/>
          <w:szCs w:val="21"/>
        </w:rPr>
        <w:t>plm</w:t>
      </w:r>
      <w:r w:rsidR="000B227F" w:rsidRPr="007801B3">
        <w:rPr>
          <w:rFonts w:ascii="Times New Roman" w:hAnsi="Times New Roman" w:hint="eastAsia"/>
          <w:kern w:val="0"/>
          <w:szCs w:val="21"/>
        </w:rPr>
        <w:t>系统下载</w:t>
      </w:r>
      <w:r w:rsidR="000B227F" w:rsidRPr="007801B3">
        <w:rPr>
          <w:rFonts w:ascii="Times New Roman" w:hAnsi="Times New Roman" w:hint="eastAsia"/>
          <w:kern w:val="0"/>
          <w:szCs w:val="21"/>
        </w:rPr>
        <w:t>bom</w:t>
      </w:r>
      <w:r w:rsidR="000B227F" w:rsidRPr="007801B3">
        <w:rPr>
          <w:rFonts w:ascii="Times New Roman" w:hAnsi="Times New Roman" w:hint="eastAsia"/>
          <w:kern w:val="0"/>
          <w:szCs w:val="21"/>
        </w:rPr>
        <w:t>信息，然后进行拆解、检验并入库至</w:t>
      </w:r>
      <w:r w:rsidR="000B227F" w:rsidRPr="007801B3">
        <w:rPr>
          <w:rFonts w:ascii="Times New Roman" w:hAnsi="Times New Roman" w:hint="eastAsia"/>
          <w:kern w:val="0"/>
          <w:szCs w:val="21"/>
        </w:rPr>
        <w:t>erp</w:t>
      </w:r>
      <w:r w:rsidR="000B227F" w:rsidRPr="007801B3">
        <w:rPr>
          <w:rFonts w:ascii="Times New Roman" w:hAnsi="Times New Roman" w:hint="eastAsia"/>
          <w:kern w:val="0"/>
          <w:szCs w:val="21"/>
        </w:rPr>
        <w:t>系统。</w:t>
      </w:r>
      <w:r>
        <w:rPr>
          <w:rFonts w:ascii="Times New Roman" w:hAnsi="Times New Roman" w:hint="eastAsia"/>
          <w:kern w:val="0"/>
          <w:szCs w:val="21"/>
        </w:rPr>
        <w:t>**</w:t>
      </w:r>
      <w:r w:rsidR="000B227F" w:rsidRPr="007801B3">
        <w:rPr>
          <w:rFonts w:ascii="Times New Roman" w:hAnsi="Times New Roman" w:hint="eastAsia"/>
          <w:kern w:val="0"/>
          <w:szCs w:val="21"/>
        </w:rPr>
        <w:t>逆向物流信息平台主要功能模块：系统登录、基础数据设置、权限管理、车辆回收、旧机拆解、检查入库等。</w:t>
      </w:r>
    </w:p>
    <w:p w:rsidR="000B227F" w:rsidRPr="007801B3" w:rsidRDefault="000B227F" w:rsidP="007801B3">
      <w:pPr>
        <w:widowControl/>
        <w:spacing w:line="360" w:lineRule="auto"/>
        <w:ind w:firstLineChars="200" w:firstLine="420"/>
        <w:jc w:val="left"/>
        <w:rPr>
          <w:rFonts w:ascii="Times New Roman" w:hAnsi="Times New Roman"/>
          <w:kern w:val="0"/>
          <w:szCs w:val="21"/>
        </w:rPr>
      </w:pPr>
      <w:r w:rsidRPr="007801B3">
        <w:rPr>
          <w:rFonts w:ascii="Times New Roman" w:hAnsi="Times New Roman" w:hint="eastAsia"/>
          <w:kern w:val="0"/>
          <w:szCs w:val="21"/>
        </w:rPr>
        <w:t>本系统开发使用的框架</w:t>
      </w:r>
      <w:r w:rsidRPr="007801B3">
        <w:rPr>
          <w:rFonts w:ascii="Times New Roman" w:hAnsi="Times New Roman" w:hint="eastAsia"/>
          <w:kern w:val="0"/>
          <w:szCs w:val="21"/>
        </w:rPr>
        <w:t>playframework</w:t>
      </w:r>
      <w:r w:rsidRPr="007801B3">
        <w:rPr>
          <w:rFonts w:ascii="Times New Roman" w:hAnsi="Times New Roman" w:hint="eastAsia"/>
          <w:kern w:val="0"/>
          <w:szCs w:val="21"/>
        </w:rPr>
        <w:t>正是基于</w:t>
      </w:r>
      <w:r w:rsidRPr="007801B3">
        <w:rPr>
          <w:rFonts w:ascii="Times New Roman" w:hAnsi="Times New Roman" w:hint="eastAsia"/>
          <w:kern w:val="0"/>
          <w:szCs w:val="21"/>
        </w:rPr>
        <w:t>scala</w:t>
      </w:r>
      <w:r w:rsidRPr="007801B3">
        <w:rPr>
          <w:rFonts w:ascii="Times New Roman" w:hAnsi="Times New Roman" w:hint="eastAsia"/>
          <w:kern w:val="0"/>
          <w:szCs w:val="21"/>
        </w:rPr>
        <w:t>语言开发出的高效率，高性能的开发框架，用于开发各种基于</w:t>
      </w:r>
      <w:r w:rsidRPr="007801B3">
        <w:rPr>
          <w:rFonts w:ascii="Times New Roman" w:hAnsi="Times New Roman" w:hint="eastAsia"/>
          <w:kern w:val="0"/>
          <w:szCs w:val="21"/>
        </w:rPr>
        <w:t>B/S</w:t>
      </w:r>
      <w:r w:rsidRPr="007801B3">
        <w:rPr>
          <w:rFonts w:ascii="Times New Roman" w:hAnsi="Times New Roman" w:hint="eastAsia"/>
          <w:kern w:val="0"/>
          <w:szCs w:val="21"/>
        </w:rPr>
        <w:t>架构的软件项目。根据本系统数据量较小的实际需求，选用</w:t>
      </w:r>
      <w:r w:rsidRPr="007801B3">
        <w:rPr>
          <w:rFonts w:ascii="Times New Roman" w:hAnsi="Times New Roman" w:hint="eastAsia"/>
          <w:kern w:val="0"/>
          <w:szCs w:val="21"/>
        </w:rPr>
        <w:t>mysql</w:t>
      </w:r>
      <w:r w:rsidRPr="007801B3">
        <w:rPr>
          <w:rFonts w:ascii="Times New Roman" w:hAnsi="Times New Roman" w:hint="eastAsia"/>
          <w:kern w:val="0"/>
          <w:szCs w:val="21"/>
        </w:rPr>
        <w:t>免费数据库开发。在免费数据库中，</w:t>
      </w:r>
      <w:r w:rsidRPr="007801B3">
        <w:rPr>
          <w:rFonts w:ascii="Times New Roman" w:hAnsi="Times New Roman" w:hint="eastAsia"/>
          <w:kern w:val="0"/>
          <w:szCs w:val="21"/>
        </w:rPr>
        <w:t>mysql</w:t>
      </w:r>
      <w:r w:rsidRPr="007801B3">
        <w:rPr>
          <w:rFonts w:ascii="Times New Roman" w:hAnsi="Times New Roman" w:hint="eastAsia"/>
          <w:kern w:val="0"/>
          <w:szCs w:val="21"/>
        </w:rPr>
        <w:t>具有高性能，高稳定性，支持事物处理等各种特性，适合在小规模项目使用。</w:t>
      </w:r>
    </w:p>
    <w:p w:rsidR="00335C1E" w:rsidRDefault="00335C1E" w:rsidP="000F215D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341129FA" wp14:editId="11843CEE">
            <wp:extent cx="5262245" cy="2398395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C1E" w:rsidRDefault="00335C1E" w:rsidP="00335C1E">
      <w:pPr>
        <w:pStyle w:val="a9"/>
        <w:ind w:firstLineChars="200" w:firstLine="400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系统功能结构图</w:t>
      </w:r>
    </w:p>
    <w:p w:rsidR="000F215D" w:rsidRDefault="000F215D" w:rsidP="000F215D"/>
    <w:p w:rsidR="00574A34" w:rsidRDefault="00574A34" w:rsidP="00574A34">
      <w:pPr>
        <w:pStyle w:val="1"/>
        <w:ind w:left="431" w:hanging="431"/>
        <w:rPr>
          <w:rFonts w:ascii="黑体" w:eastAsia="黑体" w:hAnsi="宋体"/>
          <w:bCs w:val="0"/>
          <w:smallCaps/>
          <w:noProof/>
          <w:kern w:val="0"/>
          <w:sz w:val="36"/>
          <w:szCs w:val="20"/>
        </w:rPr>
      </w:pPr>
      <w:bookmarkStart w:id="8" w:name="_Toc413165082"/>
      <w:r>
        <w:rPr>
          <w:rFonts w:ascii="黑体" w:eastAsia="黑体" w:hAnsi="宋体" w:hint="eastAsia"/>
          <w:bCs w:val="0"/>
          <w:smallCaps/>
          <w:noProof/>
          <w:kern w:val="0"/>
          <w:sz w:val="36"/>
          <w:szCs w:val="20"/>
        </w:rPr>
        <w:t>4 CSCI</w:t>
      </w:r>
      <w:r>
        <w:rPr>
          <w:rFonts w:ascii="黑体" w:eastAsia="黑体" w:hAnsi="宋体"/>
          <w:bCs w:val="0"/>
          <w:smallCaps/>
          <w:noProof/>
          <w:kern w:val="0"/>
          <w:sz w:val="36"/>
          <w:szCs w:val="20"/>
        </w:rPr>
        <w:t>测试</w:t>
      </w:r>
      <w:bookmarkEnd w:id="8"/>
    </w:p>
    <w:p w:rsidR="008D60A6" w:rsidRPr="00574A34" w:rsidRDefault="008D60A6" w:rsidP="00BE7B1A">
      <w:pPr>
        <w:pStyle w:val="2"/>
      </w:pPr>
      <w:bookmarkStart w:id="9" w:name="_Toc413165083"/>
      <w:r w:rsidRPr="00574A34">
        <w:rPr>
          <w:rFonts w:hint="eastAsia"/>
        </w:rPr>
        <w:t xml:space="preserve">4.1 </w:t>
      </w:r>
      <w:r>
        <w:rPr>
          <w:rFonts w:hint="eastAsia"/>
        </w:rPr>
        <w:t>文档</w:t>
      </w:r>
      <w:r w:rsidRPr="00574A34">
        <w:rPr>
          <w:rFonts w:hint="eastAsia"/>
        </w:rPr>
        <w:t>测试</w:t>
      </w:r>
      <w:r>
        <w:t>STNXWL_CSCI_WD</w:t>
      </w:r>
      <w:bookmarkEnd w:id="9"/>
    </w:p>
    <w:p w:rsidR="00E00171" w:rsidRPr="006D6A2A" w:rsidRDefault="00B503F5" w:rsidP="00E00171">
      <w:pPr>
        <w:pStyle w:val="a8"/>
        <w:numPr>
          <w:ilvl w:val="0"/>
          <w:numId w:val="13"/>
        </w:numPr>
        <w:ind w:firstLineChars="0"/>
        <w:jc w:val="center"/>
      </w:pPr>
      <w:r>
        <w:rPr>
          <w:rFonts w:hint="eastAsia"/>
        </w:rPr>
        <w:t>**</w:t>
      </w:r>
      <w:r w:rsidR="00E00171">
        <w:t>逆向物流</w:t>
      </w:r>
      <w:r w:rsidR="00E00171">
        <w:rPr>
          <w:rFonts w:hint="eastAsia"/>
        </w:rPr>
        <w:t>_</w:t>
      </w:r>
      <w:r w:rsidR="00E00171">
        <w:t>CSCI</w:t>
      </w:r>
      <w:r w:rsidR="00E00171">
        <w:rPr>
          <w:rFonts w:hint="eastAsia"/>
        </w:rPr>
        <w:t>_</w:t>
      </w:r>
      <w:r w:rsidR="00E00171">
        <w:rPr>
          <w:rFonts w:hint="eastAsia"/>
        </w:rPr>
        <w:t>文档</w:t>
      </w:r>
      <w:r w:rsidR="00E00171">
        <w:t>测试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84"/>
        <w:gridCol w:w="2876"/>
        <w:gridCol w:w="1518"/>
        <w:gridCol w:w="2744"/>
      </w:tblGrid>
      <w:tr w:rsidR="00E00171" w:rsidTr="001B699A">
        <w:tc>
          <w:tcPr>
            <w:tcW w:w="1384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E00171" w:rsidRDefault="00E00171" w:rsidP="001B699A">
            <w:r>
              <w:rPr>
                <w:rFonts w:hint="eastAsia"/>
              </w:rPr>
              <w:t>测试项名称</w:t>
            </w:r>
          </w:p>
        </w:tc>
        <w:tc>
          <w:tcPr>
            <w:tcW w:w="2876" w:type="dxa"/>
          </w:tcPr>
          <w:p w:rsidR="00E00171" w:rsidRDefault="00B503F5" w:rsidP="00E7245B">
            <w:r>
              <w:rPr>
                <w:rFonts w:hint="eastAsia"/>
              </w:rPr>
              <w:t>**</w:t>
            </w:r>
            <w:r w:rsidR="00E00171">
              <w:t>逆向物流</w:t>
            </w:r>
            <w:r w:rsidR="00E00171">
              <w:rPr>
                <w:rFonts w:hint="eastAsia"/>
              </w:rPr>
              <w:t>_</w:t>
            </w:r>
            <w:r w:rsidR="00E00171">
              <w:t>CSCI</w:t>
            </w:r>
            <w:r w:rsidR="00E00171">
              <w:rPr>
                <w:rFonts w:hint="eastAsia"/>
              </w:rPr>
              <w:t>_</w:t>
            </w:r>
            <w:r w:rsidR="00E7245B">
              <w:rPr>
                <w:rFonts w:hint="eastAsia"/>
              </w:rPr>
              <w:t>文档测试</w:t>
            </w:r>
          </w:p>
        </w:tc>
        <w:tc>
          <w:tcPr>
            <w:tcW w:w="1518" w:type="dxa"/>
            <w:shd w:val="clear" w:color="auto" w:fill="92CDDC" w:themeFill="accent5" w:themeFillTint="99"/>
          </w:tcPr>
          <w:p w:rsidR="00E00171" w:rsidRDefault="00E00171" w:rsidP="001B699A">
            <w:r>
              <w:rPr>
                <w:rFonts w:hint="eastAsia"/>
              </w:rPr>
              <w:t>测试项标识</w:t>
            </w:r>
          </w:p>
        </w:tc>
        <w:tc>
          <w:tcPr>
            <w:tcW w:w="2744" w:type="dxa"/>
          </w:tcPr>
          <w:p w:rsidR="00E00171" w:rsidRDefault="00E00171" w:rsidP="00E00171">
            <w:r>
              <w:t>STNXWL_CSCI_WD</w:t>
            </w:r>
          </w:p>
        </w:tc>
      </w:tr>
      <w:tr w:rsidR="005327C2" w:rsidTr="00695A65">
        <w:tc>
          <w:tcPr>
            <w:tcW w:w="1384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5327C2" w:rsidRDefault="005327C2" w:rsidP="001B699A">
            <w:r>
              <w:rPr>
                <w:rFonts w:hint="eastAsia"/>
              </w:rPr>
              <w:t>测试</w:t>
            </w:r>
            <w:r>
              <w:t>方法</w:t>
            </w:r>
          </w:p>
        </w:tc>
        <w:tc>
          <w:tcPr>
            <w:tcW w:w="7138" w:type="dxa"/>
            <w:gridSpan w:val="3"/>
          </w:tcPr>
          <w:p w:rsidR="005327C2" w:rsidRDefault="005327C2" w:rsidP="00E00171">
            <w:r>
              <w:rPr>
                <w:rFonts w:hint="eastAsia"/>
              </w:rPr>
              <w:t>无</w:t>
            </w:r>
          </w:p>
        </w:tc>
      </w:tr>
      <w:tr w:rsidR="00E00171" w:rsidTr="001B699A">
        <w:tc>
          <w:tcPr>
            <w:tcW w:w="1384" w:type="dxa"/>
            <w:shd w:val="clear" w:color="auto" w:fill="92CDDC" w:themeFill="accent5" w:themeFillTint="99"/>
          </w:tcPr>
          <w:p w:rsidR="00E00171" w:rsidRDefault="00E00171" w:rsidP="001B699A">
            <w:r>
              <w:rPr>
                <w:rFonts w:hint="eastAsia"/>
              </w:rPr>
              <w:t>测试项描述</w:t>
            </w:r>
          </w:p>
        </w:tc>
        <w:tc>
          <w:tcPr>
            <w:tcW w:w="7138" w:type="dxa"/>
            <w:gridSpan w:val="3"/>
          </w:tcPr>
          <w:p w:rsidR="00E00171" w:rsidRPr="001B699A" w:rsidRDefault="001B699A" w:rsidP="001B699A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 w:rsidRPr="001B699A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验证</w:t>
            </w:r>
            <w:r w:rsidRPr="001B699A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《</w:t>
            </w:r>
            <w:r w:rsidRPr="001B699A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软件</w:t>
            </w:r>
            <w:r w:rsidRPr="001B699A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需求规格说明书》</w:t>
            </w:r>
            <w:r w:rsidRPr="001B699A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、</w:t>
            </w:r>
            <w:r w:rsidRPr="001B699A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《</w:t>
            </w:r>
            <w:r w:rsidRPr="001B699A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软件</w:t>
            </w:r>
            <w:r w:rsidRPr="001B699A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简要设计》</w:t>
            </w:r>
            <w:r w:rsidRPr="001B699A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、</w:t>
            </w:r>
            <w:r w:rsidRPr="001B699A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《</w:t>
            </w:r>
            <w:r w:rsidRPr="001B699A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软件</w:t>
            </w:r>
            <w:r w:rsidRPr="001B699A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详细设计》</w:t>
            </w:r>
            <w:r w:rsidR="007C3231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及</w:t>
            </w:r>
            <w:r w:rsidR="007C3231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《</w:t>
            </w:r>
            <w:r w:rsidR="007C3231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用户手册</w:t>
            </w:r>
            <w:r w:rsidR="007C3231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》</w:t>
            </w:r>
            <w:r w:rsidRPr="001B699A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等</w:t>
            </w:r>
            <w:r w:rsidRPr="001B699A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文档完整性、正确性、一致性、易理解性</w:t>
            </w:r>
            <w:r w:rsidRPr="001B699A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：</w:t>
            </w:r>
          </w:p>
          <w:p w:rsidR="005327C2" w:rsidRDefault="001B699A" w:rsidP="005327C2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、验证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文档的编写是否满足文档编写的目的。</w:t>
            </w:r>
          </w:p>
          <w:p w:rsidR="005327C2" w:rsidRDefault="001B699A" w:rsidP="005327C2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2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、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验证文档内容是否齐全、正确。</w:t>
            </w:r>
          </w:p>
          <w:p w:rsidR="005327C2" w:rsidRDefault="001B699A" w:rsidP="005327C2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3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、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验证文档内容是否完善。</w:t>
            </w:r>
          </w:p>
          <w:p w:rsidR="001B699A" w:rsidRDefault="00CF0723" w:rsidP="005327C2"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4</w:t>
            </w:r>
            <w:r w:rsidR="001B699A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、</w:t>
            </w:r>
            <w:r w:rsidR="002B5B36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验证文档</w:t>
            </w:r>
            <w:r w:rsidR="002B5B36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内容上下文描述是否一致</w:t>
            </w:r>
            <w:r w:rsidR="001B699A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。</w:t>
            </w:r>
          </w:p>
        </w:tc>
      </w:tr>
    </w:tbl>
    <w:p w:rsidR="008D60A6" w:rsidRDefault="008D60A6" w:rsidP="008D60A6"/>
    <w:p w:rsidR="008D60A6" w:rsidRDefault="008D60A6" w:rsidP="00BE7B1A">
      <w:pPr>
        <w:pStyle w:val="2"/>
      </w:pPr>
      <w:bookmarkStart w:id="10" w:name="_Toc413165084"/>
      <w:r w:rsidRPr="00574A34">
        <w:rPr>
          <w:rFonts w:hint="eastAsia"/>
        </w:rPr>
        <w:t>4.</w:t>
      </w:r>
      <w:r w:rsidR="0023673D">
        <w:t>2</w:t>
      </w:r>
      <w:r w:rsidRPr="00574A34">
        <w:rPr>
          <w:rFonts w:hint="eastAsia"/>
        </w:rPr>
        <w:t xml:space="preserve"> </w:t>
      </w:r>
      <w:r>
        <w:rPr>
          <w:rFonts w:hint="eastAsia"/>
        </w:rPr>
        <w:t>安装</w:t>
      </w:r>
      <w:r w:rsidR="003360C7">
        <w:rPr>
          <w:rFonts w:hint="eastAsia"/>
        </w:rPr>
        <w:t>卸载</w:t>
      </w:r>
      <w:r w:rsidRPr="00574A34">
        <w:rPr>
          <w:rFonts w:hint="eastAsia"/>
        </w:rPr>
        <w:t>测试</w:t>
      </w:r>
      <w:r>
        <w:t>STNXWL_CSCI_AZ</w:t>
      </w:r>
      <w:r w:rsidR="003360C7">
        <w:t>XZ</w:t>
      </w:r>
      <w:bookmarkEnd w:id="10"/>
    </w:p>
    <w:p w:rsidR="003360C7" w:rsidRPr="00FF0C6A" w:rsidRDefault="003360C7" w:rsidP="003360C7">
      <w:pPr>
        <w:outlineLvl w:val="2"/>
        <w:rPr>
          <w:sz w:val="24"/>
          <w:szCs w:val="24"/>
        </w:rPr>
      </w:pPr>
      <w:bookmarkStart w:id="11" w:name="_Toc413165085"/>
      <w:r w:rsidRPr="00FF0C6A">
        <w:rPr>
          <w:rFonts w:hint="eastAsia"/>
          <w:sz w:val="24"/>
          <w:szCs w:val="24"/>
        </w:rPr>
        <w:t>4</w:t>
      </w:r>
      <w:r w:rsidRPr="00FF0C6A">
        <w:rPr>
          <w:sz w:val="24"/>
          <w:szCs w:val="24"/>
        </w:rPr>
        <w:t>.2</w:t>
      </w:r>
      <w:r w:rsidRPr="00FF0C6A">
        <w:rPr>
          <w:rFonts w:hint="eastAsia"/>
          <w:sz w:val="24"/>
          <w:szCs w:val="24"/>
        </w:rPr>
        <w:t xml:space="preserve">.1 </w:t>
      </w:r>
      <w:r w:rsidRPr="00FF0C6A">
        <w:rPr>
          <w:rFonts w:hint="eastAsia"/>
          <w:sz w:val="24"/>
          <w:szCs w:val="24"/>
        </w:rPr>
        <w:t>安装</w:t>
      </w:r>
      <w:r w:rsidRPr="00FF0C6A">
        <w:rPr>
          <w:sz w:val="24"/>
          <w:szCs w:val="24"/>
        </w:rPr>
        <w:t>测试</w:t>
      </w:r>
      <w:r w:rsidRPr="00FF0C6A">
        <w:rPr>
          <w:rFonts w:hint="eastAsia"/>
          <w:sz w:val="24"/>
          <w:szCs w:val="24"/>
        </w:rPr>
        <w:t xml:space="preserve"> </w:t>
      </w:r>
      <w:r w:rsidRPr="00FF0C6A">
        <w:rPr>
          <w:sz w:val="24"/>
          <w:szCs w:val="24"/>
        </w:rPr>
        <w:t>STNXWL_CSCI_AZXZ_AZ</w:t>
      </w:r>
      <w:bookmarkEnd w:id="11"/>
    </w:p>
    <w:p w:rsidR="00E00171" w:rsidRPr="006D6A2A" w:rsidRDefault="00B503F5" w:rsidP="00DB456E">
      <w:pPr>
        <w:pStyle w:val="a8"/>
        <w:numPr>
          <w:ilvl w:val="0"/>
          <w:numId w:val="13"/>
        </w:numPr>
        <w:ind w:firstLineChars="0"/>
        <w:jc w:val="center"/>
      </w:pPr>
      <w:r>
        <w:rPr>
          <w:rFonts w:hint="eastAsia"/>
        </w:rPr>
        <w:t>**</w:t>
      </w:r>
      <w:r w:rsidR="00E00171">
        <w:t>逆向物流</w:t>
      </w:r>
      <w:r w:rsidR="00E00171">
        <w:rPr>
          <w:rFonts w:hint="eastAsia"/>
        </w:rPr>
        <w:t>_</w:t>
      </w:r>
      <w:r w:rsidR="00E00171">
        <w:t>CSCI</w:t>
      </w:r>
      <w:r w:rsidR="00E00171">
        <w:rPr>
          <w:rFonts w:hint="eastAsia"/>
        </w:rPr>
        <w:t>_</w:t>
      </w:r>
      <w:r w:rsidR="00E00171">
        <w:rPr>
          <w:rFonts w:hint="eastAsia"/>
        </w:rPr>
        <w:t>安装</w:t>
      </w:r>
      <w:r w:rsidR="00E00171">
        <w:t>测试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84"/>
        <w:gridCol w:w="2876"/>
        <w:gridCol w:w="1518"/>
        <w:gridCol w:w="2744"/>
      </w:tblGrid>
      <w:tr w:rsidR="00E00171" w:rsidTr="001B699A">
        <w:tc>
          <w:tcPr>
            <w:tcW w:w="1384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E00171" w:rsidRDefault="00E00171" w:rsidP="00DB456E">
            <w:r>
              <w:rPr>
                <w:rFonts w:hint="eastAsia"/>
              </w:rPr>
              <w:t>测试项名称</w:t>
            </w:r>
          </w:p>
        </w:tc>
        <w:tc>
          <w:tcPr>
            <w:tcW w:w="2876" w:type="dxa"/>
          </w:tcPr>
          <w:p w:rsidR="00E00171" w:rsidRDefault="00B503F5" w:rsidP="00DB456E">
            <w:r>
              <w:rPr>
                <w:rFonts w:hint="eastAsia"/>
              </w:rPr>
              <w:t>**</w:t>
            </w:r>
            <w:r w:rsidR="00E00171">
              <w:t>逆向物流</w:t>
            </w:r>
            <w:r w:rsidR="00E00171">
              <w:rPr>
                <w:rFonts w:hint="eastAsia"/>
              </w:rPr>
              <w:t>_</w:t>
            </w:r>
            <w:r w:rsidR="00E00171">
              <w:t>CSCI</w:t>
            </w:r>
            <w:r w:rsidR="00E00171">
              <w:rPr>
                <w:rFonts w:hint="eastAsia"/>
              </w:rPr>
              <w:t>_</w:t>
            </w:r>
            <w:r w:rsidR="00E00171">
              <w:rPr>
                <w:rFonts w:hint="eastAsia"/>
              </w:rPr>
              <w:t>安装</w:t>
            </w:r>
            <w:r w:rsidR="00E00171">
              <w:t>测试</w:t>
            </w:r>
          </w:p>
        </w:tc>
        <w:tc>
          <w:tcPr>
            <w:tcW w:w="1518" w:type="dxa"/>
            <w:shd w:val="clear" w:color="auto" w:fill="92CDDC" w:themeFill="accent5" w:themeFillTint="99"/>
          </w:tcPr>
          <w:p w:rsidR="00E00171" w:rsidRDefault="00E00171" w:rsidP="00DB456E">
            <w:r>
              <w:rPr>
                <w:rFonts w:hint="eastAsia"/>
              </w:rPr>
              <w:t>测试项标识</w:t>
            </w:r>
          </w:p>
        </w:tc>
        <w:tc>
          <w:tcPr>
            <w:tcW w:w="2744" w:type="dxa"/>
          </w:tcPr>
          <w:p w:rsidR="00E00171" w:rsidRDefault="00E00171" w:rsidP="00DB456E">
            <w:r>
              <w:t>STNXWL_CSCI_AZ</w:t>
            </w:r>
            <w:r w:rsidR="003360C7">
              <w:t>XZ_AZ</w:t>
            </w:r>
          </w:p>
        </w:tc>
      </w:tr>
      <w:tr w:rsidR="005327C2" w:rsidTr="00695A65">
        <w:tc>
          <w:tcPr>
            <w:tcW w:w="1384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5327C2" w:rsidRDefault="005327C2" w:rsidP="005327C2">
            <w:r>
              <w:rPr>
                <w:rFonts w:hint="eastAsia"/>
              </w:rPr>
              <w:t>测试</w:t>
            </w:r>
            <w:r>
              <w:t>方法</w:t>
            </w:r>
          </w:p>
        </w:tc>
        <w:tc>
          <w:tcPr>
            <w:tcW w:w="7138" w:type="dxa"/>
            <w:gridSpan w:val="3"/>
          </w:tcPr>
          <w:p w:rsidR="005327C2" w:rsidRDefault="005327C2" w:rsidP="005327C2">
            <w:r>
              <w:rPr>
                <w:rFonts w:hint="eastAsia"/>
              </w:rPr>
              <w:t>无</w:t>
            </w:r>
          </w:p>
        </w:tc>
      </w:tr>
      <w:tr w:rsidR="005327C2" w:rsidTr="001B699A">
        <w:tc>
          <w:tcPr>
            <w:tcW w:w="1384" w:type="dxa"/>
            <w:shd w:val="clear" w:color="auto" w:fill="92CDDC" w:themeFill="accent5" w:themeFillTint="99"/>
          </w:tcPr>
          <w:p w:rsidR="005327C2" w:rsidRDefault="005327C2" w:rsidP="005327C2">
            <w:r>
              <w:rPr>
                <w:rFonts w:hint="eastAsia"/>
              </w:rPr>
              <w:t>测试项描述</w:t>
            </w:r>
          </w:p>
        </w:tc>
        <w:tc>
          <w:tcPr>
            <w:tcW w:w="7138" w:type="dxa"/>
            <w:gridSpan w:val="3"/>
          </w:tcPr>
          <w:p w:rsidR="005327C2" w:rsidRDefault="005327C2" w:rsidP="005327C2">
            <w:r>
              <w:rPr>
                <w:rFonts w:hint="eastAsia"/>
              </w:rPr>
              <w:t>依据</w:t>
            </w:r>
            <w:r>
              <w:t>《</w:t>
            </w:r>
            <w:r>
              <w:rPr>
                <w:rFonts w:hint="eastAsia"/>
              </w:rPr>
              <w:t>软件</w:t>
            </w:r>
            <w:r>
              <w:t>安装手册》</w:t>
            </w:r>
            <w:r>
              <w:rPr>
                <w:rFonts w:hint="eastAsia"/>
              </w:rPr>
              <w:t>部署</w:t>
            </w:r>
            <w:r>
              <w:t>软件环境并进行安装，查看</w:t>
            </w:r>
            <w:r>
              <w:rPr>
                <w:rFonts w:hint="eastAsia"/>
              </w:rPr>
              <w:t>安装是否</w:t>
            </w:r>
            <w:r>
              <w:t>成功</w:t>
            </w:r>
            <w:r>
              <w:rPr>
                <w:rFonts w:hint="eastAsia"/>
              </w:rPr>
              <w:t>，</w:t>
            </w:r>
            <w:r>
              <w:t>是否能够正常运行系统，系统功能是否正常实现</w:t>
            </w:r>
            <w:r>
              <w:rPr>
                <w:rFonts w:hint="eastAsia"/>
              </w:rPr>
              <w:t>。</w:t>
            </w:r>
          </w:p>
        </w:tc>
      </w:tr>
    </w:tbl>
    <w:p w:rsidR="008D60A6" w:rsidRDefault="008D60A6" w:rsidP="008D60A6"/>
    <w:p w:rsidR="003360C7" w:rsidRPr="00FF0C6A" w:rsidRDefault="003360C7" w:rsidP="003360C7">
      <w:pPr>
        <w:outlineLvl w:val="2"/>
        <w:rPr>
          <w:sz w:val="24"/>
          <w:szCs w:val="24"/>
        </w:rPr>
      </w:pPr>
      <w:bookmarkStart w:id="12" w:name="_Toc413165086"/>
      <w:r w:rsidRPr="00FF0C6A">
        <w:rPr>
          <w:rFonts w:hint="eastAsia"/>
          <w:sz w:val="24"/>
          <w:szCs w:val="24"/>
        </w:rPr>
        <w:t>4</w:t>
      </w:r>
      <w:r w:rsidRPr="00FF0C6A">
        <w:rPr>
          <w:sz w:val="24"/>
          <w:szCs w:val="24"/>
        </w:rPr>
        <w:t>.2</w:t>
      </w:r>
      <w:r w:rsidRPr="00FF0C6A">
        <w:rPr>
          <w:rFonts w:hint="eastAsia"/>
          <w:sz w:val="24"/>
          <w:szCs w:val="24"/>
        </w:rPr>
        <w:t xml:space="preserve">.1 </w:t>
      </w:r>
      <w:r w:rsidR="00CF0723">
        <w:rPr>
          <w:rFonts w:hint="eastAsia"/>
          <w:sz w:val="24"/>
          <w:szCs w:val="24"/>
        </w:rPr>
        <w:t>卸载</w:t>
      </w:r>
      <w:r w:rsidRPr="00FF0C6A">
        <w:rPr>
          <w:sz w:val="24"/>
          <w:szCs w:val="24"/>
        </w:rPr>
        <w:t>测试</w:t>
      </w:r>
      <w:r w:rsidRPr="00FF0C6A">
        <w:rPr>
          <w:rFonts w:hint="eastAsia"/>
          <w:sz w:val="24"/>
          <w:szCs w:val="24"/>
        </w:rPr>
        <w:t xml:space="preserve"> </w:t>
      </w:r>
      <w:r w:rsidRPr="00FF0C6A">
        <w:rPr>
          <w:sz w:val="24"/>
          <w:szCs w:val="24"/>
        </w:rPr>
        <w:t>STNXWL_CSCI_AZXZ</w:t>
      </w:r>
      <w:r w:rsidR="00107012" w:rsidRPr="00FF0C6A">
        <w:rPr>
          <w:sz w:val="24"/>
          <w:szCs w:val="24"/>
        </w:rPr>
        <w:t>_XZ</w:t>
      </w:r>
      <w:bookmarkEnd w:id="12"/>
    </w:p>
    <w:p w:rsidR="003360C7" w:rsidRPr="006D6A2A" w:rsidRDefault="00B503F5" w:rsidP="00DB456E">
      <w:pPr>
        <w:pStyle w:val="a8"/>
        <w:numPr>
          <w:ilvl w:val="0"/>
          <w:numId w:val="13"/>
        </w:numPr>
        <w:ind w:firstLineChars="0"/>
        <w:jc w:val="center"/>
      </w:pPr>
      <w:r>
        <w:rPr>
          <w:rFonts w:hint="eastAsia"/>
        </w:rPr>
        <w:lastRenderedPageBreak/>
        <w:t>**</w:t>
      </w:r>
      <w:r w:rsidR="003360C7">
        <w:t>逆向物流</w:t>
      </w:r>
      <w:r w:rsidR="003360C7">
        <w:rPr>
          <w:rFonts w:hint="eastAsia"/>
        </w:rPr>
        <w:t>_</w:t>
      </w:r>
      <w:r w:rsidR="003360C7">
        <w:t>CSCI</w:t>
      </w:r>
      <w:r w:rsidR="003360C7">
        <w:rPr>
          <w:rFonts w:hint="eastAsia"/>
        </w:rPr>
        <w:t>_</w:t>
      </w:r>
      <w:r w:rsidR="00107012">
        <w:rPr>
          <w:rFonts w:hint="eastAsia"/>
        </w:rPr>
        <w:t>卸载</w:t>
      </w:r>
      <w:r w:rsidR="003360C7">
        <w:t>测试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84"/>
        <w:gridCol w:w="2876"/>
        <w:gridCol w:w="1518"/>
        <w:gridCol w:w="2744"/>
      </w:tblGrid>
      <w:tr w:rsidR="003360C7" w:rsidTr="008C0D6E">
        <w:tc>
          <w:tcPr>
            <w:tcW w:w="1384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3360C7" w:rsidRDefault="003360C7" w:rsidP="00DB456E">
            <w:r>
              <w:rPr>
                <w:rFonts w:hint="eastAsia"/>
              </w:rPr>
              <w:t>测试项名称</w:t>
            </w:r>
          </w:p>
        </w:tc>
        <w:tc>
          <w:tcPr>
            <w:tcW w:w="2876" w:type="dxa"/>
          </w:tcPr>
          <w:p w:rsidR="003360C7" w:rsidRDefault="00B503F5" w:rsidP="00DB456E">
            <w:r>
              <w:rPr>
                <w:rFonts w:hint="eastAsia"/>
              </w:rPr>
              <w:t>**</w:t>
            </w:r>
            <w:r w:rsidR="003360C7">
              <w:t>逆向物流</w:t>
            </w:r>
            <w:r w:rsidR="003360C7">
              <w:rPr>
                <w:rFonts w:hint="eastAsia"/>
              </w:rPr>
              <w:t>_</w:t>
            </w:r>
            <w:r w:rsidR="003360C7">
              <w:t>CSCI</w:t>
            </w:r>
            <w:r w:rsidR="003360C7">
              <w:rPr>
                <w:rFonts w:hint="eastAsia"/>
              </w:rPr>
              <w:t>_</w:t>
            </w:r>
            <w:r w:rsidR="00107012">
              <w:rPr>
                <w:rFonts w:hint="eastAsia"/>
              </w:rPr>
              <w:t>卸载</w:t>
            </w:r>
            <w:r w:rsidR="003360C7">
              <w:t>测试</w:t>
            </w:r>
          </w:p>
        </w:tc>
        <w:tc>
          <w:tcPr>
            <w:tcW w:w="1518" w:type="dxa"/>
            <w:shd w:val="clear" w:color="auto" w:fill="92CDDC" w:themeFill="accent5" w:themeFillTint="99"/>
          </w:tcPr>
          <w:p w:rsidR="003360C7" w:rsidRDefault="003360C7" w:rsidP="00DB456E">
            <w:r>
              <w:rPr>
                <w:rFonts w:hint="eastAsia"/>
              </w:rPr>
              <w:t>测试项标识</w:t>
            </w:r>
          </w:p>
        </w:tc>
        <w:tc>
          <w:tcPr>
            <w:tcW w:w="2744" w:type="dxa"/>
          </w:tcPr>
          <w:p w:rsidR="003360C7" w:rsidRDefault="003360C7" w:rsidP="00DB456E">
            <w:r>
              <w:t>STNXWL_CSCI_AZXZ</w:t>
            </w:r>
            <w:r w:rsidR="00107012">
              <w:t>_XZ</w:t>
            </w:r>
          </w:p>
        </w:tc>
      </w:tr>
      <w:tr w:rsidR="002C2304" w:rsidTr="00695A65">
        <w:tc>
          <w:tcPr>
            <w:tcW w:w="1384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2C2304" w:rsidRDefault="002C2304" w:rsidP="002C2304">
            <w:r>
              <w:rPr>
                <w:rFonts w:hint="eastAsia"/>
              </w:rPr>
              <w:t>测试</w:t>
            </w:r>
            <w:r>
              <w:t>方法</w:t>
            </w:r>
          </w:p>
        </w:tc>
        <w:tc>
          <w:tcPr>
            <w:tcW w:w="7138" w:type="dxa"/>
            <w:gridSpan w:val="3"/>
          </w:tcPr>
          <w:p w:rsidR="002C2304" w:rsidRDefault="002C2304" w:rsidP="002C2304">
            <w:r>
              <w:rPr>
                <w:rFonts w:hint="eastAsia"/>
              </w:rPr>
              <w:t>无</w:t>
            </w:r>
          </w:p>
        </w:tc>
      </w:tr>
      <w:tr w:rsidR="002C2304" w:rsidTr="008C0D6E">
        <w:tc>
          <w:tcPr>
            <w:tcW w:w="1384" w:type="dxa"/>
            <w:shd w:val="clear" w:color="auto" w:fill="92CDDC" w:themeFill="accent5" w:themeFillTint="99"/>
          </w:tcPr>
          <w:p w:rsidR="002C2304" w:rsidRDefault="002C2304" w:rsidP="002C2304">
            <w:r>
              <w:rPr>
                <w:rFonts w:hint="eastAsia"/>
              </w:rPr>
              <w:t>测试项描述</w:t>
            </w:r>
          </w:p>
        </w:tc>
        <w:tc>
          <w:tcPr>
            <w:tcW w:w="7138" w:type="dxa"/>
            <w:gridSpan w:val="3"/>
          </w:tcPr>
          <w:p w:rsidR="002C2304" w:rsidRDefault="002C2304" w:rsidP="002C2304">
            <w:r>
              <w:rPr>
                <w:rFonts w:hint="eastAsia"/>
              </w:rPr>
              <w:t>依据</w:t>
            </w:r>
            <w:r>
              <w:t>《</w:t>
            </w:r>
            <w:r>
              <w:rPr>
                <w:rFonts w:hint="eastAsia"/>
              </w:rPr>
              <w:t>软件</w:t>
            </w:r>
            <w:r>
              <w:t>安装手册》</w:t>
            </w:r>
            <w:r>
              <w:rPr>
                <w:rFonts w:hint="eastAsia"/>
              </w:rPr>
              <w:t>卸载系统</w:t>
            </w:r>
            <w:r>
              <w:t>，查看系统卸载是否</w:t>
            </w:r>
            <w:r>
              <w:rPr>
                <w:rFonts w:hint="eastAsia"/>
              </w:rPr>
              <w:t>成功</w:t>
            </w:r>
            <w:r>
              <w:t>，是否有遗留的安装目录、注册表信息等。</w:t>
            </w:r>
          </w:p>
        </w:tc>
      </w:tr>
    </w:tbl>
    <w:p w:rsidR="003360C7" w:rsidRPr="003360C7" w:rsidRDefault="003360C7" w:rsidP="008D60A6"/>
    <w:p w:rsidR="000F215D" w:rsidRPr="00574A34" w:rsidRDefault="0023673D" w:rsidP="00BE7B1A">
      <w:pPr>
        <w:pStyle w:val="2"/>
      </w:pPr>
      <w:bookmarkStart w:id="13" w:name="_Toc257288489"/>
      <w:bookmarkStart w:id="14" w:name="_Toc413165087"/>
      <w:r>
        <w:rPr>
          <w:rFonts w:hint="eastAsia"/>
        </w:rPr>
        <w:t>4.3</w:t>
      </w:r>
      <w:r w:rsidR="000F215D" w:rsidRPr="00574A34">
        <w:rPr>
          <w:rFonts w:hint="eastAsia"/>
        </w:rPr>
        <w:t xml:space="preserve"> </w:t>
      </w:r>
      <w:r w:rsidR="000F215D" w:rsidRPr="00574A34">
        <w:rPr>
          <w:rFonts w:hint="eastAsia"/>
        </w:rPr>
        <w:t>功能测试</w:t>
      </w:r>
      <w:bookmarkEnd w:id="13"/>
      <w:r w:rsidR="00ED2829">
        <w:t>STNXWL_CSCI_GN</w:t>
      </w:r>
      <w:bookmarkEnd w:id="14"/>
    </w:p>
    <w:p w:rsidR="000F215D" w:rsidRPr="00FF0C6A" w:rsidRDefault="0023673D" w:rsidP="00574A34">
      <w:pPr>
        <w:outlineLvl w:val="2"/>
        <w:rPr>
          <w:sz w:val="24"/>
          <w:szCs w:val="24"/>
        </w:rPr>
      </w:pPr>
      <w:bookmarkStart w:id="15" w:name="_Toc413165088"/>
      <w:bookmarkEnd w:id="4"/>
      <w:r w:rsidRPr="00FF0C6A">
        <w:rPr>
          <w:rFonts w:hint="eastAsia"/>
          <w:sz w:val="24"/>
          <w:szCs w:val="24"/>
        </w:rPr>
        <w:t>4.3</w:t>
      </w:r>
      <w:r w:rsidR="00574A34" w:rsidRPr="00FF0C6A">
        <w:rPr>
          <w:sz w:val="24"/>
          <w:szCs w:val="24"/>
        </w:rPr>
        <w:t>.1</w:t>
      </w:r>
      <w:r w:rsidR="00335C1E" w:rsidRPr="00FF0C6A">
        <w:rPr>
          <w:rFonts w:hint="eastAsia"/>
          <w:sz w:val="24"/>
          <w:szCs w:val="24"/>
        </w:rPr>
        <w:t>登录</w:t>
      </w:r>
      <w:r w:rsidR="00ED2829" w:rsidRPr="00FF0C6A">
        <w:rPr>
          <w:rFonts w:hint="eastAsia"/>
          <w:sz w:val="24"/>
          <w:szCs w:val="24"/>
        </w:rPr>
        <w:t xml:space="preserve"> </w:t>
      </w:r>
      <w:r w:rsidR="00ED2829" w:rsidRPr="00FF0C6A">
        <w:rPr>
          <w:sz w:val="24"/>
          <w:szCs w:val="24"/>
        </w:rPr>
        <w:t>STNXWL_CSCI_GN_DL</w:t>
      </w:r>
      <w:bookmarkEnd w:id="15"/>
    </w:p>
    <w:p w:rsidR="006D6A2A" w:rsidRPr="006D6A2A" w:rsidRDefault="00B503F5" w:rsidP="00C03142">
      <w:pPr>
        <w:pStyle w:val="a8"/>
        <w:numPr>
          <w:ilvl w:val="0"/>
          <w:numId w:val="13"/>
        </w:numPr>
        <w:ind w:firstLineChars="0"/>
        <w:jc w:val="center"/>
      </w:pPr>
      <w:r>
        <w:rPr>
          <w:rFonts w:hint="eastAsia"/>
        </w:rPr>
        <w:t>**</w:t>
      </w:r>
      <w:r w:rsidR="00D3170A">
        <w:t>逆向物流</w:t>
      </w:r>
      <w:r w:rsidR="00D3170A">
        <w:rPr>
          <w:rFonts w:hint="eastAsia"/>
        </w:rPr>
        <w:t>_</w:t>
      </w:r>
      <w:r w:rsidR="00D3170A">
        <w:t>CSCI</w:t>
      </w:r>
      <w:r w:rsidR="00D3170A">
        <w:rPr>
          <w:rFonts w:hint="eastAsia"/>
        </w:rPr>
        <w:t>_</w:t>
      </w:r>
      <w:r w:rsidR="00D3170A">
        <w:rPr>
          <w:rFonts w:hint="eastAsia"/>
        </w:rPr>
        <w:t>功能</w:t>
      </w:r>
      <w:r w:rsidR="00D3170A">
        <w:t>测试</w:t>
      </w:r>
      <w:r w:rsidR="00D3170A">
        <w:t>_</w:t>
      </w:r>
      <w:r w:rsidR="00D3170A">
        <w:rPr>
          <w:rFonts w:hint="eastAsia"/>
        </w:rPr>
        <w:t>登录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84"/>
        <w:gridCol w:w="2876"/>
        <w:gridCol w:w="1518"/>
        <w:gridCol w:w="2744"/>
      </w:tblGrid>
      <w:tr w:rsidR="006D6A2A" w:rsidTr="00486D4A">
        <w:tc>
          <w:tcPr>
            <w:tcW w:w="1384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6D6A2A" w:rsidRDefault="006D6A2A" w:rsidP="00095001">
            <w:r>
              <w:rPr>
                <w:rFonts w:hint="eastAsia"/>
              </w:rPr>
              <w:t>测试项名称</w:t>
            </w:r>
          </w:p>
        </w:tc>
        <w:tc>
          <w:tcPr>
            <w:tcW w:w="2876" w:type="dxa"/>
          </w:tcPr>
          <w:p w:rsidR="006D6A2A" w:rsidRDefault="00B503F5" w:rsidP="00D3170A">
            <w:r>
              <w:rPr>
                <w:rFonts w:hint="eastAsia"/>
              </w:rPr>
              <w:t>**</w:t>
            </w:r>
            <w:r w:rsidR="00D969C1">
              <w:t>逆向物流</w:t>
            </w:r>
            <w:r w:rsidR="00D969C1">
              <w:rPr>
                <w:rFonts w:hint="eastAsia"/>
              </w:rPr>
              <w:t>_</w:t>
            </w:r>
            <w:r w:rsidR="00D969C1">
              <w:t>CSCI</w:t>
            </w:r>
            <w:r w:rsidR="00D969C1">
              <w:rPr>
                <w:rFonts w:hint="eastAsia"/>
              </w:rPr>
              <w:t>_</w:t>
            </w:r>
            <w:r w:rsidR="00D969C1">
              <w:rPr>
                <w:rFonts w:hint="eastAsia"/>
              </w:rPr>
              <w:t>功能</w:t>
            </w:r>
            <w:r w:rsidR="00D969C1">
              <w:t>测试</w:t>
            </w:r>
            <w:r w:rsidR="00D969C1">
              <w:t>_</w:t>
            </w:r>
            <w:r w:rsidR="00D969C1">
              <w:rPr>
                <w:rFonts w:hint="eastAsia"/>
              </w:rPr>
              <w:t>登录</w:t>
            </w:r>
          </w:p>
        </w:tc>
        <w:tc>
          <w:tcPr>
            <w:tcW w:w="1518" w:type="dxa"/>
            <w:shd w:val="clear" w:color="auto" w:fill="92CDDC" w:themeFill="accent5" w:themeFillTint="99"/>
          </w:tcPr>
          <w:p w:rsidR="006D6A2A" w:rsidRDefault="006D6A2A" w:rsidP="00095001">
            <w:r>
              <w:rPr>
                <w:rFonts w:hint="eastAsia"/>
              </w:rPr>
              <w:t>测试项标识</w:t>
            </w:r>
          </w:p>
        </w:tc>
        <w:tc>
          <w:tcPr>
            <w:tcW w:w="2744" w:type="dxa"/>
          </w:tcPr>
          <w:p w:rsidR="006D6A2A" w:rsidRDefault="00D969C1" w:rsidP="00095001">
            <w:r>
              <w:t>STNXWL_CSCI_GN_DL</w:t>
            </w:r>
          </w:p>
        </w:tc>
      </w:tr>
      <w:tr w:rsidR="002C2304" w:rsidTr="00695A65">
        <w:tc>
          <w:tcPr>
            <w:tcW w:w="1384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2C2304" w:rsidRDefault="002C2304" w:rsidP="00095001">
            <w:r>
              <w:rPr>
                <w:rFonts w:hint="eastAsia"/>
              </w:rPr>
              <w:t>测试</w:t>
            </w:r>
            <w:r>
              <w:t>方法</w:t>
            </w:r>
          </w:p>
        </w:tc>
        <w:tc>
          <w:tcPr>
            <w:tcW w:w="7138" w:type="dxa"/>
            <w:gridSpan w:val="3"/>
          </w:tcPr>
          <w:p w:rsidR="002C2304" w:rsidRDefault="002C2304" w:rsidP="002C2304">
            <w:r>
              <w:t>自动化测试工具</w:t>
            </w:r>
            <w:r>
              <w:t>UFT</w:t>
            </w:r>
            <w:r>
              <w:rPr>
                <w:rFonts w:hint="eastAsia"/>
              </w:rPr>
              <w:t>或手工测试</w:t>
            </w:r>
            <w:r>
              <w:t>方法</w:t>
            </w:r>
          </w:p>
        </w:tc>
      </w:tr>
      <w:tr w:rsidR="006D6A2A" w:rsidTr="00486D4A">
        <w:tc>
          <w:tcPr>
            <w:tcW w:w="1384" w:type="dxa"/>
            <w:shd w:val="clear" w:color="auto" w:fill="92CDDC" w:themeFill="accent5" w:themeFillTint="99"/>
          </w:tcPr>
          <w:p w:rsidR="006D6A2A" w:rsidRDefault="006D6A2A" w:rsidP="00095001">
            <w:r>
              <w:rPr>
                <w:rFonts w:hint="eastAsia"/>
              </w:rPr>
              <w:t>测试</w:t>
            </w:r>
            <w:r w:rsidR="00811328">
              <w:rPr>
                <w:rFonts w:hint="eastAsia"/>
              </w:rPr>
              <w:t>项</w:t>
            </w:r>
            <w:r>
              <w:rPr>
                <w:rFonts w:hint="eastAsia"/>
              </w:rPr>
              <w:t>描述</w:t>
            </w:r>
          </w:p>
        </w:tc>
        <w:tc>
          <w:tcPr>
            <w:tcW w:w="7138" w:type="dxa"/>
            <w:gridSpan w:val="3"/>
          </w:tcPr>
          <w:p w:rsidR="006D6A2A" w:rsidRDefault="00096C09" w:rsidP="00712A1A">
            <w:r>
              <w:t>设置登录用户名、用户名密码的正常值与异常值</w:t>
            </w:r>
            <w:r>
              <w:rPr>
                <w:rFonts w:hint="eastAsia"/>
              </w:rPr>
              <w:t>（空值</w:t>
            </w:r>
            <w:r>
              <w:t>、特殊符号等），查看是否能够正常</w:t>
            </w:r>
            <w:r w:rsidR="00C03142">
              <w:rPr>
                <w:rFonts w:hint="eastAsia"/>
              </w:rPr>
              <w:t>验证用户有效性并</w:t>
            </w:r>
            <w:r>
              <w:t>登陆到</w:t>
            </w:r>
            <w:r w:rsidR="00B503F5">
              <w:t>**</w:t>
            </w:r>
            <w:r>
              <w:t>逆向物流信息平台</w:t>
            </w:r>
            <w:r w:rsidR="00C03142">
              <w:rPr>
                <w:rFonts w:hint="eastAsia"/>
              </w:rPr>
              <w:t>首页</w:t>
            </w:r>
            <w:r>
              <w:t>，验证</w:t>
            </w:r>
            <w:r>
              <w:rPr>
                <w:rFonts w:hint="eastAsia"/>
              </w:rPr>
              <w:t>软件</w:t>
            </w:r>
            <w:r>
              <w:t>登录功能</w:t>
            </w:r>
            <w:r w:rsidR="001905C1">
              <w:t>实现的正确性</w:t>
            </w:r>
            <w:r>
              <w:t>。</w:t>
            </w:r>
          </w:p>
        </w:tc>
      </w:tr>
    </w:tbl>
    <w:p w:rsidR="006D6A2A" w:rsidRPr="006D6A2A" w:rsidRDefault="006D6A2A" w:rsidP="006D6A2A"/>
    <w:p w:rsidR="000F215D" w:rsidRPr="00FF0C6A" w:rsidRDefault="0023673D" w:rsidP="00574A34">
      <w:pPr>
        <w:outlineLvl w:val="2"/>
        <w:rPr>
          <w:sz w:val="24"/>
          <w:szCs w:val="24"/>
        </w:rPr>
      </w:pPr>
      <w:bookmarkStart w:id="16" w:name="_Toc257288491"/>
      <w:bookmarkStart w:id="17" w:name="_Toc413165089"/>
      <w:r w:rsidRPr="00FF0C6A">
        <w:rPr>
          <w:rFonts w:hint="eastAsia"/>
          <w:sz w:val="24"/>
          <w:szCs w:val="24"/>
        </w:rPr>
        <w:t>4.3</w:t>
      </w:r>
      <w:r w:rsidR="00574A34" w:rsidRPr="00FF0C6A">
        <w:rPr>
          <w:sz w:val="24"/>
          <w:szCs w:val="24"/>
        </w:rPr>
        <w:t>.</w:t>
      </w:r>
      <w:r w:rsidR="00DD2DAE" w:rsidRPr="00FF0C6A">
        <w:rPr>
          <w:rFonts w:hint="eastAsia"/>
          <w:sz w:val="24"/>
          <w:szCs w:val="24"/>
        </w:rPr>
        <w:t>2</w:t>
      </w:r>
      <w:bookmarkEnd w:id="16"/>
      <w:r w:rsidR="00335C1E" w:rsidRPr="00FF0C6A">
        <w:rPr>
          <w:rFonts w:hint="eastAsia"/>
          <w:sz w:val="24"/>
          <w:szCs w:val="24"/>
        </w:rPr>
        <w:t>首页</w:t>
      </w:r>
      <w:r w:rsidR="00ED2829" w:rsidRPr="00FF0C6A">
        <w:rPr>
          <w:rFonts w:hint="eastAsia"/>
          <w:sz w:val="24"/>
          <w:szCs w:val="24"/>
        </w:rPr>
        <w:t xml:space="preserve"> </w:t>
      </w:r>
      <w:r w:rsidR="00ED2829" w:rsidRPr="00FF0C6A">
        <w:rPr>
          <w:sz w:val="24"/>
          <w:szCs w:val="24"/>
        </w:rPr>
        <w:t>STNXWL_CSCI_GN_SY</w:t>
      </w:r>
      <w:bookmarkEnd w:id="17"/>
    </w:p>
    <w:p w:rsidR="00C03142" w:rsidRPr="006D6A2A" w:rsidRDefault="00B503F5" w:rsidP="00C03142">
      <w:pPr>
        <w:pStyle w:val="a8"/>
        <w:numPr>
          <w:ilvl w:val="0"/>
          <w:numId w:val="13"/>
        </w:numPr>
        <w:ind w:firstLineChars="0"/>
        <w:jc w:val="center"/>
      </w:pPr>
      <w:r>
        <w:rPr>
          <w:rFonts w:hint="eastAsia"/>
        </w:rPr>
        <w:t>**</w:t>
      </w:r>
      <w:r w:rsidR="00D3170A">
        <w:t>逆向物流</w:t>
      </w:r>
      <w:r w:rsidR="00D3170A">
        <w:rPr>
          <w:rFonts w:hint="eastAsia"/>
        </w:rPr>
        <w:t>_</w:t>
      </w:r>
      <w:r w:rsidR="00D3170A">
        <w:t>CSCI</w:t>
      </w:r>
      <w:r w:rsidR="00D3170A">
        <w:rPr>
          <w:rFonts w:hint="eastAsia"/>
        </w:rPr>
        <w:t>_</w:t>
      </w:r>
      <w:r w:rsidR="00D3170A">
        <w:rPr>
          <w:rFonts w:hint="eastAsia"/>
        </w:rPr>
        <w:t>功能</w:t>
      </w:r>
      <w:r w:rsidR="00D3170A">
        <w:t>测试</w:t>
      </w:r>
      <w:r w:rsidR="00D3170A">
        <w:t>_</w:t>
      </w:r>
      <w:r w:rsidR="00D3170A">
        <w:rPr>
          <w:rFonts w:hint="eastAsia"/>
        </w:rPr>
        <w:t>首页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84"/>
        <w:gridCol w:w="2876"/>
        <w:gridCol w:w="1518"/>
        <w:gridCol w:w="2744"/>
      </w:tblGrid>
      <w:tr w:rsidR="00C03142" w:rsidTr="00486D4A">
        <w:tc>
          <w:tcPr>
            <w:tcW w:w="1384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C03142" w:rsidRDefault="00C03142" w:rsidP="00095001">
            <w:r>
              <w:rPr>
                <w:rFonts w:hint="eastAsia"/>
              </w:rPr>
              <w:t>测试项名称</w:t>
            </w:r>
          </w:p>
        </w:tc>
        <w:tc>
          <w:tcPr>
            <w:tcW w:w="2876" w:type="dxa"/>
          </w:tcPr>
          <w:p w:rsidR="00C03142" w:rsidRDefault="00B503F5" w:rsidP="00D3170A">
            <w:r>
              <w:rPr>
                <w:rFonts w:hint="eastAsia"/>
              </w:rPr>
              <w:t>**</w:t>
            </w:r>
            <w:r w:rsidR="00C03142">
              <w:t>逆向物流</w:t>
            </w:r>
            <w:r w:rsidR="00C03142">
              <w:rPr>
                <w:rFonts w:hint="eastAsia"/>
              </w:rPr>
              <w:t>_</w:t>
            </w:r>
            <w:r w:rsidR="00C03142">
              <w:t>CSCI</w:t>
            </w:r>
            <w:r w:rsidR="00C03142">
              <w:rPr>
                <w:rFonts w:hint="eastAsia"/>
              </w:rPr>
              <w:t>_</w:t>
            </w:r>
            <w:r w:rsidR="00C03142">
              <w:rPr>
                <w:rFonts w:hint="eastAsia"/>
              </w:rPr>
              <w:t>功能</w:t>
            </w:r>
            <w:r w:rsidR="00C03142">
              <w:t>测试</w:t>
            </w:r>
            <w:r w:rsidR="00C03142">
              <w:t>_</w:t>
            </w:r>
            <w:r w:rsidR="008F2F81">
              <w:rPr>
                <w:rFonts w:hint="eastAsia"/>
              </w:rPr>
              <w:t>首页</w:t>
            </w:r>
          </w:p>
        </w:tc>
        <w:tc>
          <w:tcPr>
            <w:tcW w:w="1518" w:type="dxa"/>
            <w:shd w:val="clear" w:color="auto" w:fill="92CDDC" w:themeFill="accent5" w:themeFillTint="99"/>
          </w:tcPr>
          <w:p w:rsidR="00C03142" w:rsidRDefault="00C03142" w:rsidP="00095001">
            <w:r>
              <w:rPr>
                <w:rFonts w:hint="eastAsia"/>
              </w:rPr>
              <w:t>测试项标识</w:t>
            </w:r>
          </w:p>
        </w:tc>
        <w:tc>
          <w:tcPr>
            <w:tcW w:w="2744" w:type="dxa"/>
          </w:tcPr>
          <w:p w:rsidR="00C03142" w:rsidRDefault="00C03142" w:rsidP="00C03142">
            <w:r>
              <w:t>STNXWL_CSCI_GN_SY</w:t>
            </w:r>
          </w:p>
        </w:tc>
      </w:tr>
      <w:tr w:rsidR="00A22962" w:rsidTr="00695A65">
        <w:tc>
          <w:tcPr>
            <w:tcW w:w="1384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A22962" w:rsidRDefault="00A22962" w:rsidP="00695A65">
            <w:r>
              <w:rPr>
                <w:rFonts w:hint="eastAsia"/>
              </w:rPr>
              <w:t>测试</w:t>
            </w:r>
            <w:r>
              <w:t>方法</w:t>
            </w:r>
          </w:p>
        </w:tc>
        <w:tc>
          <w:tcPr>
            <w:tcW w:w="7138" w:type="dxa"/>
            <w:gridSpan w:val="3"/>
          </w:tcPr>
          <w:p w:rsidR="00A22962" w:rsidRDefault="00A22962" w:rsidP="00695A65">
            <w:r>
              <w:t>自动化测试工具</w:t>
            </w:r>
            <w:r>
              <w:t>UFT</w:t>
            </w:r>
            <w:r>
              <w:rPr>
                <w:rFonts w:hint="eastAsia"/>
              </w:rPr>
              <w:t>或手工测试</w:t>
            </w:r>
            <w:r>
              <w:t>方法</w:t>
            </w:r>
          </w:p>
        </w:tc>
      </w:tr>
      <w:tr w:rsidR="00C03142" w:rsidTr="00486D4A">
        <w:tc>
          <w:tcPr>
            <w:tcW w:w="1384" w:type="dxa"/>
            <w:shd w:val="clear" w:color="auto" w:fill="92CDDC" w:themeFill="accent5" w:themeFillTint="99"/>
          </w:tcPr>
          <w:p w:rsidR="00C03142" w:rsidRDefault="00C03142" w:rsidP="00095001">
            <w:r>
              <w:rPr>
                <w:rFonts w:hint="eastAsia"/>
              </w:rPr>
              <w:t>测试项描述</w:t>
            </w:r>
          </w:p>
        </w:tc>
        <w:tc>
          <w:tcPr>
            <w:tcW w:w="7138" w:type="dxa"/>
            <w:gridSpan w:val="3"/>
          </w:tcPr>
          <w:p w:rsidR="00C03142" w:rsidRPr="00177BBF" w:rsidRDefault="00177BBF" w:rsidP="00177BBF">
            <w:r w:rsidRPr="00177BBF">
              <w:rPr>
                <w:rFonts w:hint="eastAsia"/>
              </w:rPr>
              <w:t>1</w:t>
            </w:r>
            <w:r w:rsidRPr="00177BBF">
              <w:rPr>
                <w:rFonts w:hint="eastAsia"/>
              </w:rPr>
              <w:t>、</w:t>
            </w:r>
            <w:r w:rsidRPr="00177BBF">
              <w:t>登录不同权限用户到系统中</w:t>
            </w:r>
            <w:r w:rsidR="00C03142" w:rsidRPr="00177BBF">
              <w:t>，查看</w:t>
            </w:r>
            <w:r w:rsidRPr="00177BBF">
              <w:rPr>
                <w:rFonts w:hint="eastAsia"/>
              </w:rPr>
              <w:t>首页</w:t>
            </w:r>
            <w:r w:rsidR="00C03142" w:rsidRPr="00177BBF">
              <w:t>是否能够</w:t>
            </w:r>
            <w:r w:rsidRPr="00177BBF">
              <w:rPr>
                <w:rFonts w:hint="eastAsia"/>
              </w:rPr>
              <w:t>正常显示</w:t>
            </w:r>
            <w:r w:rsidRPr="00177BBF">
              <w:t>不同权限人员的</w:t>
            </w:r>
            <w:r w:rsidRPr="00177BBF">
              <w:rPr>
                <w:rFonts w:hint="eastAsia"/>
              </w:rPr>
              <w:t>菜单</w:t>
            </w:r>
            <w:r w:rsidR="00C03142" w:rsidRPr="00177BBF">
              <w:t>，验证</w:t>
            </w:r>
            <w:r w:rsidR="00C03142" w:rsidRPr="00177BBF">
              <w:rPr>
                <w:rFonts w:hint="eastAsia"/>
              </w:rPr>
              <w:t>软件</w:t>
            </w:r>
            <w:r w:rsidRPr="00177BBF">
              <w:rPr>
                <w:rFonts w:hint="eastAsia"/>
              </w:rPr>
              <w:t>首页显示</w:t>
            </w:r>
            <w:r w:rsidR="00C03142" w:rsidRPr="00177BBF">
              <w:t>功能实现</w:t>
            </w:r>
            <w:r w:rsidR="001905C1">
              <w:t>的正确性</w:t>
            </w:r>
            <w:r w:rsidR="00C03142" w:rsidRPr="00177BBF">
              <w:t>。</w:t>
            </w:r>
          </w:p>
          <w:p w:rsidR="00177BBF" w:rsidRPr="00177BBF" w:rsidRDefault="00177BBF" w:rsidP="00177BBF">
            <w:r>
              <w:t>2</w:t>
            </w:r>
            <w:r>
              <w:rPr>
                <w:rFonts w:hint="eastAsia"/>
              </w:rPr>
              <w:t>、</w:t>
            </w:r>
            <w:r>
              <w:t>查看首页文本、图片</w:t>
            </w:r>
            <w:r w:rsidR="00311EB0">
              <w:rPr>
                <w:rFonts w:hint="eastAsia"/>
              </w:rPr>
              <w:t>显示</w:t>
            </w:r>
            <w:r>
              <w:rPr>
                <w:rFonts w:hint="eastAsia"/>
              </w:rPr>
              <w:t>是否</w:t>
            </w:r>
            <w:r>
              <w:t>正确。</w:t>
            </w:r>
          </w:p>
        </w:tc>
      </w:tr>
    </w:tbl>
    <w:p w:rsidR="000F215D" w:rsidRPr="00C03142" w:rsidRDefault="000F215D" w:rsidP="000F215D"/>
    <w:p w:rsidR="00FA2032" w:rsidRPr="00A66A9A" w:rsidRDefault="0023673D" w:rsidP="001B6718">
      <w:pPr>
        <w:outlineLvl w:val="2"/>
        <w:rPr>
          <w:sz w:val="24"/>
          <w:szCs w:val="24"/>
        </w:rPr>
      </w:pPr>
      <w:bookmarkStart w:id="18" w:name="_Toc413165090"/>
      <w:r w:rsidRPr="00A66A9A">
        <w:rPr>
          <w:rFonts w:hint="eastAsia"/>
          <w:sz w:val="24"/>
          <w:szCs w:val="24"/>
        </w:rPr>
        <w:t>4.3</w:t>
      </w:r>
      <w:r w:rsidR="00574A34" w:rsidRPr="00A66A9A">
        <w:rPr>
          <w:sz w:val="24"/>
          <w:szCs w:val="24"/>
        </w:rPr>
        <w:t>.</w:t>
      </w:r>
      <w:r w:rsidR="00335C1E" w:rsidRPr="00A66A9A">
        <w:rPr>
          <w:sz w:val="24"/>
          <w:szCs w:val="24"/>
        </w:rPr>
        <w:t>3</w:t>
      </w:r>
      <w:r w:rsidR="00335C1E" w:rsidRPr="00A66A9A">
        <w:rPr>
          <w:rFonts w:hint="eastAsia"/>
          <w:sz w:val="24"/>
          <w:szCs w:val="24"/>
        </w:rPr>
        <w:t>基础数据</w:t>
      </w:r>
      <w:r w:rsidR="00ED2829" w:rsidRPr="00A66A9A">
        <w:rPr>
          <w:rFonts w:hint="eastAsia"/>
          <w:sz w:val="24"/>
          <w:szCs w:val="24"/>
        </w:rPr>
        <w:t xml:space="preserve"> </w:t>
      </w:r>
      <w:r w:rsidR="00ED2829" w:rsidRPr="00A66A9A">
        <w:rPr>
          <w:sz w:val="24"/>
          <w:szCs w:val="24"/>
        </w:rPr>
        <w:t>STNXWL_CSCI_GN_JCSJ</w:t>
      </w:r>
      <w:bookmarkEnd w:id="18"/>
    </w:p>
    <w:p w:rsidR="00FA2032" w:rsidRDefault="0023673D" w:rsidP="00574A34">
      <w:pPr>
        <w:outlineLvl w:val="3"/>
      </w:pPr>
      <w:r>
        <w:rPr>
          <w:rFonts w:hint="eastAsia"/>
        </w:rPr>
        <w:t>4.3</w:t>
      </w:r>
      <w:r w:rsidR="00574A34">
        <w:t>.</w:t>
      </w:r>
      <w:r w:rsidR="00335C1E" w:rsidRPr="00FA2032">
        <w:t>3</w:t>
      </w:r>
      <w:r w:rsidR="006145C7" w:rsidRPr="00FA2032">
        <w:rPr>
          <w:rFonts w:hint="eastAsia"/>
        </w:rPr>
        <w:t>.1</w:t>
      </w:r>
      <w:r w:rsidR="00D564F6" w:rsidRPr="00FA2032">
        <w:rPr>
          <w:rFonts w:hint="eastAsia"/>
        </w:rPr>
        <w:t>机构管理</w:t>
      </w:r>
      <w:r w:rsidR="001B6718">
        <w:rPr>
          <w:rFonts w:hint="eastAsia"/>
        </w:rPr>
        <w:t xml:space="preserve"> </w:t>
      </w:r>
      <w:r w:rsidR="001B6718">
        <w:t>STNXWL_CSCI_GN_JCSJ_JG</w:t>
      </w:r>
    </w:p>
    <w:p w:rsidR="00486D4A" w:rsidRPr="006D6A2A" w:rsidRDefault="00B503F5" w:rsidP="00486D4A">
      <w:pPr>
        <w:pStyle w:val="a8"/>
        <w:numPr>
          <w:ilvl w:val="0"/>
          <w:numId w:val="13"/>
        </w:numPr>
        <w:ind w:firstLineChars="0"/>
        <w:jc w:val="center"/>
      </w:pPr>
      <w:r>
        <w:rPr>
          <w:rFonts w:hint="eastAsia"/>
        </w:rPr>
        <w:t>**</w:t>
      </w:r>
      <w:r w:rsidR="00D3170A">
        <w:t>逆向物流</w:t>
      </w:r>
      <w:r w:rsidR="00D3170A">
        <w:rPr>
          <w:rFonts w:hint="eastAsia"/>
        </w:rPr>
        <w:t>_</w:t>
      </w:r>
      <w:r w:rsidR="00D3170A">
        <w:t>CSCI</w:t>
      </w:r>
      <w:r w:rsidR="00D3170A">
        <w:rPr>
          <w:rFonts w:hint="eastAsia"/>
        </w:rPr>
        <w:t>_</w:t>
      </w:r>
      <w:r w:rsidR="00D3170A">
        <w:rPr>
          <w:rFonts w:hint="eastAsia"/>
        </w:rPr>
        <w:t>功能</w:t>
      </w:r>
      <w:r w:rsidR="00D3170A">
        <w:t>测试</w:t>
      </w:r>
      <w:r w:rsidR="00D3170A">
        <w:t>_</w:t>
      </w:r>
      <w:r w:rsidR="00D3170A">
        <w:rPr>
          <w:rFonts w:hint="eastAsia"/>
        </w:rPr>
        <w:t>机构管理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84"/>
        <w:gridCol w:w="2835"/>
        <w:gridCol w:w="1559"/>
        <w:gridCol w:w="2744"/>
      </w:tblGrid>
      <w:tr w:rsidR="00486D4A" w:rsidTr="00486D4A">
        <w:tc>
          <w:tcPr>
            <w:tcW w:w="1384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486D4A" w:rsidRDefault="00486D4A" w:rsidP="00095001">
            <w:r>
              <w:rPr>
                <w:rFonts w:hint="eastAsia"/>
              </w:rPr>
              <w:t>测试项名称</w:t>
            </w:r>
          </w:p>
        </w:tc>
        <w:tc>
          <w:tcPr>
            <w:tcW w:w="2835" w:type="dxa"/>
          </w:tcPr>
          <w:p w:rsidR="00486D4A" w:rsidRDefault="00B503F5" w:rsidP="00D3170A">
            <w:r>
              <w:rPr>
                <w:rFonts w:hint="eastAsia"/>
              </w:rPr>
              <w:t>**</w:t>
            </w:r>
            <w:r w:rsidR="00486D4A">
              <w:t>逆向物流</w:t>
            </w:r>
            <w:r w:rsidR="00486D4A">
              <w:rPr>
                <w:rFonts w:hint="eastAsia"/>
              </w:rPr>
              <w:t>_</w:t>
            </w:r>
            <w:r w:rsidR="00486D4A">
              <w:t>CSCI</w:t>
            </w:r>
            <w:r w:rsidR="00486D4A">
              <w:rPr>
                <w:rFonts w:hint="eastAsia"/>
              </w:rPr>
              <w:t>_</w:t>
            </w:r>
            <w:r w:rsidR="00486D4A">
              <w:rPr>
                <w:rFonts w:hint="eastAsia"/>
              </w:rPr>
              <w:t>功能</w:t>
            </w:r>
            <w:r w:rsidR="00486D4A">
              <w:t>测试</w:t>
            </w:r>
            <w:r w:rsidR="00486D4A">
              <w:t>_</w:t>
            </w:r>
            <w:r w:rsidR="00486D4A">
              <w:rPr>
                <w:rFonts w:hint="eastAsia"/>
              </w:rPr>
              <w:t>机构管理</w:t>
            </w:r>
          </w:p>
        </w:tc>
        <w:tc>
          <w:tcPr>
            <w:tcW w:w="1559" w:type="dxa"/>
            <w:shd w:val="clear" w:color="auto" w:fill="92CDDC" w:themeFill="accent5" w:themeFillTint="99"/>
          </w:tcPr>
          <w:p w:rsidR="00486D4A" w:rsidRDefault="00486D4A" w:rsidP="00095001">
            <w:r>
              <w:rPr>
                <w:rFonts w:hint="eastAsia"/>
              </w:rPr>
              <w:t>测试项标识</w:t>
            </w:r>
          </w:p>
        </w:tc>
        <w:tc>
          <w:tcPr>
            <w:tcW w:w="2744" w:type="dxa"/>
          </w:tcPr>
          <w:p w:rsidR="00486D4A" w:rsidRDefault="00486D4A" w:rsidP="00095001">
            <w:r>
              <w:t>STNXWL_CSCI_GN_JCSJ_JG</w:t>
            </w:r>
          </w:p>
        </w:tc>
      </w:tr>
      <w:tr w:rsidR="00A22962" w:rsidTr="00695A65">
        <w:tc>
          <w:tcPr>
            <w:tcW w:w="1384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A22962" w:rsidRDefault="00A22962" w:rsidP="00695A65">
            <w:r>
              <w:rPr>
                <w:rFonts w:hint="eastAsia"/>
              </w:rPr>
              <w:t>测试</w:t>
            </w:r>
            <w:r>
              <w:t>方法</w:t>
            </w:r>
          </w:p>
        </w:tc>
        <w:tc>
          <w:tcPr>
            <w:tcW w:w="7138" w:type="dxa"/>
            <w:gridSpan w:val="3"/>
          </w:tcPr>
          <w:p w:rsidR="00A22962" w:rsidRDefault="00A22962" w:rsidP="00695A65">
            <w:r>
              <w:t>自动化测试工具</w:t>
            </w:r>
            <w:r>
              <w:t>UFT</w:t>
            </w:r>
            <w:r>
              <w:rPr>
                <w:rFonts w:hint="eastAsia"/>
              </w:rPr>
              <w:t>或手工测试</w:t>
            </w:r>
            <w:r>
              <w:t>方法</w:t>
            </w:r>
          </w:p>
        </w:tc>
      </w:tr>
      <w:tr w:rsidR="00486D4A" w:rsidTr="00486D4A">
        <w:tc>
          <w:tcPr>
            <w:tcW w:w="1384" w:type="dxa"/>
            <w:shd w:val="clear" w:color="auto" w:fill="92CDDC" w:themeFill="accent5" w:themeFillTint="99"/>
          </w:tcPr>
          <w:p w:rsidR="00486D4A" w:rsidRDefault="00486D4A" w:rsidP="00095001">
            <w:r>
              <w:rPr>
                <w:rFonts w:hint="eastAsia"/>
              </w:rPr>
              <w:t>测试项描述</w:t>
            </w:r>
          </w:p>
        </w:tc>
        <w:tc>
          <w:tcPr>
            <w:tcW w:w="7138" w:type="dxa"/>
            <w:gridSpan w:val="3"/>
          </w:tcPr>
          <w:p w:rsidR="00486D4A" w:rsidRPr="001D1917" w:rsidRDefault="001D1917" w:rsidP="001D1917">
            <w:r w:rsidRPr="001D1917">
              <w:rPr>
                <w:rFonts w:hint="eastAsia"/>
              </w:rPr>
              <w:t>1</w:t>
            </w:r>
            <w:r w:rsidRPr="001D1917">
              <w:rPr>
                <w:rFonts w:hint="eastAsia"/>
              </w:rPr>
              <w:t>、执行</w:t>
            </w:r>
            <w:r w:rsidR="00414C3D" w:rsidRPr="001D1917">
              <w:rPr>
                <w:rFonts w:hint="eastAsia"/>
              </w:rPr>
              <w:t>新添加机构</w:t>
            </w:r>
            <w:r w:rsidR="00414C3D" w:rsidRPr="001D1917">
              <w:t>组织</w:t>
            </w:r>
            <w:r w:rsidRPr="001D1917">
              <w:rPr>
                <w:rFonts w:hint="eastAsia"/>
              </w:rPr>
              <w:t>操作</w:t>
            </w:r>
            <w:r>
              <w:rPr>
                <w:rFonts w:hint="eastAsia"/>
              </w:rPr>
              <w:t>，</w:t>
            </w:r>
            <w:r>
              <w:t>设置</w:t>
            </w:r>
            <w:r>
              <w:rPr>
                <w:rFonts w:hint="eastAsia"/>
              </w:rPr>
              <w:t>机构</w:t>
            </w:r>
            <w:r>
              <w:t>信息</w:t>
            </w:r>
            <w:r>
              <w:rPr>
                <w:rFonts w:hint="eastAsia"/>
              </w:rPr>
              <w:t>（组织</w:t>
            </w:r>
            <w:r>
              <w:t>名称、</w:t>
            </w:r>
            <w:r>
              <w:rPr>
                <w:rFonts w:hint="eastAsia"/>
              </w:rPr>
              <w:t>简称</w:t>
            </w:r>
            <w:r>
              <w:t>、</w:t>
            </w:r>
            <w:r>
              <w:rPr>
                <w:rFonts w:hint="eastAsia"/>
              </w:rPr>
              <w:t>组织</w:t>
            </w:r>
            <w:r>
              <w:t>类型、</w:t>
            </w:r>
            <w:r>
              <w:rPr>
                <w:rFonts w:hint="eastAsia"/>
              </w:rPr>
              <w:t>机构</w:t>
            </w:r>
            <w:r>
              <w:t>编码、</w:t>
            </w:r>
            <w:r>
              <w:rPr>
                <w:rFonts w:hint="eastAsia"/>
              </w:rPr>
              <w:t>负责人</w:t>
            </w:r>
            <w:r>
              <w:t>、联系人、</w:t>
            </w:r>
            <w:r>
              <w:rPr>
                <w:rFonts w:hint="eastAsia"/>
              </w:rPr>
              <w:t>联系</w:t>
            </w:r>
            <w:r>
              <w:t>电话</w:t>
            </w:r>
            <w:r>
              <w:rPr>
                <w:rFonts w:hint="eastAsia"/>
              </w:rPr>
              <w:t>及</w:t>
            </w:r>
            <w:r>
              <w:t>住址）正常值与异常值</w:t>
            </w:r>
            <w:r w:rsidR="00414C3D" w:rsidRPr="001D1917">
              <w:t>，</w:t>
            </w:r>
            <w:r w:rsidRPr="001D1917">
              <w:rPr>
                <w:rFonts w:hint="eastAsia"/>
              </w:rPr>
              <w:t>查看</w:t>
            </w:r>
            <w:r w:rsidRPr="001D1917">
              <w:t>界面</w:t>
            </w:r>
            <w:r w:rsidRPr="001D1917">
              <w:rPr>
                <w:rFonts w:hint="eastAsia"/>
              </w:rPr>
              <w:t>是否</w:t>
            </w:r>
            <w:r>
              <w:rPr>
                <w:rFonts w:hint="eastAsia"/>
              </w:rPr>
              <w:t>能</w:t>
            </w:r>
            <w:r>
              <w:t>正常添加</w:t>
            </w:r>
            <w:r w:rsidR="00954E4B">
              <w:rPr>
                <w:rFonts w:hint="eastAsia"/>
              </w:rPr>
              <w:t>机构</w:t>
            </w:r>
            <w:r>
              <w:t>并</w:t>
            </w:r>
            <w:r w:rsidRPr="001D1917">
              <w:t>显示新添加的机构组织，查看数据库对应的</w:t>
            </w:r>
            <w:r w:rsidRPr="001D1917">
              <w:rPr>
                <w:rFonts w:hint="eastAsia"/>
              </w:rPr>
              <w:t>org_info</w:t>
            </w:r>
            <w:r w:rsidRPr="001D1917">
              <w:rPr>
                <w:rFonts w:hint="eastAsia"/>
              </w:rPr>
              <w:t>表</w:t>
            </w:r>
            <w:r w:rsidRPr="001D1917">
              <w:t>中</w:t>
            </w:r>
            <w:r w:rsidRPr="001D1917">
              <w:rPr>
                <w:rFonts w:hint="eastAsia"/>
              </w:rPr>
              <w:t>是否</w:t>
            </w:r>
            <w:r w:rsidRPr="001D1917">
              <w:t>正确添加对应的数据记录，验证添加机构功能</w:t>
            </w:r>
            <w:r w:rsidR="001905C1">
              <w:t>实现的正确性</w:t>
            </w:r>
            <w:r w:rsidRPr="001D1917">
              <w:t>。</w:t>
            </w:r>
          </w:p>
          <w:p w:rsidR="001D1917" w:rsidRDefault="001D1917" w:rsidP="001D1917">
            <w:r>
              <w:t>2</w:t>
            </w:r>
            <w:r>
              <w:rPr>
                <w:rFonts w:hint="eastAsia"/>
              </w:rPr>
              <w:t>、</w:t>
            </w:r>
            <w:r w:rsidRPr="001D1917">
              <w:rPr>
                <w:rFonts w:hint="eastAsia"/>
              </w:rPr>
              <w:t>执行</w:t>
            </w:r>
            <w:r>
              <w:rPr>
                <w:rFonts w:hint="eastAsia"/>
              </w:rPr>
              <w:t>查询</w:t>
            </w:r>
            <w:r>
              <w:t>某条机构记录</w:t>
            </w:r>
            <w:r>
              <w:rPr>
                <w:rFonts w:hint="eastAsia"/>
              </w:rPr>
              <w:t>（存在与</w:t>
            </w:r>
            <w:r>
              <w:t>不存在等）操作</w:t>
            </w:r>
            <w:r w:rsidRPr="001D1917">
              <w:t>，</w:t>
            </w:r>
            <w:r w:rsidRPr="001D1917">
              <w:rPr>
                <w:rFonts w:hint="eastAsia"/>
              </w:rPr>
              <w:t>查看</w:t>
            </w:r>
            <w:r w:rsidRPr="001D1917">
              <w:t>界面</w:t>
            </w:r>
            <w:r w:rsidRPr="001D1917">
              <w:rPr>
                <w:rFonts w:hint="eastAsia"/>
              </w:rPr>
              <w:t>是否</w:t>
            </w:r>
            <w:r w:rsidRPr="001D1917">
              <w:t>显示</w:t>
            </w:r>
            <w:r>
              <w:rPr>
                <w:rFonts w:hint="eastAsia"/>
              </w:rPr>
              <w:t>筛选</w:t>
            </w:r>
            <w:r>
              <w:t>出的</w:t>
            </w:r>
            <w:r w:rsidRPr="001D1917">
              <w:t>机构组织，验证</w:t>
            </w:r>
            <w:r>
              <w:rPr>
                <w:rFonts w:hint="eastAsia"/>
              </w:rPr>
              <w:t>查询筛选</w:t>
            </w:r>
            <w:r w:rsidRPr="001D1917">
              <w:t>机构功能</w:t>
            </w:r>
            <w:r w:rsidR="001905C1">
              <w:t>实现的正确性</w:t>
            </w:r>
            <w:r w:rsidRPr="001D1917">
              <w:t>。</w:t>
            </w:r>
          </w:p>
          <w:p w:rsidR="001D1917" w:rsidRDefault="001D1917" w:rsidP="001D1917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="00F30354">
              <w:rPr>
                <w:rFonts w:hint="eastAsia"/>
              </w:rPr>
              <w:t>修改</w:t>
            </w:r>
            <w:r w:rsidR="00F30354">
              <w:t>系统中的机构信息（</w:t>
            </w:r>
            <w:r w:rsidR="00F30354">
              <w:rPr>
                <w:rFonts w:hint="eastAsia"/>
              </w:rPr>
              <w:t>组织</w:t>
            </w:r>
            <w:r w:rsidR="00F30354">
              <w:t>名称、</w:t>
            </w:r>
            <w:r w:rsidR="00F30354">
              <w:rPr>
                <w:rFonts w:hint="eastAsia"/>
              </w:rPr>
              <w:t>简称</w:t>
            </w:r>
            <w:r w:rsidR="00F30354">
              <w:t>、</w:t>
            </w:r>
            <w:r w:rsidR="00F30354">
              <w:rPr>
                <w:rFonts w:hint="eastAsia"/>
              </w:rPr>
              <w:t>组织</w:t>
            </w:r>
            <w:r w:rsidR="00F30354">
              <w:t>类型、</w:t>
            </w:r>
            <w:r w:rsidR="00F30354">
              <w:rPr>
                <w:rFonts w:hint="eastAsia"/>
              </w:rPr>
              <w:t>机构</w:t>
            </w:r>
            <w:r w:rsidR="00F30354">
              <w:t>编码、</w:t>
            </w:r>
            <w:r w:rsidR="00F30354">
              <w:rPr>
                <w:rFonts w:hint="eastAsia"/>
              </w:rPr>
              <w:t>负责人</w:t>
            </w:r>
            <w:r w:rsidR="00F30354">
              <w:t>、联系人、</w:t>
            </w:r>
            <w:r w:rsidR="00F30354">
              <w:rPr>
                <w:rFonts w:hint="eastAsia"/>
              </w:rPr>
              <w:t>联系</w:t>
            </w:r>
            <w:r w:rsidR="00F30354">
              <w:t>电话</w:t>
            </w:r>
            <w:r w:rsidR="00F30354">
              <w:rPr>
                <w:rFonts w:hint="eastAsia"/>
              </w:rPr>
              <w:t>及</w:t>
            </w:r>
            <w:r w:rsidR="00F30354">
              <w:t>住址）</w:t>
            </w:r>
            <w:r w:rsidR="00F30354">
              <w:rPr>
                <w:rFonts w:hint="eastAsia"/>
              </w:rPr>
              <w:t>，查看</w:t>
            </w:r>
            <w:r w:rsidR="00F30354">
              <w:t>是否能正常保存修改数据，</w:t>
            </w:r>
            <w:r w:rsidR="00F30354">
              <w:rPr>
                <w:rFonts w:hint="eastAsia"/>
              </w:rPr>
              <w:t>验证</w:t>
            </w:r>
            <w:r w:rsidR="00F30354">
              <w:t>机构修改功能</w:t>
            </w:r>
            <w:r w:rsidR="001905C1">
              <w:t>实现的正确性</w:t>
            </w:r>
            <w:r w:rsidR="00F30354">
              <w:rPr>
                <w:rFonts w:hint="eastAsia"/>
              </w:rPr>
              <w:t>。</w:t>
            </w:r>
          </w:p>
          <w:p w:rsidR="00F30354" w:rsidRDefault="00F30354" w:rsidP="001D1917">
            <w:r>
              <w:t>4</w:t>
            </w:r>
            <w:r>
              <w:rPr>
                <w:rFonts w:hint="eastAsia"/>
              </w:rPr>
              <w:t>、删除</w:t>
            </w:r>
            <w:r>
              <w:t>系统中</w:t>
            </w:r>
            <w:r>
              <w:rPr>
                <w:rFonts w:hint="eastAsia"/>
              </w:rPr>
              <w:t>的</w:t>
            </w:r>
            <w:r>
              <w:t>机构信息记录，查看界面</w:t>
            </w:r>
            <w:r>
              <w:rPr>
                <w:rFonts w:hint="eastAsia"/>
              </w:rPr>
              <w:t>中</w:t>
            </w:r>
            <w:r>
              <w:t>是否</w:t>
            </w:r>
            <w:r>
              <w:rPr>
                <w:rFonts w:hint="eastAsia"/>
              </w:rPr>
              <w:t>清除</w:t>
            </w:r>
            <w:r>
              <w:t>该条记录，数据表</w:t>
            </w:r>
            <w:r w:rsidRPr="001D1917">
              <w:rPr>
                <w:rFonts w:hint="eastAsia"/>
              </w:rPr>
              <w:lastRenderedPageBreak/>
              <w:t>org_info</w:t>
            </w:r>
            <w:r>
              <w:rPr>
                <w:rFonts w:hint="eastAsia"/>
              </w:rPr>
              <w:t>是否</w:t>
            </w:r>
            <w:r>
              <w:t>清除该条记录，验证机构删除功能</w:t>
            </w:r>
            <w:r w:rsidR="001905C1">
              <w:t>实现的正确性</w:t>
            </w:r>
            <w:r>
              <w:t>。</w:t>
            </w:r>
          </w:p>
          <w:p w:rsidR="00F30354" w:rsidRPr="00F30354" w:rsidRDefault="00986573" w:rsidP="001D1917">
            <w:r>
              <w:t>5</w:t>
            </w:r>
            <w:r>
              <w:rPr>
                <w:rFonts w:hint="eastAsia"/>
              </w:rPr>
              <w:t>、验证自动</w:t>
            </w:r>
            <w:r>
              <w:t>分页功能、翻页</w:t>
            </w:r>
            <w:r>
              <w:rPr>
                <w:rFonts w:hint="eastAsia"/>
              </w:rPr>
              <w:t>（上一页</w:t>
            </w:r>
            <w:r>
              <w:t>、下一页</w:t>
            </w:r>
            <w:r>
              <w:rPr>
                <w:rFonts w:hint="eastAsia"/>
              </w:rPr>
              <w:t>、末</w:t>
            </w:r>
            <w:r>
              <w:t>页、首页</w:t>
            </w:r>
            <w:r>
              <w:rPr>
                <w:rFonts w:hint="eastAsia"/>
              </w:rPr>
              <w:t>）、</w:t>
            </w:r>
            <w:r>
              <w:t>跳转</w:t>
            </w:r>
            <w:r>
              <w:rPr>
                <w:rFonts w:hint="eastAsia"/>
              </w:rPr>
              <w:t>（页码</w:t>
            </w:r>
            <w:r>
              <w:t>设置</w:t>
            </w:r>
            <w:r>
              <w:rPr>
                <w:rFonts w:hint="eastAsia"/>
              </w:rPr>
              <w:t>正常值</w:t>
            </w:r>
            <w:r>
              <w:t>、异常值）功能实现的正确性。</w:t>
            </w:r>
          </w:p>
        </w:tc>
      </w:tr>
    </w:tbl>
    <w:p w:rsidR="00486D4A" w:rsidRPr="00486D4A" w:rsidRDefault="00486D4A" w:rsidP="00486D4A"/>
    <w:p w:rsidR="006145C7" w:rsidRDefault="0023673D" w:rsidP="00574A34">
      <w:pPr>
        <w:outlineLvl w:val="3"/>
      </w:pPr>
      <w:r>
        <w:rPr>
          <w:rFonts w:hint="eastAsia"/>
        </w:rPr>
        <w:t>4.3</w:t>
      </w:r>
      <w:r w:rsidR="00574A34">
        <w:t>.</w:t>
      </w:r>
      <w:r w:rsidR="006145C7" w:rsidRPr="00FA2032">
        <w:t>3</w:t>
      </w:r>
      <w:r w:rsidR="006145C7" w:rsidRPr="00FA2032">
        <w:rPr>
          <w:rFonts w:hint="eastAsia"/>
        </w:rPr>
        <w:t>.</w:t>
      </w:r>
      <w:r w:rsidR="006145C7" w:rsidRPr="00FA2032">
        <w:t>2</w:t>
      </w:r>
      <w:r w:rsidR="006145C7" w:rsidRPr="00FA2032">
        <w:rPr>
          <w:rFonts w:hint="eastAsia"/>
        </w:rPr>
        <w:t>检验级别</w:t>
      </w:r>
      <w:r w:rsidR="001B6718">
        <w:rPr>
          <w:rFonts w:hint="eastAsia"/>
        </w:rPr>
        <w:t xml:space="preserve"> </w:t>
      </w:r>
      <w:r w:rsidR="001B6718">
        <w:t>STNXWL_CSCI_GN_JCSJ_</w:t>
      </w:r>
      <w:r w:rsidR="00311EB0">
        <w:t>JY</w:t>
      </w:r>
      <w:r w:rsidR="001B6718">
        <w:t>JB</w:t>
      </w:r>
    </w:p>
    <w:p w:rsidR="00311EB0" w:rsidRPr="006D6A2A" w:rsidRDefault="00B503F5" w:rsidP="00311EB0">
      <w:pPr>
        <w:pStyle w:val="a8"/>
        <w:numPr>
          <w:ilvl w:val="0"/>
          <w:numId w:val="13"/>
        </w:numPr>
        <w:ind w:firstLineChars="0"/>
        <w:jc w:val="center"/>
      </w:pPr>
      <w:r>
        <w:rPr>
          <w:rFonts w:hint="eastAsia"/>
        </w:rPr>
        <w:t>**</w:t>
      </w:r>
      <w:r w:rsidR="00311EB0">
        <w:t>逆向物流</w:t>
      </w:r>
      <w:r w:rsidR="00311EB0">
        <w:rPr>
          <w:rFonts w:hint="eastAsia"/>
        </w:rPr>
        <w:t>_</w:t>
      </w:r>
      <w:r w:rsidR="00311EB0">
        <w:t>CSCI</w:t>
      </w:r>
      <w:r w:rsidR="00311EB0">
        <w:rPr>
          <w:rFonts w:hint="eastAsia"/>
        </w:rPr>
        <w:t>_</w:t>
      </w:r>
      <w:r w:rsidR="00311EB0">
        <w:rPr>
          <w:rFonts w:hint="eastAsia"/>
        </w:rPr>
        <w:t>功能</w:t>
      </w:r>
      <w:r w:rsidR="00311EB0">
        <w:t>测试</w:t>
      </w:r>
      <w:r w:rsidR="00311EB0">
        <w:t>_</w:t>
      </w:r>
      <w:r w:rsidR="00311EB0">
        <w:rPr>
          <w:rFonts w:hint="eastAsia"/>
        </w:rPr>
        <w:t>检验级别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84"/>
        <w:gridCol w:w="2876"/>
        <w:gridCol w:w="1518"/>
        <w:gridCol w:w="2744"/>
      </w:tblGrid>
      <w:tr w:rsidR="00311EB0" w:rsidTr="00095001">
        <w:tc>
          <w:tcPr>
            <w:tcW w:w="1384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311EB0" w:rsidRDefault="00311EB0" w:rsidP="00095001">
            <w:r>
              <w:rPr>
                <w:rFonts w:hint="eastAsia"/>
              </w:rPr>
              <w:t>测试项名称</w:t>
            </w:r>
          </w:p>
        </w:tc>
        <w:tc>
          <w:tcPr>
            <w:tcW w:w="2876" w:type="dxa"/>
          </w:tcPr>
          <w:p w:rsidR="00311EB0" w:rsidRPr="00311EB0" w:rsidRDefault="00B503F5" w:rsidP="00311EB0">
            <w:r>
              <w:rPr>
                <w:rFonts w:hint="eastAsia"/>
              </w:rPr>
              <w:t>**</w:t>
            </w:r>
            <w:r w:rsidR="00311EB0">
              <w:t>逆向物流</w:t>
            </w:r>
            <w:r w:rsidR="00311EB0">
              <w:rPr>
                <w:rFonts w:hint="eastAsia"/>
              </w:rPr>
              <w:t>_</w:t>
            </w:r>
            <w:r w:rsidR="00311EB0">
              <w:t>CSCI</w:t>
            </w:r>
            <w:r w:rsidR="00311EB0">
              <w:rPr>
                <w:rFonts w:hint="eastAsia"/>
              </w:rPr>
              <w:t>_</w:t>
            </w:r>
            <w:r w:rsidR="00311EB0">
              <w:rPr>
                <w:rFonts w:hint="eastAsia"/>
              </w:rPr>
              <w:t>功能</w:t>
            </w:r>
            <w:r w:rsidR="00311EB0">
              <w:t>测试</w:t>
            </w:r>
            <w:r w:rsidR="00311EB0">
              <w:t>_</w:t>
            </w:r>
            <w:r w:rsidR="00311EB0">
              <w:rPr>
                <w:rFonts w:hint="eastAsia"/>
              </w:rPr>
              <w:t>检验</w:t>
            </w:r>
            <w:r w:rsidR="00311EB0">
              <w:t>级别</w:t>
            </w:r>
          </w:p>
        </w:tc>
        <w:tc>
          <w:tcPr>
            <w:tcW w:w="1518" w:type="dxa"/>
            <w:shd w:val="clear" w:color="auto" w:fill="92CDDC" w:themeFill="accent5" w:themeFillTint="99"/>
          </w:tcPr>
          <w:p w:rsidR="00311EB0" w:rsidRDefault="00311EB0" w:rsidP="00095001">
            <w:r>
              <w:rPr>
                <w:rFonts w:hint="eastAsia"/>
              </w:rPr>
              <w:t>测试项标识</w:t>
            </w:r>
          </w:p>
        </w:tc>
        <w:tc>
          <w:tcPr>
            <w:tcW w:w="2744" w:type="dxa"/>
          </w:tcPr>
          <w:p w:rsidR="00311EB0" w:rsidRDefault="00311EB0" w:rsidP="00311EB0">
            <w:r>
              <w:t>STNXWL_CSCI_GN_ JCSJ_JYJB</w:t>
            </w:r>
          </w:p>
        </w:tc>
      </w:tr>
      <w:tr w:rsidR="00A22962" w:rsidTr="00695A65">
        <w:tc>
          <w:tcPr>
            <w:tcW w:w="1384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A22962" w:rsidRDefault="00A22962" w:rsidP="00695A65">
            <w:r>
              <w:rPr>
                <w:rFonts w:hint="eastAsia"/>
              </w:rPr>
              <w:t>测试</w:t>
            </w:r>
            <w:r>
              <w:t>方法</w:t>
            </w:r>
          </w:p>
        </w:tc>
        <w:tc>
          <w:tcPr>
            <w:tcW w:w="7138" w:type="dxa"/>
            <w:gridSpan w:val="3"/>
          </w:tcPr>
          <w:p w:rsidR="00A22962" w:rsidRDefault="00A22962" w:rsidP="00695A65">
            <w:r>
              <w:t>自动化测试工具</w:t>
            </w:r>
            <w:r>
              <w:t>UFT</w:t>
            </w:r>
            <w:r>
              <w:rPr>
                <w:rFonts w:hint="eastAsia"/>
              </w:rPr>
              <w:t>或手工测试</w:t>
            </w:r>
            <w:r>
              <w:t>方法</w:t>
            </w:r>
          </w:p>
        </w:tc>
      </w:tr>
      <w:tr w:rsidR="00311EB0" w:rsidTr="00095001">
        <w:tc>
          <w:tcPr>
            <w:tcW w:w="1384" w:type="dxa"/>
            <w:shd w:val="clear" w:color="auto" w:fill="92CDDC" w:themeFill="accent5" w:themeFillTint="99"/>
          </w:tcPr>
          <w:p w:rsidR="00311EB0" w:rsidRDefault="00311EB0" w:rsidP="00095001">
            <w:r>
              <w:rPr>
                <w:rFonts w:hint="eastAsia"/>
              </w:rPr>
              <w:t>测试项描述</w:t>
            </w:r>
          </w:p>
        </w:tc>
        <w:tc>
          <w:tcPr>
            <w:tcW w:w="7138" w:type="dxa"/>
            <w:gridSpan w:val="3"/>
          </w:tcPr>
          <w:p w:rsidR="00311EB0" w:rsidRPr="00095001" w:rsidRDefault="00095001" w:rsidP="00095001">
            <w:r w:rsidRPr="00095001">
              <w:rPr>
                <w:rFonts w:hint="eastAsia"/>
              </w:rPr>
              <w:t>1</w:t>
            </w:r>
            <w:r w:rsidRPr="00095001">
              <w:rPr>
                <w:rFonts w:hint="eastAsia"/>
              </w:rPr>
              <w:t>、添加</w:t>
            </w:r>
            <w:r w:rsidRPr="00095001">
              <w:t>检验级别新</w:t>
            </w:r>
            <w:r w:rsidRPr="00095001">
              <w:rPr>
                <w:rFonts w:hint="eastAsia"/>
              </w:rPr>
              <w:t>条目</w:t>
            </w:r>
            <w:r w:rsidRPr="00095001">
              <w:t>，</w:t>
            </w:r>
            <w:r w:rsidRPr="00095001">
              <w:rPr>
                <w:rFonts w:hint="eastAsia"/>
              </w:rPr>
              <w:t>设置数据</w:t>
            </w:r>
            <w:r w:rsidRPr="00095001">
              <w:t>编码正常值</w:t>
            </w:r>
            <w:r w:rsidRPr="00095001">
              <w:rPr>
                <w:rFonts w:hint="eastAsia"/>
              </w:rPr>
              <w:t>（字母</w:t>
            </w:r>
            <w:r w:rsidRPr="00095001">
              <w:t>、特殊字符、数字等）与异常值</w:t>
            </w:r>
            <w:r w:rsidRPr="00095001">
              <w:rPr>
                <w:rFonts w:hint="eastAsia"/>
              </w:rPr>
              <w:t>（空值</w:t>
            </w:r>
            <w:r w:rsidRPr="00095001">
              <w:t>、</w:t>
            </w:r>
            <w:r w:rsidRPr="00095001">
              <w:rPr>
                <w:rFonts w:hint="eastAsia"/>
              </w:rPr>
              <w:t>相同</w:t>
            </w:r>
            <w:r w:rsidRPr="00095001">
              <w:t>编码</w:t>
            </w:r>
            <w:r w:rsidRPr="00095001">
              <w:rPr>
                <w:rFonts w:hint="eastAsia"/>
              </w:rPr>
              <w:t>等</w:t>
            </w:r>
            <w:r w:rsidRPr="00095001">
              <w:t>）</w:t>
            </w:r>
            <w:r w:rsidRPr="00095001">
              <w:rPr>
                <w:rFonts w:hint="eastAsia"/>
              </w:rPr>
              <w:t>，查看</w:t>
            </w:r>
            <w:r w:rsidRPr="00095001">
              <w:t>是否能成功保存新检验级别</w:t>
            </w:r>
            <w:r>
              <w:rPr>
                <w:rFonts w:hint="eastAsia"/>
              </w:rPr>
              <w:t>，</w:t>
            </w:r>
            <w:r>
              <w:t>查看数据库表</w:t>
            </w:r>
            <w:r>
              <w:rPr>
                <w:rFonts w:hint="eastAsia"/>
              </w:rPr>
              <w:t>dict_items</w:t>
            </w:r>
            <w:r>
              <w:rPr>
                <w:rFonts w:hint="eastAsia"/>
              </w:rPr>
              <w:t>中</w:t>
            </w:r>
            <w:r>
              <w:t>是否增加新检验级别</w:t>
            </w:r>
            <w:r w:rsidRPr="00095001">
              <w:t>，验证</w:t>
            </w:r>
            <w:r w:rsidRPr="00095001">
              <w:rPr>
                <w:rFonts w:hint="eastAsia"/>
              </w:rPr>
              <w:t>检验</w:t>
            </w:r>
            <w:r w:rsidRPr="00095001">
              <w:t>级别添加功能</w:t>
            </w:r>
            <w:r w:rsidR="001905C1">
              <w:t>实现的正确性</w:t>
            </w:r>
            <w:r w:rsidRPr="00095001">
              <w:t>。</w:t>
            </w:r>
          </w:p>
          <w:p w:rsidR="00311EB0" w:rsidRDefault="00095001" w:rsidP="00095001">
            <w:r>
              <w:t>2</w:t>
            </w:r>
            <w:r>
              <w:rPr>
                <w:rFonts w:hint="eastAsia"/>
              </w:rPr>
              <w:t>、删除</w:t>
            </w:r>
            <w:r>
              <w:t>系统</w:t>
            </w:r>
            <w:r>
              <w:rPr>
                <w:rFonts w:hint="eastAsia"/>
              </w:rPr>
              <w:t>中</w:t>
            </w:r>
            <w:r>
              <w:t>存在的检验级别条目，查看界面是否清除</w:t>
            </w:r>
            <w:r>
              <w:rPr>
                <w:rFonts w:hint="eastAsia"/>
              </w:rPr>
              <w:t>该</w:t>
            </w:r>
            <w:r>
              <w:t>检验级别条目，查看数据库表</w:t>
            </w:r>
            <w:r>
              <w:rPr>
                <w:rFonts w:hint="eastAsia"/>
              </w:rPr>
              <w:t>ict_items</w:t>
            </w:r>
            <w:r>
              <w:rPr>
                <w:rFonts w:hint="eastAsia"/>
              </w:rPr>
              <w:t>中</w:t>
            </w:r>
            <w:r>
              <w:t>是否</w:t>
            </w:r>
            <w:r>
              <w:rPr>
                <w:rFonts w:hint="eastAsia"/>
              </w:rPr>
              <w:t>清除</w:t>
            </w:r>
            <w:r>
              <w:t>了该检验级别条目，验证检验级别删除</w:t>
            </w:r>
            <w:r>
              <w:rPr>
                <w:rFonts w:hint="eastAsia"/>
              </w:rPr>
              <w:t>功能</w:t>
            </w:r>
            <w:r w:rsidR="001905C1">
              <w:t>实现的正确性</w:t>
            </w:r>
            <w:r>
              <w:t>。</w:t>
            </w:r>
          </w:p>
          <w:p w:rsidR="00095001" w:rsidRDefault="00095001" w:rsidP="0009500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、更改</w:t>
            </w:r>
            <w:r>
              <w:t>检验级别条目的</w:t>
            </w:r>
            <w:r>
              <w:rPr>
                <w:rFonts w:hint="eastAsia"/>
              </w:rPr>
              <w:t>显示</w:t>
            </w:r>
            <w:r>
              <w:t>顺序，执行保存操作，查看检验级别</w:t>
            </w:r>
            <w:r>
              <w:rPr>
                <w:rFonts w:hint="eastAsia"/>
              </w:rPr>
              <w:t>是否</w:t>
            </w:r>
            <w:r>
              <w:t>按照设置进行重新</w:t>
            </w:r>
            <w:r>
              <w:rPr>
                <w:rFonts w:hint="eastAsia"/>
              </w:rPr>
              <w:t>排序</w:t>
            </w:r>
            <w:r>
              <w:t>，验证</w:t>
            </w:r>
            <w:r w:rsidR="00E3131F">
              <w:rPr>
                <w:rFonts w:hint="eastAsia"/>
              </w:rPr>
              <w:t>排序</w:t>
            </w:r>
            <w:r w:rsidR="00E3131F">
              <w:t>功能</w:t>
            </w:r>
            <w:r w:rsidR="001905C1">
              <w:t>实现的正确性</w:t>
            </w:r>
            <w:r w:rsidR="00E3131F">
              <w:t>。</w:t>
            </w:r>
          </w:p>
          <w:p w:rsidR="00E3131F" w:rsidRPr="00E3131F" w:rsidRDefault="00E3131F" w:rsidP="00E3131F">
            <w:r>
              <w:t>4</w:t>
            </w:r>
            <w:r>
              <w:rPr>
                <w:rFonts w:hint="eastAsia"/>
              </w:rPr>
              <w:t>、设置检验</w:t>
            </w:r>
            <w:r>
              <w:t>级别的</w:t>
            </w:r>
            <w:r>
              <w:rPr>
                <w:rFonts w:hint="eastAsia"/>
              </w:rPr>
              <w:t>数据</w:t>
            </w:r>
            <w:r>
              <w:t>编码及</w:t>
            </w:r>
            <w:r>
              <w:rPr>
                <w:rFonts w:hint="eastAsia"/>
              </w:rPr>
              <w:t>编码</w:t>
            </w:r>
            <w:r>
              <w:t>含义</w:t>
            </w:r>
            <w:r>
              <w:rPr>
                <w:rFonts w:hint="eastAsia"/>
              </w:rPr>
              <w:t>的</w:t>
            </w:r>
            <w:r>
              <w:t>正常值与异常值，执行保存操作，查看检验级别</w:t>
            </w:r>
            <w:r>
              <w:rPr>
                <w:rFonts w:hint="eastAsia"/>
              </w:rPr>
              <w:t>条目是否能正常</w:t>
            </w:r>
            <w:r>
              <w:t>保存，验证</w:t>
            </w:r>
            <w:r>
              <w:rPr>
                <w:rFonts w:hint="eastAsia"/>
              </w:rPr>
              <w:t>检验</w:t>
            </w:r>
            <w:r>
              <w:t>级别</w:t>
            </w:r>
            <w:r>
              <w:rPr>
                <w:rFonts w:hint="eastAsia"/>
              </w:rPr>
              <w:t>修改</w:t>
            </w:r>
            <w:r>
              <w:t>功能</w:t>
            </w:r>
            <w:r w:rsidR="001905C1">
              <w:t>实现的正确性</w:t>
            </w:r>
            <w:r>
              <w:t>。</w:t>
            </w:r>
          </w:p>
        </w:tc>
      </w:tr>
    </w:tbl>
    <w:p w:rsidR="00311EB0" w:rsidRPr="00311EB0" w:rsidRDefault="00311EB0" w:rsidP="00311EB0"/>
    <w:p w:rsidR="006145C7" w:rsidRDefault="0023673D" w:rsidP="00574A34">
      <w:pPr>
        <w:outlineLvl w:val="3"/>
      </w:pPr>
      <w:r>
        <w:rPr>
          <w:rFonts w:hint="eastAsia"/>
        </w:rPr>
        <w:t>4.3</w:t>
      </w:r>
      <w:r w:rsidR="00574A34">
        <w:t>.</w:t>
      </w:r>
      <w:r w:rsidR="006145C7" w:rsidRPr="00FA2032">
        <w:t>3</w:t>
      </w:r>
      <w:r w:rsidR="006145C7" w:rsidRPr="00FA2032">
        <w:rPr>
          <w:rFonts w:hint="eastAsia"/>
        </w:rPr>
        <w:t>.</w:t>
      </w:r>
      <w:r w:rsidR="006145C7" w:rsidRPr="00FA2032">
        <w:t>3</w:t>
      </w:r>
      <w:r w:rsidR="006145C7" w:rsidRPr="00FA2032">
        <w:rPr>
          <w:rFonts w:hint="eastAsia"/>
        </w:rPr>
        <w:t>参数定义</w:t>
      </w:r>
      <w:r w:rsidR="001B6718">
        <w:rPr>
          <w:rFonts w:hint="eastAsia"/>
        </w:rPr>
        <w:t xml:space="preserve"> </w:t>
      </w:r>
      <w:r w:rsidR="001B6718">
        <w:t>STNXWL_CSCI_GN_JCSJ_</w:t>
      </w:r>
      <w:r w:rsidR="000F6F9D">
        <w:t>CS</w:t>
      </w:r>
      <w:r w:rsidR="001B6718">
        <w:t>DY</w:t>
      </w:r>
    </w:p>
    <w:p w:rsidR="00311EB0" w:rsidRPr="006D6A2A" w:rsidRDefault="00B503F5" w:rsidP="00311EB0">
      <w:pPr>
        <w:pStyle w:val="a8"/>
        <w:numPr>
          <w:ilvl w:val="0"/>
          <w:numId w:val="13"/>
        </w:numPr>
        <w:ind w:firstLineChars="0"/>
        <w:jc w:val="center"/>
      </w:pPr>
      <w:r>
        <w:rPr>
          <w:rFonts w:hint="eastAsia"/>
        </w:rPr>
        <w:t>**</w:t>
      </w:r>
      <w:r w:rsidR="00311EB0">
        <w:t>逆向物流</w:t>
      </w:r>
      <w:r w:rsidR="00311EB0">
        <w:rPr>
          <w:rFonts w:hint="eastAsia"/>
        </w:rPr>
        <w:t>_</w:t>
      </w:r>
      <w:r w:rsidR="00311EB0">
        <w:t>CSCI</w:t>
      </w:r>
      <w:r w:rsidR="00311EB0">
        <w:rPr>
          <w:rFonts w:hint="eastAsia"/>
        </w:rPr>
        <w:t>_</w:t>
      </w:r>
      <w:r w:rsidR="00311EB0">
        <w:rPr>
          <w:rFonts w:hint="eastAsia"/>
        </w:rPr>
        <w:t>功能</w:t>
      </w:r>
      <w:r w:rsidR="00311EB0">
        <w:t>测试</w:t>
      </w:r>
      <w:r w:rsidR="00311EB0">
        <w:t>_</w:t>
      </w:r>
      <w:r w:rsidR="00311EB0">
        <w:rPr>
          <w:rFonts w:hint="eastAsia"/>
        </w:rPr>
        <w:t>参数定义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78"/>
        <w:gridCol w:w="6"/>
        <w:gridCol w:w="2856"/>
        <w:gridCol w:w="1511"/>
        <w:gridCol w:w="2771"/>
      </w:tblGrid>
      <w:tr w:rsidR="00311EB0" w:rsidTr="00A22962">
        <w:tc>
          <w:tcPr>
            <w:tcW w:w="1378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311EB0" w:rsidRDefault="00311EB0" w:rsidP="00095001">
            <w:r>
              <w:rPr>
                <w:rFonts w:hint="eastAsia"/>
              </w:rPr>
              <w:t>测试项名称</w:t>
            </w:r>
          </w:p>
        </w:tc>
        <w:tc>
          <w:tcPr>
            <w:tcW w:w="2862" w:type="dxa"/>
            <w:gridSpan w:val="2"/>
          </w:tcPr>
          <w:p w:rsidR="00311EB0" w:rsidRDefault="00B503F5" w:rsidP="00311EB0">
            <w:r>
              <w:rPr>
                <w:rFonts w:hint="eastAsia"/>
              </w:rPr>
              <w:t>**</w:t>
            </w:r>
            <w:r w:rsidR="00311EB0">
              <w:t>逆向物流</w:t>
            </w:r>
            <w:r w:rsidR="00311EB0">
              <w:rPr>
                <w:rFonts w:hint="eastAsia"/>
              </w:rPr>
              <w:t>_</w:t>
            </w:r>
            <w:r w:rsidR="00311EB0">
              <w:t>CSCI</w:t>
            </w:r>
            <w:r w:rsidR="00311EB0">
              <w:rPr>
                <w:rFonts w:hint="eastAsia"/>
              </w:rPr>
              <w:t>_</w:t>
            </w:r>
            <w:r w:rsidR="00311EB0">
              <w:rPr>
                <w:rFonts w:hint="eastAsia"/>
              </w:rPr>
              <w:t>功能</w:t>
            </w:r>
            <w:r w:rsidR="00311EB0">
              <w:t>测试</w:t>
            </w:r>
            <w:r w:rsidR="00311EB0">
              <w:t>_</w:t>
            </w:r>
            <w:r w:rsidR="00311EB0">
              <w:rPr>
                <w:rFonts w:hint="eastAsia"/>
              </w:rPr>
              <w:t>参数</w:t>
            </w:r>
            <w:r w:rsidR="00311EB0">
              <w:t>定义</w:t>
            </w:r>
          </w:p>
        </w:tc>
        <w:tc>
          <w:tcPr>
            <w:tcW w:w="1511" w:type="dxa"/>
            <w:shd w:val="clear" w:color="auto" w:fill="92CDDC" w:themeFill="accent5" w:themeFillTint="99"/>
          </w:tcPr>
          <w:p w:rsidR="00311EB0" w:rsidRDefault="00311EB0" w:rsidP="00095001">
            <w:r>
              <w:rPr>
                <w:rFonts w:hint="eastAsia"/>
              </w:rPr>
              <w:t>测试项标识</w:t>
            </w:r>
          </w:p>
        </w:tc>
        <w:tc>
          <w:tcPr>
            <w:tcW w:w="2771" w:type="dxa"/>
          </w:tcPr>
          <w:p w:rsidR="00311EB0" w:rsidRDefault="00311EB0" w:rsidP="00311EB0">
            <w:r>
              <w:t>STNXWL_CSCI_GN_JCSJ_</w:t>
            </w:r>
            <w:r w:rsidR="000F6F9D">
              <w:t>CS</w:t>
            </w:r>
            <w:r>
              <w:t>DY</w:t>
            </w:r>
          </w:p>
        </w:tc>
      </w:tr>
      <w:tr w:rsidR="00A22962" w:rsidTr="00695A65">
        <w:tc>
          <w:tcPr>
            <w:tcW w:w="1384" w:type="dxa"/>
            <w:gridSpan w:val="2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A22962" w:rsidRDefault="00A22962" w:rsidP="00695A65">
            <w:r>
              <w:rPr>
                <w:rFonts w:hint="eastAsia"/>
              </w:rPr>
              <w:t>测试</w:t>
            </w:r>
            <w:r>
              <w:t>方法</w:t>
            </w:r>
          </w:p>
        </w:tc>
        <w:tc>
          <w:tcPr>
            <w:tcW w:w="7138" w:type="dxa"/>
            <w:gridSpan w:val="3"/>
          </w:tcPr>
          <w:p w:rsidR="00A22962" w:rsidRDefault="00A22962" w:rsidP="00695A65">
            <w:r>
              <w:t>自动化测试工具</w:t>
            </w:r>
            <w:r>
              <w:t>UFT</w:t>
            </w:r>
            <w:r>
              <w:rPr>
                <w:rFonts w:hint="eastAsia"/>
              </w:rPr>
              <w:t>或手工测试</w:t>
            </w:r>
            <w:r>
              <w:t>方法</w:t>
            </w:r>
          </w:p>
        </w:tc>
      </w:tr>
      <w:tr w:rsidR="00311EB0" w:rsidTr="00A22962">
        <w:tc>
          <w:tcPr>
            <w:tcW w:w="1378" w:type="dxa"/>
            <w:shd w:val="clear" w:color="auto" w:fill="92CDDC" w:themeFill="accent5" w:themeFillTint="99"/>
          </w:tcPr>
          <w:p w:rsidR="00311EB0" w:rsidRDefault="00311EB0" w:rsidP="00095001">
            <w:r>
              <w:rPr>
                <w:rFonts w:hint="eastAsia"/>
              </w:rPr>
              <w:t>测试项描述</w:t>
            </w:r>
          </w:p>
        </w:tc>
        <w:tc>
          <w:tcPr>
            <w:tcW w:w="7144" w:type="dxa"/>
            <w:gridSpan w:val="4"/>
          </w:tcPr>
          <w:p w:rsidR="00311EB0" w:rsidRPr="00177BBF" w:rsidRDefault="00311EB0" w:rsidP="00311EB0">
            <w:r w:rsidRPr="00177BBF">
              <w:rPr>
                <w:rFonts w:hint="eastAsia"/>
              </w:rPr>
              <w:t>1</w:t>
            </w:r>
            <w:r w:rsidRPr="00177BBF">
              <w:rPr>
                <w:rFonts w:hint="eastAsia"/>
              </w:rPr>
              <w:t>、</w:t>
            </w:r>
            <w:r w:rsidR="00E465D7">
              <w:t>设置</w:t>
            </w:r>
            <w:r w:rsidR="00E465D7">
              <w:rPr>
                <w:rFonts w:hint="eastAsia"/>
              </w:rPr>
              <w:t>“</w:t>
            </w:r>
            <w:r w:rsidR="00E465D7" w:rsidRPr="00E465D7">
              <w:t>车辆信息同步时间</w:t>
            </w:r>
            <w:r w:rsidR="00E465D7">
              <w:t>”</w:t>
            </w:r>
            <w:r w:rsidR="00E465D7" w:rsidRPr="00E465D7">
              <w:rPr>
                <w:rFonts w:hint="eastAsia"/>
              </w:rPr>
              <w:t>正常值（</w:t>
            </w:r>
            <w:r w:rsidR="00E465D7" w:rsidRPr="00E465D7">
              <w:rPr>
                <w:rFonts w:hint="eastAsia"/>
              </w:rPr>
              <w:t>1</w:t>
            </w:r>
            <w:r w:rsidR="00E465D7" w:rsidRPr="00E465D7">
              <w:t>~24</w:t>
            </w:r>
            <w:r w:rsidR="00E465D7" w:rsidRPr="00E465D7">
              <w:t>）与异常值</w:t>
            </w:r>
            <w:r w:rsidR="00E465D7" w:rsidRPr="00E465D7">
              <w:rPr>
                <w:rFonts w:hint="eastAsia"/>
              </w:rPr>
              <w:t>（</w:t>
            </w:r>
            <w:r w:rsidR="00E465D7" w:rsidRPr="00E465D7">
              <w:rPr>
                <w:rFonts w:hint="eastAsia"/>
              </w:rPr>
              <w:t>1~24</w:t>
            </w:r>
            <w:r w:rsidR="00E465D7" w:rsidRPr="00E465D7">
              <w:rPr>
                <w:rFonts w:hint="eastAsia"/>
              </w:rPr>
              <w:t>以外</w:t>
            </w:r>
            <w:r w:rsidR="00E465D7" w:rsidRPr="00E465D7">
              <w:t>，字母、特殊字符等）</w:t>
            </w:r>
            <w:r w:rsidR="00E465D7" w:rsidRPr="00E465D7">
              <w:rPr>
                <w:rFonts w:hint="eastAsia"/>
              </w:rPr>
              <w:t>，执行</w:t>
            </w:r>
            <w:r w:rsidR="00E465D7" w:rsidRPr="00E465D7">
              <w:t>保存操作，查看是否正常保存同步时间</w:t>
            </w:r>
            <w:r w:rsidR="00E465D7" w:rsidRPr="00E465D7">
              <w:rPr>
                <w:rFonts w:hint="eastAsia"/>
              </w:rPr>
              <w:t>或</w:t>
            </w:r>
            <w:r w:rsidR="00E465D7" w:rsidRPr="00E465D7">
              <w:t>给出异常提示，验证</w:t>
            </w:r>
            <w:r w:rsidR="003F6B4E">
              <w:rPr>
                <w:rFonts w:hint="eastAsia"/>
              </w:rPr>
              <w:t>“</w:t>
            </w:r>
            <w:r w:rsidR="003F6B4E" w:rsidRPr="00E465D7">
              <w:rPr>
                <w:rFonts w:hint="eastAsia"/>
              </w:rPr>
              <w:t>车辆</w:t>
            </w:r>
            <w:r w:rsidR="003F6B4E" w:rsidRPr="00E465D7">
              <w:t>信息同步时间</w:t>
            </w:r>
            <w:r w:rsidR="003F6B4E">
              <w:t>”</w:t>
            </w:r>
            <w:r w:rsidR="00E465D7" w:rsidRPr="00E465D7">
              <w:t>设置功能</w:t>
            </w:r>
            <w:r w:rsidR="001905C1">
              <w:t>实现的正确性</w:t>
            </w:r>
            <w:r w:rsidR="00E465D7" w:rsidRPr="00E465D7">
              <w:t>。</w:t>
            </w:r>
          </w:p>
          <w:p w:rsidR="00311EB0" w:rsidRDefault="00E465D7" w:rsidP="00E465D7">
            <w:r>
              <w:t>2</w:t>
            </w:r>
            <w:r>
              <w:rPr>
                <w:rFonts w:hint="eastAsia"/>
              </w:rPr>
              <w:t>、</w:t>
            </w:r>
            <w:r>
              <w:t>设置</w:t>
            </w:r>
            <w:r>
              <w:rPr>
                <w:rFonts w:hint="eastAsia"/>
              </w:rPr>
              <w:t>“</w:t>
            </w:r>
            <w:r w:rsidRPr="003F6B4E">
              <w:t>信息追溯系统服务调用地址</w:t>
            </w:r>
            <w:r>
              <w:t>”</w:t>
            </w:r>
            <w:r>
              <w:rPr>
                <w:rFonts w:hint="eastAsia"/>
              </w:rPr>
              <w:t>正常值</w:t>
            </w:r>
            <w:r>
              <w:t>与异常值，查看是否正常保存</w:t>
            </w:r>
            <w:r>
              <w:rPr>
                <w:rFonts w:hint="eastAsia"/>
              </w:rPr>
              <w:t>地址</w:t>
            </w:r>
            <w:r>
              <w:t>或给出异常提示，</w:t>
            </w:r>
            <w:r w:rsidR="003F6B4E">
              <w:rPr>
                <w:rFonts w:hint="eastAsia"/>
              </w:rPr>
              <w:t>验证“</w:t>
            </w:r>
            <w:r w:rsidR="003F6B4E" w:rsidRPr="003F6B4E">
              <w:t>信息追溯系统服务调用地址</w:t>
            </w:r>
            <w:r w:rsidR="003F6B4E">
              <w:t>”</w:t>
            </w:r>
            <w:r w:rsidR="003F6B4E">
              <w:rPr>
                <w:rFonts w:hint="eastAsia"/>
              </w:rPr>
              <w:t>设置</w:t>
            </w:r>
            <w:r w:rsidR="003F6B4E">
              <w:t>功能</w:t>
            </w:r>
            <w:r w:rsidR="001905C1">
              <w:t>实现的正确性</w:t>
            </w:r>
            <w:r w:rsidR="003F6B4E">
              <w:t>。</w:t>
            </w:r>
          </w:p>
          <w:p w:rsidR="003F6B4E" w:rsidRDefault="003F6B4E" w:rsidP="003F6B4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、查</w:t>
            </w:r>
            <w:r>
              <w:t>看系统</w:t>
            </w:r>
            <w:r>
              <w:rPr>
                <w:rFonts w:hint="eastAsia"/>
              </w:rPr>
              <w:t>正常运行</w:t>
            </w:r>
            <w:r>
              <w:t>时的同步时间</w:t>
            </w:r>
            <w:r>
              <w:rPr>
                <w:rFonts w:hint="eastAsia"/>
              </w:rPr>
              <w:t>是否</w:t>
            </w:r>
            <w:r>
              <w:t>与设置</w:t>
            </w:r>
            <w:r>
              <w:rPr>
                <w:rFonts w:hint="eastAsia"/>
              </w:rPr>
              <w:t>一致</w:t>
            </w:r>
            <w:r>
              <w:t>，</w:t>
            </w:r>
            <w:r>
              <w:rPr>
                <w:rFonts w:hint="eastAsia"/>
              </w:rPr>
              <w:t>验证“</w:t>
            </w:r>
            <w:r w:rsidRPr="00E465D7">
              <w:rPr>
                <w:rFonts w:hint="eastAsia"/>
              </w:rPr>
              <w:t>车辆</w:t>
            </w:r>
            <w:r w:rsidRPr="00E465D7">
              <w:t>信息同步时间</w:t>
            </w:r>
            <w:r>
              <w:t>”</w:t>
            </w:r>
            <w:r w:rsidR="001905C1">
              <w:rPr>
                <w:rFonts w:hint="eastAsia"/>
              </w:rPr>
              <w:t>实现的正确性</w:t>
            </w:r>
            <w:r>
              <w:t>。</w:t>
            </w:r>
          </w:p>
          <w:p w:rsidR="003F6B4E" w:rsidRPr="003F6B4E" w:rsidRDefault="003F6B4E" w:rsidP="003F6B4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、查看</w:t>
            </w:r>
            <w:r>
              <w:t>系统正常运行时是否能够从设置的</w:t>
            </w:r>
            <w:r>
              <w:t>“</w:t>
            </w:r>
            <w:r w:rsidRPr="003F6B4E">
              <w:t>信息追溯系统服务调用地址</w:t>
            </w:r>
            <w:r>
              <w:t>”</w:t>
            </w:r>
            <w:r>
              <w:rPr>
                <w:rFonts w:hint="eastAsia"/>
              </w:rPr>
              <w:t>调用</w:t>
            </w:r>
            <w:r>
              <w:t>数据，</w:t>
            </w:r>
            <w:r>
              <w:rPr>
                <w:rFonts w:hint="eastAsia"/>
              </w:rPr>
              <w:t>验证</w:t>
            </w:r>
            <w:r w:rsidRPr="003F6B4E">
              <w:t>信息追溯系统服务调用</w:t>
            </w:r>
            <w:r>
              <w:rPr>
                <w:rFonts w:hint="eastAsia"/>
              </w:rPr>
              <w:t>功能</w:t>
            </w:r>
            <w:r w:rsidR="001905C1">
              <w:t>实现的正确性</w:t>
            </w:r>
            <w:r>
              <w:t>。</w:t>
            </w:r>
          </w:p>
        </w:tc>
      </w:tr>
    </w:tbl>
    <w:p w:rsidR="00335C1E" w:rsidRPr="00311EB0" w:rsidRDefault="00335C1E" w:rsidP="00311EB0"/>
    <w:p w:rsidR="00335C1E" w:rsidRPr="00A66A9A" w:rsidRDefault="0023673D" w:rsidP="00574A34">
      <w:pPr>
        <w:outlineLvl w:val="2"/>
        <w:rPr>
          <w:sz w:val="24"/>
          <w:szCs w:val="24"/>
        </w:rPr>
      </w:pPr>
      <w:bookmarkStart w:id="19" w:name="_Toc413165091"/>
      <w:r w:rsidRPr="00A66A9A">
        <w:rPr>
          <w:rFonts w:hint="eastAsia"/>
          <w:sz w:val="24"/>
          <w:szCs w:val="24"/>
        </w:rPr>
        <w:t>4.3</w:t>
      </w:r>
      <w:r w:rsidR="00574A34" w:rsidRPr="00A66A9A">
        <w:rPr>
          <w:sz w:val="24"/>
          <w:szCs w:val="24"/>
        </w:rPr>
        <w:t>.</w:t>
      </w:r>
      <w:r w:rsidR="00335C1E" w:rsidRPr="00A66A9A">
        <w:rPr>
          <w:sz w:val="24"/>
          <w:szCs w:val="24"/>
        </w:rPr>
        <w:t>4</w:t>
      </w:r>
      <w:r w:rsidR="00D564F6" w:rsidRPr="00A66A9A">
        <w:rPr>
          <w:rFonts w:hint="eastAsia"/>
          <w:sz w:val="24"/>
          <w:szCs w:val="24"/>
        </w:rPr>
        <w:t>系统</w:t>
      </w:r>
      <w:r w:rsidR="00335C1E" w:rsidRPr="00A66A9A">
        <w:rPr>
          <w:rFonts w:hint="eastAsia"/>
          <w:sz w:val="24"/>
          <w:szCs w:val="24"/>
        </w:rPr>
        <w:t>管理</w:t>
      </w:r>
      <w:r w:rsidR="00ED2829" w:rsidRPr="00A66A9A">
        <w:rPr>
          <w:rFonts w:hint="eastAsia"/>
          <w:sz w:val="24"/>
          <w:szCs w:val="24"/>
        </w:rPr>
        <w:t xml:space="preserve"> </w:t>
      </w:r>
      <w:r w:rsidR="00ED2829" w:rsidRPr="00A66A9A">
        <w:rPr>
          <w:sz w:val="24"/>
          <w:szCs w:val="24"/>
        </w:rPr>
        <w:t>STNXWL_CSCI_GN_XTGL</w:t>
      </w:r>
      <w:bookmarkEnd w:id="19"/>
    </w:p>
    <w:p w:rsidR="00D564F6" w:rsidRDefault="0023673D" w:rsidP="00574A34">
      <w:pPr>
        <w:outlineLvl w:val="3"/>
      </w:pPr>
      <w:r>
        <w:rPr>
          <w:rFonts w:hint="eastAsia"/>
        </w:rPr>
        <w:t>4.3</w:t>
      </w:r>
      <w:r w:rsidR="00574A34">
        <w:t>.</w:t>
      </w:r>
      <w:r w:rsidR="00D564F6" w:rsidRPr="00FA2032">
        <w:t>4</w:t>
      </w:r>
      <w:r w:rsidR="00D564F6" w:rsidRPr="00FA2032">
        <w:rPr>
          <w:rFonts w:hint="eastAsia"/>
        </w:rPr>
        <w:t>.</w:t>
      </w:r>
      <w:r w:rsidR="00D564F6" w:rsidRPr="00FA2032">
        <w:t>1</w:t>
      </w:r>
      <w:r w:rsidR="00D564F6" w:rsidRPr="00FA2032">
        <w:rPr>
          <w:rFonts w:hint="eastAsia"/>
        </w:rPr>
        <w:t>用户管理</w:t>
      </w:r>
      <w:r w:rsidR="001B6718">
        <w:rPr>
          <w:rFonts w:hint="eastAsia"/>
        </w:rPr>
        <w:t xml:space="preserve"> </w:t>
      </w:r>
      <w:r w:rsidR="001B6718">
        <w:t>STNXWL_CSCI_GN_XTGL_YH</w:t>
      </w:r>
    </w:p>
    <w:p w:rsidR="00015F2C" w:rsidRPr="006D6A2A" w:rsidRDefault="00B503F5" w:rsidP="00015F2C">
      <w:pPr>
        <w:pStyle w:val="a8"/>
        <w:numPr>
          <w:ilvl w:val="0"/>
          <w:numId w:val="13"/>
        </w:numPr>
        <w:ind w:firstLineChars="0"/>
        <w:jc w:val="center"/>
      </w:pPr>
      <w:r>
        <w:rPr>
          <w:rFonts w:hint="eastAsia"/>
        </w:rPr>
        <w:t>**</w:t>
      </w:r>
      <w:r w:rsidR="00015F2C">
        <w:t>逆向物流</w:t>
      </w:r>
      <w:r w:rsidR="00015F2C">
        <w:rPr>
          <w:rFonts w:hint="eastAsia"/>
        </w:rPr>
        <w:t>_</w:t>
      </w:r>
      <w:r w:rsidR="00015F2C">
        <w:t>CSCI</w:t>
      </w:r>
      <w:r w:rsidR="00015F2C">
        <w:rPr>
          <w:rFonts w:hint="eastAsia"/>
        </w:rPr>
        <w:t>_</w:t>
      </w:r>
      <w:r w:rsidR="00015F2C">
        <w:rPr>
          <w:rFonts w:hint="eastAsia"/>
        </w:rPr>
        <w:t>功能</w:t>
      </w:r>
      <w:r w:rsidR="00015F2C">
        <w:t>测试</w:t>
      </w:r>
      <w:r w:rsidR="00015F2C">
        <w:t>_</w:t>
      </w:r>
      <w:r w:rsidR="003F6B4E">
        <w:rPr>
          <w:rFonts w:hint="eastAsia"/>
        </w:rPr>
        <w:t>用户</w:t>
      </w:r>
      <w:r w:rsidR="003F6B4E">
        <w:t>管理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84"/>
        <w:gridCol w:w="2876"/>
        <w:gridCol w:w="1518"/>
        <w:gridCol w:w="2744"/>
      </w:tblGrid>
      <w:tr w:rsidR="00015F2C" w:rsidTr="00095001">
        <w:tc>
          <w:tcPr>
            <w:tcW w:w="1384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015F2C" w:rsidRDefault="00015F2C" w:rsidP="00095001">
            <w:r>
              <w:rPr>
                <w:rFonts w:hint="eastAsia"/>
              </w:rPr>
              <w:t>测试项名称</w:t>
            </w:r>
          </w:p>
        </w:tc>
        <w:tc>
          <w:tcPr>
            <w:tcW w:w="2876" w:type="dxa"/>
          </w:tcPr>
          <w:p w:rsidR="00015F2C" w:rsidRDefault="00B503F5" w:rsidP="00015F2C">
            <w:r>
              <w:rPr>
                <w:rFonts w:hint="eastAsia"/>
              </w:rPr>
              <w:t>**</w:t>
            </w:r>
            <w:r w:rsidR="00015F2C">
              <w:t>逆向物流</w:t>
            </w:r>
            <w:r w:rsidR="00015F2C">
              <w:rPr>
                <w:rFonts w:hint="eastAsia"/>
              </w:rPr>
              <w:t>_</w:t>
            </w:r>
            <w:r w:rsidR="00015F2C">
              <w:t>CSCI</w:t>
            </w:r>
            <w:r w:rsidR="00015F2C">
              <w:rPr>
                <w:rFonts w:hint="eastAsia"/>
              </w:rPr>
              <w:t>_</w:t>
            </w:r>
            <w:r w:rsidR="00015F2C">
              <w:rPr>
                <w:rFonts w:hint="eastAsia"/>
              </w:rPr>
              <w:t>功能</w:t>
            </w:r>
            <w:r w:rsidR="00015F2C">
              <w:t>测试</w:t>
            </w:r>
            <w:r w:rsidR="00015F2C">
              <w:t>_</w:t>
            </w:r>
            <w:r w:rsidR="003F6B4E">
              <w:rPr>
                <w:rFonts w:hint="eastAsia"/>
              </w:rPr>
              <w:t>用户</w:t>
            </w:r>
            <w:r w:rsidR="003F6B4E">
              <w:t>管理</w:t>
            </w:r>
          </w:p>
        </w:tc>
        <w:tc>
          <w:tcPr>
            <w:tcW w:w="1518" w:type="dxa"/>
            <w:shd w:val="clear" w:color="auto" w:fill="92CDDC" w:themeFill="accent5" w:themeFillTint="99"/>
          </w:tcPr>
          <w:p w:rsidR="00015F2C" w:rsidRDefault="00015F2C" w:rsidP="00095001">
            <w:r>
              <w:rPr>
                <w:rFonts w:hint="eastAsia"/>
              </w:rPr>
              <w:t>测试项标识</w:t>
            </w:r>
          </w:p>
        </w:tc>
        <w:tc>
          <w:tcPr>
            <w:tcW w:w="2744" w:type="dxa"/>
          </w:tcPr>
          <w:p w:rsidR="00015F2C" w:rsidRDefault="003F6B4E" w:rsidP="00015F2C">
            <w:r>
              <w:t>STNXWL_CSCI_GN_XTGL_YH</w:t>
            </w:r>
          </w:p>
        </w:tc>
      </w:tr>
      <w:tr w:rsidR="00A22962" w:rsidTr="00695A65">
        <w:tc>
          <w:tcPr>
            <w:tcW w:w="1384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A22962" w:rsidRDefault="00A22962" w:rsidP="00695A65">
            <w:r>
              <w:rPr>
                <w:rFonts w:hint="eastAsia"/>
              </w:rPr>
              <w:t>测试</w:t>
            </w:r>
            <w:r>
              <w:t>方法</w:t>
            </w:r>
          </w:p>
        </w:tc>
        <w:tc>
          <w:tcPr>
            <w:tcW w:w="7138" w:type="dxa"/>
            <w:gridSpan w:val="3"/>
          </w:tcPr>
          <w:p w:rsidR="00A22962" w:rsidRDefault="00A22962" w:rsidP="00695A65">
            <w:r>
              <w:t>自动化测试工具</w:t>
            </w:r>
            <w:r>
              <w:t>UFT</w:t>
            </w:r>
            <w:r>
              <w:rPr>
                <w:rFonts w:hint="eastAsia"/>
              </w:rPr>
              <w:t>或手工测试</w:t>
            </w:r>
            <w:r>
              <w:t>方法</w:t>
            </w:r>
          </w:p>
        </w:tc>
      </w:tr>
      <w:tr w:rsidR="00015F2C" w:rsidTr="00095001">
        <w:tc>
          <w:tcPr>
            <w:tcW w:w="1384" w:type="dxa"/>
            <w:shd w:val="clear" w:color="auto" w:fill="92CDDC" w:themeFill="accent5" w:themeFillTint="99"/>
          </w:tcPr>
          <w:p w:rsidR="00015F2C" w:rsidRDefault="00015F2C" w:rsidP="00095001">
            <w:r>
              <w:rPr>
                <w:rFonts w:hint="eastAsia"/>
              </w:rPr>
              <w:t>测试项描述</w:t>
            </w:r>
          </w:p>
        </w:tc>
        <w:tc>
          <w:tcPr>
            <w:tcW w:w="7138" w:type="dxa"/>
            <w:gridSpan w:val="3"/>
          </w:tcPr>
          <w:p w:rsidR="00954E4B" w:rsidRPr="001D1917" w:rsidRDefault="00954E4B" w:rsidP="00954E4B">
            <w:r w:rsidRPr="001D1917">
              <w:rPr>
                <w:rFonts w:hint="eastAsia"/>
              </w:rPr>
              <w:t>1</w:t>
            </w:r>
            <w:r w:rsidRPr="001D1917">
              <w:rPr>
                <w:rFonts w:hint="eastAsia"/>
              </w:rPr>
              <w:t>、执行新添</w:t>
            </w:r>
            <w:r>
              <w:rPr>
                <w:rFonts w:hint="eastAsia"/>
              </w:rPr>
              <w:t>用户</w:t>
            </w:r>
            <w:r w:rsidRPr="001D1917">
              <w:rPr>
                <w:rFonts w:hint="eastAsia"/>
              </w:rPr>
              <w:t>操作</w:t>
            </w:r>
            <w:r>
              <w:rPr>
                <w:rFonts w:hint="eastAsia"/>
              </w:rPr>
              <w:t>，</w:t>
            </w:r>
            <w:r>
              <w:t>设置</w:t>
            </w:r>
            <w:r>
              <w:rPr>
                <w:rFonts w:hint="eastAsia"/>
              </w:rPr>
              <w:t>用户</w:t>
            </w:r>
            <w:r>
              <w:t>信息</w:t>
            </w:r>
            <w:r>
              <w:rPr>
                <w:rFonts w:hint="eastAsia"/>
              </w:rPr>
              <w:t>（用户姓名</w:t>
            </w:r>
            <w:r>
              <w:t>、</w:t>
            </w:r>
            <w:r>
              <w:rPr>
                <w:rFonts w:hint="eastAsia"/>
              </w:rPr>
              <w:t>联系</w:t>
            </w:r>
            <w:r>
              <w:t>电话、</w:t>
            </w:r>
            <w:r>
              <w:rPr>
                <w:rFonts w:hint="eastAsia"/>
              </w:rPr>
              <w:t>登录名</w:t>
            </w:r>
            <w:r>
              <w:t>、</w:t>
            </w:r>
            <w:r>
              <w:rPr>
                <w:rFonts w:hint="eastAsia"/>
              </w:rPr>
              <w:t>角</w:t>
            </w:r>
            <w:r>
              <w:rPr>
                <w:rFonts w:hint="eastAsia"/>
              </w:rPr>
              <w:lastRenderedPageBreak/>
              <w:t>色名称</w:t>
            </w:r>
            <w:r>
              <w:t>、</w:t>
            </w:r>
            <w:r>
              <w:rPr>
                <w:rFonts w:hint="eastAsia"/>
              </w:rPr>
              <w:t>归属机构</w:t>
            </w:r>
            <w:r>
              <w:t>）正常值与异常值</w:t>
            </w:r>
            <w:r w:rsidRPr="001D1917">
              <w:t>，</w:t>
            </w:r>
            <w:r w:rsidRPr="001D1917">
              <w:rPr>
                <w:rFonts w:hint="eastAsia"/>
              </w:rPr>
              <w:t>查看</w:t>
            </w:r>
            <w:r w:rsidRPr="001D1917">
              <w:t>界面</w:t>
            </w:r>
            <w:r w:rsidRPr="001D1917">
              <w:rPr>
                <w:rFonts w:hint="eastAsia"/>
              </w:rPr>
              <w:t>是否</w:t>
            </w:r>
            <w:r>
              <w:rPr>
                <w:rFonts w:hint="eastAsia"/>
              </w:rPr>
              <w:t>能</w:t>
            </w:r>
            <w:r>
              <w:t>正常添加</w:t>
            </w:r>
            <w:r>
              <w:rPr>
                <w:rFonts w:hint="eastAsia"/>
              </w:rPr>
              <w:t>用户</w:t>
            </w:r>
            <w:r>
              <w:t>并</w:t>
            </w:r>
            <w:r w:rsidRPr="001D1917">
              <w:t>显示新添加的</w:t>
            </w:r>
            <w:r>
              <w:rPr>
                <w:rFonts w:hint="eastAsia"/>
              </w:rPr>
              <w:t>用户条目</w:t>
            </w:r>
            <w:r w:rsidRPr="001D1917">
              <w:t>，查看数据库对应的</w:t>
            </w:r>
            <w:r>
              <w:t>users</w:t>
            </w:r>
            <w:r w:rsidRPr="001D1917">
              <w:rPr>
                <w:rFonts w:hint="eastAsia"/>
              </w:rPr>
              <w:t>表</w:t>
            </w:r>
            <w:r w:rsidRPr="001D1917">
              <w:t>中</w:t>
            </w:r>
            <w:r w:rsidRPr="001D1917">
              <w:rPr>
                <w:rFonts w:hint="eastAsia"/>
              </w:rPr>
              <w:t>是否</w:t>
            </w:r>
            <w:r w:rsidRPr="001D1917">
              <w:t>正确添加对应的数据记录，验证添加</w:t>
            </w:r>
            <w:r>
              <w:rPr>
                <w:rFonts w:hint="eastAsia"/>
              </w:rPr>
              <w:t>用户</w:t>
            </w:r>
            <w:r w:rsidRPr="001D1917">
              <w:t>功能</w:t>
            </w:r>
            <w:r w:rsidR="001905C1">
              <w:t>实现的正确性</w:t>
            </w:r>
            <w:r w:rsidRPr="001D1917">
              <w:t>。</w:t>
            </w:r>
          </w:p>
          <w:p w:rsidR="00954E4B" w:rsidRDefault="00954E4B" w:rsidP="00954E4B">
            <w:r>
              <w:t>2</w:t>
            </w:r>
            <w:r>
              <w:rPr>
                <w:rFonts w:hint="eastAsia"/>
              </w:rPr>
              <w:t>、</w:t>
            </w:r>
            <w:r w:rsidRPr="001D1917">
              <w:rPr>
                <w:rFonts w:hint="eastAsia"/>
              </w:rPr>
              <w:t>执行</w:t>
            </w:r>
            <w:r>
              <w:rPr>
                <w:rFonts w:hint="eastAsia"/>
              </w:rPr>
              <w:t>查询</w:t>
            </w:r>
            <w:r>
              <w:t>某条</w:t>
            </w:r>
            <w:r>
              <w:rPr>
                <w:rFonts w:hint="eastAsia"/>
              </w:rPr>
              <w:t>用户</w:t>
            </w:r>
            <w:r>
              <w:t>记录</w:t>
            </w:r>
            <w:r>
              <w:rPr>
                <w:rFonts w:hint="eastAsia"/>
              </w:rPr>
              <w:t>（存在与</w:t>
            </w:r>
            <w:r>
              <w:t>不存在等）操作</w:t>
            </w:r>
            <w:r w:rsidRPr="001D1917">
              <w:t>，</w:t>
            </w:r>
            <w:r w:rsidRPr="001D1917">
              <w:rPr>
                <w:rFonts w:hint="eastAsia"/>
              </w:rPr>
              <w:t>查看</w:t>
            </w:r>
            <w:r w:rsidRPr="001D1917">
              <w:t>界面</w:t>
            </w:r>
            <w:r w:rsidRPr="001D1917">
              <w:rPr>
                <w:rFonts w:hint="eastAsia"/>
              </w:rPr>
              <w:t>是否</w:t>
            </w:r>
            <w:r>
              <w:rPr>
                <w:rFonts w:hint="eastAsia"/>
              </w:rPr>
              <w:t>正确</w:t>
            </w:r>
            <w:r w:rsidRPr="001D1917">
              <w:t>显示</w:t>
            </w:r>
            <w:r>
              <w:rPr>
                <w:rFonts w:hint="eastAsia"/>
              </w:rPr>
              <w:t>筛选</w:t>
            </w:r>
            <w:r>
              <w:t>出</w:t>
            </w:r>
            <w:r>
              <w:rPr>
                <w:rFonts w:hint="eastAsia"/>
              </w:rPr>
              <w:t>的</w:t>
            </w:r>
            <w:r>
              <w:t>用户</w:t>
            </w:r>
            <w:r w:rsidRPr="001D1917">
              <w:t>，验证</w:t>
            </w:r>
            <w:r>
              <w:rPr>
                <w:rFonts w:hint="eastAsia"/>
              </w:rPr>
              <w:t>查询筛选</w:t>
            </w:r>
            <w:r w:rsidRPr="001D1917">
              <w:t>机构功能</w:t>
            </w:r>
            <w:r w:rsidR="001905C1">
              <w:t>实现的正确性</w:t>
            </w:r>
            <w:r w:rsidRPr="001D1917">
              <w:t>。</w:t>
            </w:r>
          </w:p>
          <w:p w:rsidR="00954E4B" w:rsidRDefault="00954E4B" w:rsidP="00954E4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、修改</w:t>
            </w:r>
            <w:r>
              <w:t>系统中的</w:t>
            </w:r>
            <w:r>
              <w:rPr>
                <w:rFonts w:hint="eastAsia"/>
              </w:rPr>
              <w:t>用户</w:t>
            </w:r>
            <w:r>
              <w:t>信息（</w:t>
            </w:r>
            <w:r>
              <w:rPr>
                <w:rFonts w:hint="eastAsia"/>
              </w:rPr>
              <w:t>用户姓名</w:t>
            </w:r>
            <w:r>
              <w:t>、</w:t>
            </w:r>
            <w:r>
              <w:rPr>
                <w:rFonts w:hint="eastAsia"/>
              </w:rPr>
              <w:t>联系</w:t>
            </w:r>
            <w:r>
              <w:t>电话、</w:t>
            </w:r>
            <w:r>
              <w:rPr>
                <w:rFonts w:hint="eastAsia"/>
              </w:rPr>
              <w:t>登录名</w:t>
            </w:r>
            <w:r>
              <w:t>、</w:t>
            </w:r>
            <w:r>
              <w:rPr>
                <w:rFonts w:hint="eastAsia"/>
              </w:rPr>
              <w:t>角色名称</w:t>
            </w:r>
            <w:r>
              <w:t>、</w:t>
            </w:r>
            <w:r>
              <w:rPr>
                <w:rFonts w:hint="eastAsia"/>
              </w:rPr>
              <w:t>归属机构</w:t>
            </w:r>
            <w:r>
              <w:t>）</w:t>
            </w:r>
            <w:r>
              <w:rPr>
                <w:rFonts w:hint="eastAsia"/>
              </w:rPr>
              <w:t>，查看</w:t>
            </w:r>
            <w:r>
              <w:t>是否能正常保存修改数据，</w:t>
            </w:r>
            <w:r>
              <w:rPr>
                <w:rFonts w:hint="eastAsia"/>
              </w:rPr>
              <w:t>验证用户</w:t>
            </w:r>
            <w:r>
              <w:t>信息修改功能</w:t>
            </w:r>
            <w:r w:rsidR="001905C1">
              <w:t>实现的正确性</w:t>
            </w:r>
            <w:r>
              <w:rPr>
                <w:rFonts w:hint="eastAsia"/>
              </w:rPr>
              <w:t>。</w:t>
            </w:r>
          </w:p>
          <w:p w:rsidR="00954E4B" w:rsidRDefault="00954E4B" w:rsidP="00954E4B">
            <w:r>
              <w:t>4</w:t>
            </w:r>
            <w:r>
              <w:rPr>
                <w:rFonts w:hint="eastAsia"/>
              </w:rPr>
              <w:t>、删除</w:t>
            </w:r>
            <w:r>
              <w:t>系统中</w:t>
            </w:r>
            <w:r>
              <w:rPr>
                <w:rFonts w:hint="eastAsia"/>
              </w:rPr>
              <w:t>的用户</w:t>
            </w:r>
            <w:r>
              <w:t>信息记录，查看界面</w:t>
            </w:r>
            <w:r>
              <w:rPr>
                <w:rFonts w:hint="eastAsia"/>
              </w:rPr>
              <w:t>中</w:t>
            </w:r>
            <w:r>
              <w:t>是否</w:t>
            </w:r>
            <w:r>
              <w:rPr>
                <w:rFonts w:hint="eastAsia"/>
              </w:rPr>
              <w:t>清除</w:t>
            </w:r>
            <w:r>
              <w:t>该条记录，数据表</w:t>
            </w:r>
            <w:r>
              <w:t>uesrs</w:t>
            </w:r>
            <w:r>
              <w:rPr>
                <w:rFonts w:hint="eastAsia"/>
              </w:rPr>
              <w:t>中是否</w:t>
            </w:r>
            <w:r>
              <w:t>清除该条记录，验证</w:t>
            </w:r>
            <w:r>
              <w:rPr>
                <w:rFonts w:hint="eastAsia"/>
              </w:rPr>
              <w:t>用户信息</w:t>
            </w:r>
            <w:r>
              <w:t>删除功能</w:t>
            </w:r>
            <w:r w:rsidR="001905C1">
              <w:t>实现的正确性</w:t>
            </w:r>
            <w:r>
              <w:t>。</w:t>
            </w:r>
          </w:p>
          <w:p w:rsidR="00015F2C" w:rsidRPr="00177BBF" w:rsidRDefault="00986573" w:rsidP="00954E4B">
            <w:r>
              <w:t>7</w:t>
            </w:r>
            <w:r>
              <w:rPr>
                <w:rFonts w:hint="eastAsia"/>
              </w:rPr>
              <w:t>、验证自动</w:t>
            </w:r>
            <w:r>
              <w:t>分页功能、翻页</w:t>
            </w:r>
            <w:r>
              <w:rPr>
                <w:rFonts w:hint="eastAsia"/>
              </w:rPr>
              <w:t>（上一页</w:t>
            </w:r>
            <w:r>
              <w:t>、下一页</w:t>
            </w:r>
            <w:r>
              <w:rPr>
                <w:rFonts w:hint="eastAsia"/>
              </w:rPr>
              <w:t>、末</w:t>
            </w:r>
            <w:r>
              <w:t>页、首页</w:t>
            </w:r>
            <w:r>
              <w:rPr>
                <w:rFonts w:hint="eastAsia"/>
              </w:rPr>
              <w:t>）、</w:t>
            </w:r>
            <w:r>
              <w:t>跳转</w:t>
            </w:r>
            <w:r>
              <w:rPr>
                <w:rFonts w:hint="eastAsia"/>
              </w:rPr>
              <w:t>（页码</w:t>
            </w:r>
            <w:r>
              <w:t>设置</w:t>
            </w:r>
            <w:r>
              <w:rPr>
                <w:rFonts w:hint="eastAsia"/>
              </w:rPr>
              <w:t>正常值</w:t>
            </w:r>
            <w:r>
              <w:t>、异常值）功能实现的正确性。</w:t>
            </w:r>
          </w:p>
        </w:tc>
      </w:tr>
    </w:tbl>
    <w:p w:rsidR="00015F2C" w:rsidRPr="00015F2C" w:rsidRDefault="00015F2C" w:rsidP="00015F2C"/>
    <w:p w:rsidR="00D564F6" w:rsidRPr="00FA2032" w:rsidRDefault="0023673D" w:rsidP="00574A34">
      <w:pPr>
        <w:outlineLvl w:val="3"/>
      </w:pPr>
      <w:r>
        <w:rPr>
          <w:rFonts w:hint="eastAsia"/>
        </w:rPr>
        <w:t>4.3</w:t>
      </w:r>
      <w:r w:rsidR="00574A34">
        <w:t>.</w:t>
      </w:r>
      <w:r w:rsidR="00D564F6" w:rsidRPr="00FA2032">
        <w:t>4</w:t>
      </w:r>
      <w:r w:rsidR="00D564F6" w:rsidRPr="00FA2032">
        <w:rPr>
          <w:rFonts w:hint="eastAsia"/>
        </w:rPr>
        <w:t>.</w:t>
      </w:r>
      <w:r w:rsidR="00D564F6" w:rsidRPr="00FA2032">
        <w:t>2</w:t>
      </w:r>
      <w:r w:rsidR="00D564F6" w:rsidRPr="00FA2032">
        <w:rPr>
          <w:rFonts w:hint="eastAsia"/>
        </w:rPr>
        <w:t>角色管理</w:t>
      </w:r>
      <w:r w:rsidR="001B6718">
        <w:rPr>
          <w:rFonts w:hint="eastAsia"/>
        </w:rPr>
        <w:t xml:space="preserve"> </w:t>
      </w:r>
      <w:r w:rsidR="001B6718">
        <w:t>STNXWL_CSCI_GN_XTGL_JS</w:t>
      </w:r>
    </w:p>
    <w:p w:rsidR="00015F2C" w:rsidRPr="006D6A2A" w:rsidRDefault="00B503F5" w:rsidP="00015F2C">
      <w:pPr>
        <w:pStyle w:val="a8"/>
        <w:numPr>
          <w:ilvl w:val="0"/>
          <w:numId w:val="13"/>
        </w:numPr>
        <w:ind w:firstLineChars="0"/>
        <w:jc w:val="center"/>
      </w:pPr>
      <w:r>
        <w:rPr>
          <w:rFonts w:hint="eastAsia"/>
        </w:rPr>
        <w:t>**</w:t>
      </w:r>
      <w:r w:rsidR="00015F2C">
        <w:t>逆向物流</w:t>
      </w:r>
      <w:r w:rsidR="00015F2C">
        <w:rPr>
          <w:rFonts w:hint="eastAsia"/>
        </w:rPr>
        <w:t>_</w:t>
      </w:r>
      <w:r w:rsidR="00015F2C">
        <w:t>CSCI</w:t>
      </w:r>
      <w:r w:rsidR="00015F2C">
        <w:rPr>
          <w:rFonts w:hint="eastAsia"/>
        </w:rPr>
        <w:t>_</w:t>
      </w:r>
      <w:r w:rsidR="00015F2C">
        <w:rPr>
          <w:rFonts w:hint="eastAsia"/>
        </w:rPr>
        <w:t>功能</w:t>
      </w:r>
      <w:r w:rsidR="00015F2C">
        <w:t>测试</w:t>
      </w:r>
      <w:r w:rsidR="00015F2C">
        <w:t>_</w:t>
      </w:r>
      <w:r w:rsidR="00016C31">
        <w:rPr>
          <w:rFonts w:hint="eastAsia"/>
        </w:rPr>
        <w:t>角色</w:t>
      </w:r>
      <w:r w:rsidR="00016C31">
        <w:t>管理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84"/>
        <w:gridCol w:w="2876"/>
        <w:gridCol w:w="1518"/>
        <w:gridCol w:w="2744"/>
      </w:tblGrid>
      <w:tr w:rsidR="00015F2C" w:rsidTr="00095001">
        <w:tc>
          <w:tcPr>
            <w:tcW w:w="1384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015F2C" w:rsidRDefault="00015F2C" w:rsidP="00095001">
            <w:r>
              <w:rPr>
                <w:rFonts w:hint="eastAsia"/>
              </w:rPr>
              <w:t>测试项名称</w:t>
            </w:r>
          </w:p>
        </w:tc>
        <w:tc>
          <w:tcPr>
            <w:tcW w:w="2876" w:type="dxa"/>
          </w:tcPr>
          <w:p w:rsidR="00015F2C" w:rsidRDefault="00B503F5" w:rsidP="00095001">
            <w:r>
              <w:rPr>
                <w:rFonts w:hint="eastAsia"/>
              </w:rPr>
              <w:t>**</w:t>
            </w:r>
            <w:r w:rsidR="00015F2C">
              <w:t>逆向物流</w:t>
            </w:r>
            <w:r w:rsidR="00015F2C">
              <w:rPr>
                <w:rFonts w:hint="eastAsia"/>
              </w:rPr>
              <w:t>_</w:t>
            </w:r>
            <w:r w:rsidR="00015F2C">
              <w:t>CSCI</w:t>
            </w:r>
            <w:r w:rsidR="00015F2C">
              <w:rPr>
                <w:rFonts w:hint="eastAsia"/>
              </w:rPr>
              <w:t>_</w:t>
            </w:r>
            <w:r w:rsidR="00015F2C">
              <w:rPr>
                <w:rFonts w:hint="eastAsia"/>
              </w:rPr>
              <w:t>功能</w:t>
            </w:r>
            <w:r w:rsidR="00015F2C">
              <w:t>测试</w:t>
            </w:r>
            <w:r w:rsidR="00015F2C">
              <w:t>_</w:t>
            </w:r>
            <w:r w:rsidR="00016C31">
              <w:rPr>
                <w:rFonts w:hint="eastAsia"/>
              </w:rPr>
              <w:t>角色</w:t>
            </w:r>
            <w:r w:rsidR="00016C31">
              <w:t>管理</w:t>
            </w:r>
          </w:p>
        </w:tc>
        <w:tc>
          <w:tcPr>
            <w:tcW w:w="1518" w:type="dxa"/>
            <w:shd w:val="clear" w:color="auto" w:fill="92CDDC" w:themeFill="accent5" w:themeFillTint="99"/>
          </w:tcPr>
          <w:p w:rsidR="00015F2C" w:rsidRDefault="00015F2C" w:rsidP="00095001">
            <w:r>
              <w:rPr>
                <w:rFonts w:hint="eastAsia"/>
              </w:rPr>
              <w:t>测试项标识</w:t>
            </w:r>
          </w:p>
        </w:tc>
        <w:tc>
          <w:tcPr>
            <w:tcW w:w="2744" w:type="dxa"/>
          </w:tcPr>
          <w:p w:rsidR="00015F2C" w:rsidRDefault="00016C31" w:rsidP="00095001">
            <w:r>
              <w:t>STNXWL_CSCI_GN_XTGL_JS</w:t>
            </w:r>
          </w:p>
        </w:tc>
      </w:tr>
      <w:tr w:rsidR="00A22962" w:rsidTr="00695A65">
        <w:tc>
          <w:tcPr>
            <w:tcW w:w="1384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A22962" w:rsidRDefault="00A22962" w:rsidP="00695A65">
            <w:r>
              <w:rPr>
                <w:rFonts w:hint="eastAsia"/>
              </w:rPr>
              <w:t>测试</w:t>
            </w:r>
            <w:r>
              <w:t>方法</w:t>
            </w:r>
          </w:p>
        </w:tc>
        <w:tc>
          <w:tcPr>
            <w:tcW w:w="7138" w:type="dxa"/>
            <w:gridSpan w:val="3"/>
          </w:tcPr>
          <w:p w:rsidR="00A22962" w:rsidRDefault="00A22962" w:rsidP="00695A65">
            <w:r>
              <w:t>自动化测试工具</w:t>
            </w:r>
            <w:r>
              <w:t>UFT</w:t>
            </w:r>
            <w:r>
              <w:rPr>
                <w:rFonts w:hint="eastAsia"/>
              </w:rPr>
              <w:t>或手工测试</w:t>
            </w:r>
            <w:r>
              <w:t>方法</w:t>
            </w:r>
          </w:p>
        </w:tc>
      </w:tr>
      <w:tr w:rsidR="00015F2C" w:rsidTr="00095001">
        <w:tc>
          <w:tcPr>
            <w:tcW w:w="1384" w:type="dxa"/>
            <w:shd w:val="clear" w:color="auto" w:fill="92CDDC" w:themeFill="accent5" w:themeFillTint="99"/>
          </w:tcPr>
          <w:p w:rsidR="00015F2C" w:rsidRDefault="00015F2C" w:rsidP="00095001">
            <w:r>
              <w:rPr>
                <w:rFonts w:hint="eastAsia"/>
              </w:rPr>
              <w:t>测试项描述</w:t>
            </w:r>
          </w:p>
        </w:tc>
        <w:tc>
          <w:tcPr>
            <w:tcW w:w="7138" w:type="dxa"/>
            <w:gridSpan w:val="3"/>
          </w:tcPr>
          <w:p w:rsidR="00954E4B" w:rsidRPr="001D1917" w:rsidRDefault="00954E4B" w:rsidP="00954E4B">
            <w:r w:rsidRPr="001D1917">
              <w:rPr>
                <w:rFonts w:hint="eastAsia"/>
              </w:rPr>
              <w:t>1</w:t>
            </w:r>
            <w:r w:rsidRPr="001D1917">
              <w:rPr>
                <w:rFonts w:hint="eastAsia"/>
              </w:rPr>
              <w:t>、执行新添</w:t>
            </w:r>
            <w:r>
              <w:rPr>
                <w:rFonts w:hint="eastAsia"/>
              </w:rPr>
              <w:t>角色</w:t>
            </w:r>
            <w:r w:rsidRPr="001D1917">
              <w:rPr>
                <w:rFonts w:hint="eastAsia"/>
              </w:rPr>
              <w:t>操作</w:t>
            </w:r>
            <w:r>
              <w:rPr>
                <w:rFonts w:hint="eastAsia"/>
              </w:rPr>
              <w:t>，</w:t>
            </w:r>
            <w:r>
              <w:t>设置</w:t>
            </w:r>
            <w:r>
              <w:rPr>
                <w:rFonts w:hint="eastAsia"/>
              </w:rPr>
              <w:t>角色</w:t>
            </w:r>
            <w:r>
              <w:t>信息</w:t>
            </w:r>
            <w:r>
              <w:rPr>
                <w:rFonts w:hint="eastAsia"/>
              </w:rPr>
              <w:t>（</w:t>
            </w:r>
            <w:r w:rsidR="001905C1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角色编码</w:t>
            </w:r>
            <w:r w:rsidR="001905C1"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、角色</w:t>
            </w:r>
            <w:r w:rsidR="001905C1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名称</w:t>
            </w:r>
            <w:r w:rsidR="001905C1"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、角色</w:t>
            </w:r>
            <w:r w:rsidR="001905C1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描述</w:t>
            </w:r>
            <w:r>
              <w:t>）正常值与异常值</w:t>
            </w:r>
            <w:r w:rsidRPr="001D1917">
              <w:t>，</w:t>
            </w:r>
            <w:r w:rsidRPr="001D1917">
              <w:rPr>
                <w:rFonts w:hint="eastAsia"/>
              </w:rPr>
              <w:t>查看</w:t>
            </w:r>
            <w:r w:rsidRPr="001D1917">
              <w:t>界面</w:t>
            </w:r>
            <w:r w:rsidRPr="001D1917">
              <w:rPr>
                <w:rFonts w:hint="eastAsia"/>
              </w:rPr>
              <w:t>是否</w:t>
            </w:r>
            <w:r>
              <w:rPr>
                <w:rFonts w:hint="eastAsia"/>
              </w:rPr>
              <w:t>能</w:t>
            </w:r>
            <w:r>
              <w:t>正常添加</w:t>
            </w:r>
            <w:r>
              <w:rPr>
                <w:rFonts w:hint="eastAsia"/>
              </w:rPr>
              <w:t>角色</w:t>
            </w:r>
            <w:r>
              <w:t>并</w:t>
            </w:r>
            <w:r w:rsidRPr="001D1917">
              <w:t>显示新添加的</w:t>
            </w:r>
            <w:r>
              <w:rPr>
                <w:rFonts w:hint="eastAsia"/>
              </w:rPr>
              <w:t>角色条目</w:t>
            </w:r>
            <w:r w:rsidRPr="001D1917">
              <w:t>，查看数据库对应的</w:t>
            </w:r>
            <w:r w:rsidR="001905C1">
              <w:t>roles</w:t>
            </w:r>
            <w:r w:rsidRPr="001D1917">
              <w:rPr>
                <w:rFonts w:hint="eastAsia"/>
              </w:rPr>
              <w:t>表</w:t>
            </w:r>
            <w:r w:rsidRPr="001D1917">
              <w:t>中</w:t>
            </w:r>
            <w:r w:rsidRPr="001D1917">
              <w:rPr>
                <w:rFonts w:hint="eastAsia"/>
              </w:rPr>
              <w:t>是否</w:t>
            </w:r>
            <w:r w:rsidRPr="001D1917">
              <w:t>正确添加对应的数据记录，验证添加</w:t>
            </w:r>
            <w:r>
              <w:rPr>
                <w:rFonts w:hint="eastAsia"/>
              </w:rPr>
              <w:t>角色</w:t>
            </w:r>
            <w:r w:rsidRPr="001D1917">
              <w:t>功能</w:t>
            </w:r>
            <w:r w:rsidR="001905C1">
              <w:t>实现的正确性</w:t>
            </w:r>
            <w:r w:rsidRPr="001D1917">
              <w:t>。</w:t>
            </w:r>
          </w:p>
          <w:p w:rsidR="00954E4B" w:rsidRDefault="00954E4B" w:rsidP="00954E4B">
            <w:r>
              <w:t>2</w:t>
            </w:r>
            <w:r>
              <w:rPr>
                <w:rFonts w:hint="eastAsia"/>
              </w:rPr>
              <w:t>、</w:t>
            </w:r>
            <w:r w:rsidRPr="001D1917">
              <w:rPr>
                <w:rFonts w:hint="eastAsia"/>
              </w:rPr>
              <w:t>执行</w:t>
            </w:r>
            <w:r>
              <w:rPr>
                <w:rFonts w:hint="eastAsia"/>
              </w:rPr>
              <w:t>查询</w:t>
            </w:r>
            <w:r>
              <w:t>某条</w:t>
            </w:r>
            <w:r>
              <w:rPr>
                <w:rFonts w:hint="eastAsia"/>
              </w:rPr>
              <w:t>角色</w:t>
            </w:r>
            <w:r>
              <w:t>记录</w:t>
            </w:r>
            <w:r>
              <w:rPr>
                <w:rFonts w:hint="eastAsia"/>
              </w:rPr>
              <w:t>（存在与</w:t>
            </w:r>
            <w:r>
              <w:t>不存在等）操作</w:t>
            </w:r>
            <w:r w:rsidRPr="001D1917">
              <w:t>，</w:t>
            </w:r>
            <w:r w:rsidRPr="001D1917">
              <w:rPr>
                <w:rFonts w:hint="eastAsia"/>
              </w:rPr>
              <w:t>查看</w:t>
            </w:r>
            <w:r w:rsidRPr="001D1917">
              <w:t>界面</w:t>
            </w:r>
            <w:r w:rsidRPr="001D1917">
              <w:rPr>
                <w:rFonts w:hint="eastAsia"/>
              </w:rPr>
              <w:t>是否</w:t>
            </w:r>
            <w:r>
              <w:rPr>
                <w:rFonts w:hint="eastAsia"/>
              </w:rPr>
              <w:t>正确</w:t>
            </w:r>
            <w:r w:rsidRPr="001D1917">
              <w:t>显示</w:t>
            </w:r>
            <w:r>
              <w:rPr>
                <w:rFonts w:hint="eastAsia"/>
              </w:rPr>
              <w:t>筛选</w:t>
            </w:r>
            <w:r>
              <w:t>出</w:t>
            </w:r>
            <w:r>
              <w:rPr>
                <w:rFonts w:hint="eastAsia"/>
              </w:rPr>
              <w:t>的</w:t>
            </w:r>
            <w:r>
              <w:t>角色</w:t>
            </w:r>
            <w:r w:rsidRPr="001D1917">
              <w:t>，验证</w:t>
            </w:r>
            <w:r>
              <w:rPr>
                <w:rFonts w:hint="eastAsia"/>
              </w:rPr>
              <w:t>查询筛选</w:t>
            </w:r>
            <w:r w:rsidRPr="001D1917">
              <w:t>机构功能</w:t>
            </w:r>
            <w:r w:rsidR="001905C1">
              <w:t>实现的正确性</w:t>
            </w:r>
            <w:r w:rsidRPr="001D1917">
              <w:t>。</w:t>
            </w:r>
          </w:p>
          <w:p w:rsidR="00954E4B" w:rsidRDefault="00954E4B" w:rsidP="00954E4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、修改</w:t>
            </w:r>
            <w:r>
              <w:t>系统中的</w:t>
            </w:r>
            <w:r w:rsidR="001905C1">
              <w:rPr>
                <w:rFonts w:hint="eastAsia"/>
              </w:rPr>
              <w:t>非</w:t>
            </w:r>
            <w:r w:rsidR="001905C1">
              <w:t>管理员</w:t>
            </w:r>
            <w:r>
              <w:rPr>
                <w:rFonts w:hint="eastAsia"/>
              </w:rPr>
              <w:t>角色</w:t>
            </w:r>
            <w:r>
              <w:t>信息（</w:t>
            </w:r>
            <w:r w:rsidR="001905C1"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角色</w:t>
            </w:r>
            <w:r w:rsidR="001905C1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名称</w:t>
            </w:r>
            <w:r w:rsidR="001905C1"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、角色</w:t>
            </w:r>
            <w:r w:rsidR="001905C1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描述</w:t>
            </w:r>
            <w:r>
              <w:t>）</w:t>
            </w:r>
            <w:r>
              <w:rPr>
                <w:rFonts w:hint="eastAsia"/>
              </w:rPr>
              <w:t>，查看</w:t>
            </w:r>
            <w:r>
              <w:t>是否能正常保存修改数据，</w:t>
            </w:r>
            <w:r>
              <w:rPr>
                <w:rFonts w:hint="eastAsia"/>
              </w:rPr>
              <w:t>验证角色</w:t>
            </w:r>
            <w:r>
              <w:t>信息修改功能</w:t>
            </w:r>
            <w:r w:rsidR="001905C1">
              <w:t>实现的正确性</w:t>
            </w:r>
            <w:r>
              <w:rPr>
                <w:rFonts w:hint="eastAsia"/>
              </w:rPr>
              <w:t>。</w:t>
            </w:r>
          </w:p>
          <w:p w:rsidR="001905C1" w:rsidRPr="001905C1" w:rsidRDefault="001905C1" w:rsidP="00954E4B">
            <w:r>
              <w:t>4</w:t>
            </w:r>
            <w:r>
              <w:rPr>
                <w:rFonts w:hint="eastAsia"/>
              </w:rPr>
              <w:t>、查看是否能够对</w:t>
            </w:r>
            <w:r>
              <w:t>管理员角色</w:t>
            </w:r>
            <w:r>
              <w:rPr>
                <w:rFonts w:hint="eastAsia"/>
              </w:rPr>
              <w:t>执行</w:t>
            </w:r>
            <w:r>
              <w:t>修改、删除</w:t>
            </w:r>
            <w:r>
              <w:rPr>
                <w:rFonts w:hint="eastAsia"/>
              </w:rPr>
              <w:t>、</w:t>
            </w:r>
            <w:r>
              <w:t>设置权限</w:t>
            </w:r>
            <w:r>
              <w:rPr>
                <w:rFonts w:hint="eastAsia"/>
              </w:rPr>
              <w:t>操作，管理员权限</w:t>
            </w:r>
            <w:r>
              <w:t>保护功能实现的正确性</w:t>
            </w:r>
            <w:r>
              <w:rPr>
                <w:rFonts w:hint="eastAsia"/>
              </w:rPr>
              <w:t>。</w:t>
            </w:r>
          </w:p>
          <w:p w:rsidR="00954E4B" w:rsidRDefault="001905C1" w:rsidP="00954E4B">
            <w:r>
              <w:t>5</w:t>
            </w:r>
            <w:r w:rsidR="00954E4B">
              <w:rPr>
                <w:rFonts w:hint="eastAsia"/>
              </w:rPr>
              <w:t>、删除</w:t>
            </w:r>
            <w:r w:rsidR="00954E4B">
              <w:t>系统中</w:t>
            </w:r>
            <w:r w:rsidR="00954E4B">
              <w:rPr>
                <w:rFonts w:hint="eastAsia"/>
              </w:rPr>
              <w:t>的</w:t>
            </w:r>
            <w:r>
              <w:rPr>
                <w:rFonts w:hint="eastAsia"/>
              </w:rPr>
              <w:t>非</w:t>
            </w:r>
            <w:r>
              <w:t>管理员</w:t>
            </w:r>
            <w:r w:rsidR="00954E4B">
              <w:rPr>
                <w:rFonts w:hint="eastAsia"/>
              </w:rPr>
              <w:t>角色</w:t>
            </w:r>
            <w:r w:rsidR="00954E4B">
              <w:t>信息记录，查看界面</w:t>
            </w:r>
            <w:r w:rsidR="00954E4B">
              <w:rPr>
                <w:rFonts w:hint="eastAsia"/>
              </w:rPr>
              <w:t>中</w:t>
            </w:r>
            <w:r w:rsidR="00954E4B">
              <w:t>是否</w:t>
            </w:r>
            <w:r w:rsidR="00954E4B">
              <w:rPr>
                <w:rFonts w:hint="eastAsia"/>
              </w:rPr>
              <w:t>清除</w:t>
            </w:r>
            <w:r w:rsidR="00954E4B">
              <w:t>该条记录，数据表</w:t>
            </w:r>
            <w:r>
              <w:t>roles</w:t>
            </w:r>
            <w:r w:rsidR="00954E4B">
              <w:rPr>
                <w:rFonts w:hint="eastAsia"/>
              </w:rPr>
              <w:t>中是否</w:t>
            </w:r>
            <w:r w:rsidR="00954E4B">
              <w:t>清除该条记录，验证</w:t>
            </w:r>
            <w:r w:rsidR="00954E4B">
              <w:rPr>
                <w:rFonts w:hint="eastAsia"/>
              </w:rPr>
              <w:t>角色信息</w:t>
            </w:r>
            <w:r w:rsidR="00954E4B">
              <w:t>删除功能</w:t>
            </w:r>
            <w:r>
              <w:t>实现的正确性</w:t>
            </w:r>
            <w:r w:rsidR="00954E4B">
              <w:t>。</w:t>
            </w:r>
          </w:p>
          <w:p w:rsidR="001905C1" w:rsidRDefault="00113D57" w:rsidP="00954E4B">
            <w:r>
              <w:t>6</w:t>
            </w:r>
            <w:r w:rsidR="001905C1">
              <w:rPr>
                <w:rFonts w:hint="eastAsia"/>
              </w:rPr>
              <w:t>、修改</w:t>
            </w:r>
            <w:r w:rsidR="001905C1">
              <w:t>系统中</w:t>
            </w:r>
            <w:r w:rsidR="001905C1">
              <w:rPr>
                <w:rFonts w:hint="eastAsia"/>
              </w:rPr>
              <w:t>的非</w:t>
            </w:r>
            <w:r w:rsidR="001905C1">
              <w:t>管理员</w:t>
            </w:r>
            <w:r w:rsidR="001905C1">
              <w:rPr>
                <w:rFonts w:hint="eastAsia"/>
              </w:rPr>
              <w:t>角色权限</w:t>
            </w:r>
            <w:r w:rsidR="001905C1">
              <w:t>，</w:t>
            </w:r>
            <w:r w:rsidR="001905C1">
              <w:rPr>
                <w:rFonts w:hint="eastAsia"/>
              </w:rPr>
              <w:t>勾选基础</w:t>
            </w:r>
            <w:r w:rsidR="001905C1">
              <w:t>数据、</w:t>
            </w:r>
            <w:r w:rsidR="001905C1">
              <w:rPr>
                <w:rFonts w:hint="eastAsia"/>
              </w:rPr>
              <w:t>系统</w:t>
            </w:r>
            <w:r w:rsidR="001905C1">
              <w:t>管理</w:t>
            </w:r>
            <w:r w:rsidR="001905C1">
              <w:rPr>
                <w:rFonts w:hint="eastAsia"/>
              </w:rPr>
              <w:t>、</w:t>
            </w:r>
            <w:r w:rsidR="001905C1">
              <w:t>回收管理、</w:t>
            </w:r>
            <w:r w:rsidR="001905C1">
              <w:rPr>
                <w:rFonts w:hint="eastAsia"/>
              </w:rPr>
              <w:t>拆解</w:t>
            </w:r>
            <w:r w:rsidR="001905C1">
              <w:t>管理</w:t>
            </w:r>
            <w:r w:rsidR="001905C1">
              <w:rPr>
                <w:rFonts w:hint="eastAsia"/>
              </w:rPr>
              <w:t>、</w:t>
            </w:r>
            <w:r w:rsidR="001905C1">
              <w:t>检验管理、</w:t>
            </w:r>
            <w:r w:rsidR="001905C1">
              <w:rPr>
                <w:rFonts w:hint="eastAsia"/>
              </w:rPr>
              <w:t>库存</w:t>
            </w:r>
            <w:r w:rsidR="001905C1">
              <w:t>管理</w:t>
            </w:r>
            <w:r w:rsidR="001905C1">
              <w:rPr>
                <w:rFonts w:hint="eastAsia"/>
              </w:rPr>
              <w:t>、</w:t>
            </w:r>
            <w:r w:rsidR="001905C1">
              <w:t>统计报表中一条或多</w:t>
            </w:r>
            <w:r w:rsidR="001905C1">
              <w:rPr>
                <w:rFonts w:hint="eastAsia"/>
              </w:rPr>
              <w:t>条，重新</w:t>
            </w:r>
            <w:r w:rsidR="001905C1">
              <w:t>以该</w:t>
            </w:r>
            <w:r w:rsidR="001905C1">
              <w:rPr>
                <w:rFonts w:hint="eastAsia"/>
              </w:rPr>
              <w:t>角色</w:t>
            </w:r>
            <w:r w:rsidR="001905C1">
              <w:t>用户登录系统，查看</w:t>
            </w:r>
            <w:r w:rsidR="001905C1">
              <w:rPr>
                <w:rFonts w:hint="eastAsia"/>
              </w:rPr>
              <w:t>是否</w:t>
            </w:r>
            <w:r w:rsidR="001905C1">
              <w:t>拥有对应的权限，验证</w:t>
            </w:r>
            <w:r w:rsidR="001905C1">
              <w:rPr>
                <w:rFonts w:hint="eastAsia"/>
              </w:rPr>
              <w:t>角色权限</w:t>
            </w:r>
            <w:r w:rsidR="001905C1">
              <w:t>更改功能实现的正确性。</w:t>
            </w:r>
          </w:p>
          <w:p w:rsidR="00015F2C" w:rsidRPr="00177BBF" w:rsidRDefault="00113D57" w:rsidP="00986573">
            <w:r>
              <w:t>7</w:t>
            </w:r>
            <w:r w:rsidR="00954E4B">
              <w:rPr>
                <w:rFonts w:hint="eastAsia"/>
              </w:rPr>
              <w:t>、验证自动</w:t>
            </w:r>
            <w:r w:rsidR="00954E4B">
              <w:t>分页功能、翻页</w:t>
            </w:r>
            <w:r w:rsidR="00986573">
              <w:rPr>
                <w:rFonts w:hint="eastAsia"/>
              </w:rPr>
              <w:t>（上一页</w:t>
            </w:r>
            <w:r w:rsidR="00986573">
              <w:t>、下一页</w:t>
            </w:r>
            <w:r w:rsidR="00986573">
              <w:rPr>
                <w:rFonts w:hint="eastAsia"/>
              </w:rPr>
              <w:t>、末</w:t>
            </w:r>
            <w:r w:rsidR="00986573">
              <w:t>页、首页</w:t>
            </w:r>
            <w:r w:rsidR="00986573">
              <w:rPr>
                <w:rFonts w:hint="eastAsia"/>
              </w:rPr>
              <w:t>）</w:t>
            </w:r>
            <w:r w:rsidR="00954E4B">
              <w:rPr>
                <w:rFonts w:hint="eastAsia"/>
              </w:rPr>
              <w:t>、</w:t>
            </w:r>
            <w:r w:rsidR="00954E4B">
              <w:t>跳转</w:t>
            </w:r>
            <w:r w:rsidR="00986573">
              <w:rPr>
                <w:rFonts w:hint="eastAsia"/>
              </w:rPr>
              <w:t>（页码</w:t>
            </w:r>
            <w:r w:rsidR="00986573">
              <w:t>设置</w:t>
            </w:r>
            <w:r w:rsidR="00986573">
              <w:rPr>
                <w:rFonts w:hint="eastAsia"/>
              </w:rPr>
              <w:t>正常值</w:t>
            </w:r>
            <w:r w:rsidR="00986573">
              <w:t>、异常值）</w:t>
            </w:r>
            <w:r w:rsidR="00954E4B">
              <w:t>功能</w:t>
            </w:r>
            <w:r w:rsidR="001905C1">
              <w:t>实现的正确性</w:t>
            </w:r>
            <w:r w:rsidR="00954E4B">
              <w:t>。</w:t>
            </w:r>
          </w:p>
        </w:tc>
      </w:tr>
    </w:tbl>
    <w:p w:rsidR="00335C1E" w:rsidRPr="00986573" w:rsidRDefault="00335C1E" w:rsidP="000F215D"/>
    <w:p w:rsidR="00335C1E" w:rsidRPr="00A66A9A" w:rsidRDefault="0023673D" w:rsidP="00574A34">
      <w:pPr>
        <w:outlineLvl w:val="2"/>
        <w:rPr>
          <w:sz w:val="24"/>
          <w:szCs w:val="24"/>
        </w:rPr>
      </w:pPr>
      <w:bookmarkStart w:id="20" w:name="_Toc413165092"/>
      <w:r w:rsidRPr="00A66A9A">
        <w:rPr>
          <w:rFonts w:hint="eastAsia"/>
          <w:sz w:val="24"/>
          <w:szCs w:val="24"/>
        </w:rPr>
        <w:t>4.3</w:t>
      </w:r>
      <w:r w:rsidR="00ED2829" w:rsidRPr="00A66A9A">
        <w:rPr>
          <w:sz w:val="24"/>
          <w:szCs w:val="24"/>
        </w:rPr>
        <w:t>.</w:t>
      </w:r>
      <w:r w:rsidR="00335C1E" w:rsidRPr="00A66A9A">
        <w:rPr>
          <w:sz w:val="24"/>
          <w:szCs w:val="24"/>
        </w:rPr>
        <w:t>5</w:t>
      </w:r>
      <w:r w:rsidR="00D564F6" w:rsidRPr="00A66A9A">
        <w:rPr>
          <w:rFonts w:hint="eastAsia"/>
          <w:sz w:val="24"/>
          <w:szCs w:val="24"/>
        </w:rPr>
        <w:t>回收管理</w:t>
      </w:r>
      <w:r w:rsidR="00ED2829" w:rsidRPr="00A66A9A">
        <w:rPr>
          <w:rFonts w:hint="eastAsia"/>
          <w:sz w:val="24"/>
          <w:szCs w:val="24"/>
        </w:rPr>
        <w:t xml:space="preserve"> </w:t>
      </w:r>
      <w:r w:rsidR="00ED2829" w:rsidRPr="00A66A9A">
        <w:rPr>
          <w:sz w:val="24"/>
          <w:szCs w:val="24"/>
        </w:rPr>
        <w:t>STNXWL_CSCI_GN_HSGL</w:t>
      </w:r>
      <w:bookmarkEnd w:id="20"/>
    </w:p>
    <w:p w:rsidR="00D564F6" w:rsidRDefault="0023673D" w:rsidP="00574A34">
      <w:pPr>
        <w:outlineLvl w:val="3"/>
      </w:pPr>
      <w:r>
        <w:rPr>
          <w:rFonts w:hint="eastAsia"/>
        </w:rPr>
        <w:t>4.3</w:t>
      </w:r>
      <w:r w:rsidR="00574A34">
        <w:t>.</w:t>
      </w:r>
      <w:r w:rsidR="00D564F6" w:rsidRPr="00FA2032">
        <w:t>5</w:t>
      </w:r>
      <w:r w:rsidR="00D564F6" w:rsidRPr="00FA2032">
        <w:rPr>
          <w:rFonts w:hint="eastAsia"/>
        </w:rPr>
        <w:t>.</w:t>
      </w:r>
      <w:r w:rsidR="00D564F6" w:rsidRPr="00FA2032">
        <w:t>1</w:t>
      </w:r>
      <w:r w:rsidR="00D564F6" w:rsidRPr="00FA2032">
        <w:rPr>
          <w:rFonts w:hint="eastAsia"/>
        </w:rPr>
        <w:t>回收确认</w:t>
      </w:r>
      <w:r w:rsidR="001B6718">
        <w:rPr>
          <w:rFonts w:hint="eastAsia"/>
        </w:rPr>
        <w:t xml:space="preserve"> </w:t>
      </w:r>
      <w:r w:rsidR="001B6718">
        <w:t>STNXWL_CSCI_GN_HSGL_HSQR</w:t>
      </w:r>
    </w:p>
    <w:p w:rsidR="00015F2C" w:rsidRPr="006D6A2A" w:rsidRDefault="00B503F5" w:rsidP="00015F2C">
      <w:pPr>
        <w:pStyle w:val="a8"/>
        <w:numPr>
          <w:ilvl w:val="0"/>
          <w:numId w:val="13"/>
        </w:numPr>
        <w:ind w:firstLineChars="0"/>
        <w:jc w:val="center"/>
      </w:pPr>
      <w:r>
        <w:rPr>
          <w:rFonts w:hint="eastAsia"/>
        </w:rPr>
        <w:t>**</w:t>
      </w:r>
      <w:r w:rsidR="00015F2C">
        <w:t>逆向物流</w:t>
      </w:r>
      <w:r w:rsidR="00015F2C">
        <w:rPr>
          <w:rFonts w:hint="eastAsia"/>
        </w:rPr>
        <w:t>_</w:t>
      </w:r>
      <w:r w:rsidR="00015F2C">
        <w:t>CSCI</w:t>
      </w:r>
      <w:r w:rsidR="00015F2C">
        <w:rPr>
          <w:rFonts w:hint="eastAsia"/>
        </w:rPr>
        <w:t>_</w:t>
      </w:r>
      <w:r w:rsidR="00015F2C">
        <w:rPr>
          <w:rFonts w:hint="eastAsia"/>
        </w:rPr>
        <w:t>功能</w:t>
      </w:r>
      <w:r w:rsidR="00015F2C">
        <w:t>测试</w:t>
      </w:r>
      <w:r w:rsidR="00015F2C">
        <w:t>_</w:t>
      </w:r>
      <w:r w:rsidR="006C3C2F">
        <w:rPr>
          <w:rFonts w:hint="eastAsia"/>
        </w:rPr>
        <w:t>回收</w:t>
      </w:r>
      <w:r w:rsidR="006C3C2F">
        <w:t>确认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43"/>
        <w:gridCol w:w="2785"/>
        <w:gridCol w:w="1470"/>
        <w:gridCol w:w="2924"/>
      </w:tblGrid>
      <w:tr w:rsidR="00015F2C" w:rsidTr="00A22962">
        <w:tc>
          <w:tcPr>
            <w:tcW w:w="1343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015F2C" w:rsidRDefault="00015F2C" w:rsidP="00095001">
            <w:r>
              <w:rPr>
                <w:rFonts w:hint="eastAsia"/>
              </w:rPr>
              <w:t>测试项名称</w:t>
            </w:r>
          </w:p>
        </w:tc>
        <w:tc>
          <w:tcPr>
            <w:tcW w:w="2785" w:type="dxa"/>
          </w:tcPr>
          <w:p w:rsidR="00015F2C" w:rsidRDefault="00B503F5" w:rsidP="00095001">
            <w:r>
              <w:rPr>
                <w:rFonts w:hint="eastAsia"/>
              </w:rPr>
              <w:t>**</w:t>
            </w:r>
            <w:r w:rsidR="00015F2C">
              <w:t>逆向物流</w:t>
            </w:r>
            <w:r w:rsidR="00015F2C">
              <w:rPr>
                <w:rFonts w:hint="eastAsia"/>
              </w:rPr>
              <w:t>_</w:t>
            </w:r>
            <w:r w:rsidR="00015F2C">
              <w:t>CSCI</w:t>
            </w:r>
            <w:r w:rsidR="00015F2C">
              <w:rPr>
                <w:rFonts w:hint="eastAsia"/>
              </w:rPr>
              <w:t>_</w:t>
            </w:r>
            <w:r w:rsidR="00015F2C">
              <w:rPr>
                <w:rFonts w:hint="eastAsia"/>
              </w:rPr>
              <w:t>功能</w:t>
            </w:r>
            <w:r w:rsidR="00015F2C">
              <w:t>测试</w:t>
            </w:r>
            <w:r w:rsidR="00015F2C">
              <w:t>_</w:t>
            </w:r>
            <w:r w:rsidR="006C3C2F">
              <w:rPr>
                <w:rFonts w:hint="eastAsia"/>
              </w:rPr>
              <w:t>回收</w:t>
            </w:r>
            <w:r w:rsidR="006C3C2F">
              <w:t>确认</w:t>
            </w:r>
          </w:p>
        </w:tc>
        <w:tc>
          <w:tcPr>
            <w:tcW w:w="1470" w:type="dxa"/>
            <w:shd w:val="clear" w:color="auto" w:fill="92CDDC" w:themeFill="accent5" w:themeFillTint="99"/>
          </w:tcPr>
          <w:p w:rsidR="00015F2C" w:rsidRDefault="00015F2C" w:rsidP="00095001">
            <w:r>
              <w:rPr>
                <w:rFonts w:hint="eastAsia"/>
              </w:rPr>
              <w:t>测试项标识</w:t>
            </w:r>
          </w:p>
        </w:tc>
        <w:tc>
          <w:tcPr>
            <w:tcW w:w="2924" w:type="dxa"/>
          </w:tcPr>
          <w:p w:rsidR="00015F2C" w:rsidRDefault="006C3C2F" w:rsidP="006C3C2F">
            <w:pPr>
              <w:outlineLvl w:val="3"/>
            </w:pPr>
            <w:r>
              <w:t>STNXWL_CSCI_GN_HSGL_HSQR</w:t>
            </w:r>
          </w:p>
        </w:tc>
      </w:tr>
      <w:tr w:rsidR="00A22962" w:rsidTr="00A22962">
        <w:tc>
          <w:tcPr>
            <w:tcW w:w="1343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A22962" w:rsidRDefault="00A22962" w:rsidP="00A22962">
            <w:r>
              <w:rPr>
                <w:rFonts w:hint="eastAsia"/>
              </w:rPr>
              <w:t>测试</w:t>
            </w:r>
            <w:r>
              <w:t>方法</w:t>
            </w:r>
          </w:p>
        </w:tc>
        <w:tc>
          <w:tcPr>
            <w:tcW w:w="7179" w:type="dxa"/>
            <w:gridSpan w:val="3"/>
          </w:tcPr>
          <w:p w:rsidR="00A22962" w:rsidRDefault="00A22962" w:rsidP="00A22962">
            <w:r>
              <w:t>自动化测试工具</w:t>
            </w:r>
            <w:r>
              <w:t>UFT</w:t>
            </w:r>
            <w:r>
              <w:rPr>
                <w:rFonts w:hint="eastAsia"/>
              </w:rPr>
              <w:t>或手工测试</w:t>
            </w:r>
            <w:r>
              <w:t>方法</w:t>
            </w:r>
          </w:p>
        </w:tc>
      </w:tr>
      <w:tr w:rsidR="00A22962" w:rsidTr="00A22962">
        <w:tc>
          <w:tcPr>
            <w:tcW w:w="1343" w:type="dxa"/>
            <w:shd w:val="clear" w:color="auto" w:fill="92CDDC" w:themeFill="accent5" w:themeFillTint="99"/>
          </w:tcPr>
          <w:p w:rsidR="00A22962" w:rsidRDefault="00A22962" w:rsidP="00A22962">
            <w:r>
              <w:rPr>
                <w:rFonts w:hint="eastAsia"/>
              </w:rPr>
              <w:t>测试项描述</w:t>
            </w:r>
          </w:p>
        </w:tc>
        <w:tc>
          <w:tcPr>
            <w:tcW w:w="7179" w:type="dxa"/>
            <w:gridSpan w:val="3"/>
          </w:tcPr>
          <w:p w:rsidR="00A22962" w:rsidRPr="00FF6FCB" w:rsidRDefault="00A22962" w:rsidP="00A22962">
            <w:r w:rsidRPr="00FF6FCB">
              <w:rPr>
                <w:rFonts w:hint="eastAsia"/>
              </w:rPr>
              <w:t>1</w:t>
            </w:r>
            <w:r w:rsidRPr="00FF6FCB">
              <w:rPr>
                <w:rFonts w:hint="eastAsia"/>
              </w:rPr>
              <w:t>、执行</w:t>
            </w:r>
            <w:r w:rsidRPr="00FF6FCB">
              <w:t>查询</w:t>
            </w:r>
            <w:r w:rsidRPr="00FF6FCB">
              <w:rPr>
                <w:rFonts w:hint="eastAsia"/>
              </w:rPr>
              <w:t>系统内未回收确认</w:t>
            </w:r>
            <w:r>
              <w:rPr>
                <w:rFonts w:hint="eastAsia"/>
              </w:rPr>
              <w:t>的</w:t>
            </w:r>
            <w:r w:rsidRPr="00FF6FCB">
              <w:rPr>
                <w:rFonts w:hint="eastAsia"/>
              </w:rPr>
              <w:t>车辆信息（</w:t>
            </w:r>
            <w:r w:rsidRPr="00FF6FCB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主机编号</w:t>
            </w:r>
            <w:r w:rsidRPr="00FF6FCB"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、</w:t>
            </w:r>
            <w:r w:rsidRPr="00FF6FCB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代理公司</w:t>
            </w:r>
            <w:r w:rsidRPr="00FF6FCB">
              <w:t>）</w:t>
            </w:r>
            <w:r w:rsidRPr="00FF6FCB">
              <w:rPr>
                <w:rFonts w:hint="eastAsia"/>
              </w:rPr>
              <w:t>操作</w:t>
            </w:r>
            <w:r>
              <w:rPr>
                <w:rFonts w:hint="eastAsia"/>
              </w:rPr>
              <w:t>，</w:t>
            </w:r>
            <w:r>
              <w:t>查</w:t>
            </w:r>
            <w:r>
              <w:lastRenderedPageBreak/>
              <w:t>看</w:t>
            </w:r>
            <w:r>
              <w:rPr>
                <w:rFonts w:hint="eastAsia"/>
              </w:rPr>
              <w:t>界面</w:t>
            </w:r>
            <w:r>
              <w:t>是否</w:t>
            </w:r>
            <w:r>
              <w:rPr>
                <w:rFonts w:hint="eastAsia"/>
              </w:rPr>
              <w:t>正确</w:t>
            </w:r>
            <w:r>
              <w:t>显示查询内容</w:t>
            </w:r>
            <w:r w:rsidRPr="00FF6FCB">
              <w:rPr>
                <w:rFonts w:hint="eastAsia"/>
              </w:rPr>
              <w:t>，验证</w:t>
            </w:r>
            <w:r w:rsidRPr="00FF6FCB">
              <w:t>查询功能</w:t>
            </w:r>
            <w:r w:rsidRPr="00FF6FCB">
              <w:rPr>
                <w:rFonts w:hint="eastAsia"/>
              </w:rPr>
              <w:t>实现</w:t>
            </w:r>
            <w:r w:rsidRPr="00FF6FCB">
              <w:t>的正确性。</w:t>
            </w:r>
          </w:p>
          <w:p w:rsidR="00A22962" w:rsidRPr="00FF6FCB" w:rsidRDefault="00A22962" w:rsidP="00A22962">
            <w:r>
              <w:t>2</w:t>
            </w:r>
            <w:r>
              <w:rPr>
                <w:rFonts w:hint="eastAsia"/>
              </w:rPr>
              <w:t>、执行</w:t>
            </w:r>
            <w:r w:rsidRPr="00FF6FCB">
              <w:t>查询</w:t>
            </w:r>
            <w:r w:rsidRPr="00FF6FCB">
              <w:rPr>
                <w:rFonts w:hint="eastAsia"/>
              </w:rPr>
              <w:t>系统内</w:t>
            </w:r>
            <w:r>
              <w:rPr>
                <w:rFonts w:hint="eastAsia"/>
              </w:rPr>
              <w:t>已</w:t>
            </w:r>
            <w:r w:rsidRPr="00FF6FCB">
              <w:rPr>
                <w:rFonts w:hint="eastAsia"/>
              </w:rPr>
              <w:t>回收确认</w:t>
            </w:r>
            <w:r>
              <w:rPr>
                <w:rFonts w:hint="eastAsia"/>
              </w:rPr>
              <w:t>的</w:t>
            </w:r>
            <w:r w:rsidRPr="00FF6FCB">
              <w:rPr>
                <w:rFonts w:hint="eastAsia"/>
              </w:rPr>
              <w:t>车辆信息（</w:t>
            </w:r>
            <w:r w:rsidRPr="00FF6FCB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主机编号</w:t>
            </w:r>
            <w:r w:rsidRPr="00FF6FCB"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、</w:t>
            </w:r>
            <w:r w:rsidRPr="00FF6FCB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代理公司</w:t>
            </w:r>
            <w:r w:rsidRPr="00FF6FCB">
              <w:t>）</w:t>
            </w:r>
            <w:r>
              <w:rPr>
                <w:rFonts w:hint="eastAsia"/>
              </w:rPr>
              <w:t>操作</w:t>
            </w:r>
            <w:r>
              <w:t>，查看是否不显示或给出异常提示</w:t>
            </w:r>
            <w:r w:rsidRPr="00FF6FCB">
              <w:rPr>
                <w:rFonts w:hint="eastAsia"/>
              </w:rPr>
              <w:t>，验证</w:t>
            </w:r>
            <w:r w:rsidRPr="00FF6FCB">
              <w:t>查询功能</w:t>
            </w:r>
            <w:r w:rsidRPr="00FF6FCB">
              <w:rPr>
                <w:rFonts w:hint="eastAsia"/>
              </w:rPr>
              <w:t>实现</w:t>
            </w:r>
            <w:r w:rsidRPr="00FF6FCB">
              <w:t>的正确性。</w:t>
            </w:r>
          </w:p>
          <w:p w:rsidR="00A22962" w:rsidRDefault="00A22962" w:rsidP="00A22962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t>执行数据同步操作，查看界面</w:t>
            </w:r>
            <w:r>
              <w:rPr>
                <w:rFonts w:hint="eastAsia"/>
              </w:rPr>
              <w:t>显示的待</w:t>
            </w:r>
            <w:r>
              <w:t>确认车辆信息是否与</w:t>
            </w:r>
            <w:r>
              <w:rPr>
                <w:rFonts w:hint="eastAsia"/>
              </w:rPr>
              <w:t>信息</w:t>
            </w:r>
            <w:r>
              <w:t>追溯系统</w:t>
            </w:r>
            <w:r>
              <w:rPr>
                <w:rFonts w:hint="eastAsia"/>
              </w:rPr>
              <w:t>数据</w:t>
            </w:r>
            <w:r>
              <w:t>一致，</w:t>
            </w:r>
            <w:r>
              <w:rPr>
                <w:rFonts w:hint="eastAsia"/>
              </w:rPr>
              <w:t>验证</w:t>
            </w:r>
            <w:r>
              <w:t>数据同步</w:t>
            </w:r>
            <w:r>
              <w:rPr>
                <w:rFonts w:hint="eastAsia"/>
              </w:rPr>
              <w:t>功能</w:t>
            </w:r>
            <w:r>
              <w:t>实现的正确性。</w:t>
            </w:r>
          </w:p>
          <w:p w:rsidR="00A22962" w:rsidRDefault="00A22962" w:rsidP="00A22962">
            <w:r>
              <w:t>4</w:t>
            </w:r>
            <w:r>
              <w:rPr>
                <w:rFonts w:hint="eastAsia"/>
              </w:rPr>
              <w:t>、查看</w:t>
            </w:r>
            <w:r>
              <w:t>系统内</w:t>
            </w:r>
            <w:r>
              <w:rPr>
                <w:rFonts w:hint="eastAsia"/>
              </w:rPr>
              <w:t>待回收</w:t>
            </w:r>
            <w:r>
              <w:t>确认</w:t>
            </w:r>
            <w:r>
              <w:rPr>
                <w:rFonts w:hint="eastAsia"/>
              </w:rPr>
              <w:t>车辆</w:t>
            </w:r>
            <w:r>
              <w:t>信息内容</w:t>
            </w:r>
            <w:r>
              <w:rPr>
                <w:rFonts w:hint="eastAsia"/>
              </w:rPr>
              <w:t>（车辆</w:t>
            </w:r>
            <w:r>
              <w:t>基本信息、</w:t>
            </w:r>
            <w:r>
              <w:rPr>
                <w:rFonts w:hint="eastAsia"/>
              </w:rPr>
              <w:t>关键</w:t>
            </w:r>
            <w:r>
              <w:t>零部件信息、</w:t>
            </w:r>
            <w:r>
              <w:rPr>
                <w:rFonts w:hint="eastAsia"/>
              </w:rPr>
              <w:t>车辆</w:t>
            </w:r>
            <w:r>
              <w:t>保养信息</w:t>
            </w:r>
            <w:r>
              <w:rPr>
                <w:rFonts w:hint="eastAsia"/>
              </w:rPr>
              <w:t>、</w:t>
            </w:r>
            <w:r>
              <w:t>车辆</w:t>
            </w:r>
            <w:r>
              <w:rPr>
                <w:rFonts w:hint="eastAsia"/>
              </w:rPr>
              <w:t>部件</w:t>
            </w:r>
            <w:r>
              <w:t>维护信息</w:t>
            </w:r>
            <w:r>
              <w:rPr>
                <w:rFonts w:hint="eastAsia"/>
              </w:rPr>
              <w:t>、</w:t>
            </w:r>
            <w:r>
              <w:t>车辆评估信息）是否全面、正确</w:t>
            </w:r>
            <w:r>
              <w:rPr>
                <w:rFonts w:hint="eastAsia"/>
              </w:rPr>
              <w:t>，</w:t>
            </w:r>
            <w:r>
              <w:t>验证查看</w:t>
            </w:r>
            <w:r>
              <w:rPr>
                <w:rFonts w:hint="eastAsia"/>
              </w:rPr>
              <w:t>功能</w:t>
            </w:r>
            <w:r>
              <w:t>实现的正确性。</w:t>
            </w:r>
          </w:p>
          <w:p w:rsidR="00A22962" w:rsidRDefault="00A22962" w:rsidP="00A22962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、执行</w:t>
            </w:r>
            <w:r>
              <w:t>回收确认操作，</w:t>
            </w:r>
            <w:r>
              <w:rPr>
                <w:rFonts w:hint="eastAsia"/>
              </w:rPr>
              <w:t>设置是否</w:t>
            </w:r>
            <w:r>
              <w:t>回收（</w:t>
            </w:r>
            <w:r>
              <w:rPr>
                <w:rFonts w:hint="eastAsia"/>
              </w:rPr>
              <w:t>是</w:t>
            </w:r>
            <w:r>
              <w:t>、</w:t>
            </w:r>
            <w:r>
              <w:rPr>
                <w:rFonts w:hint="eastAsia"/>
              </w:rPr>
              <w:t>否</w:t>
            </w:r>
            <w:r>
              <w:t>）</w:t>
            </w:r>
            <w:r>
              <w:rPr>
                <w:rFonts w:hint="eastAsia"/>
              </w:rPr>
              <w:t>、回收</w:t>
            </w:r>
            <w:r>
              <w:t>价值（</w:t>
            </w:r>
            <w:r>
              <w:rPr>
                <w:rFonts w:hint="eastAsia"/>
              </w:rPr>
              <w:t>正常值</w:t>
            </w:r>
            <w:r>
              <w:t>、异常值）</w:t>
            </w:r>
            <w:r>
              <w:rPr>
                <w:rFonts w:hint="eastAsia"/>
              </w:rPr>
              <w:t>、备注</w:t>
            </w:r>
            <w:r>
              <w:t>等信息，查看</w:t>
            </w:r>
            <w:r>
              <w:rPr>
                <w:rFonts w:hint="eastAsia"/>
              </w:rPr>
              <w:t>回收</w:t>
            </w:r>
            <w:r>
              <w:t>结果，验证车辆回收确认功能</w:t>
            </w:r>
            <w:r>
              <w:rPr>
                <w:rFonts w:hint="eastAsia"/>
              </w:rPr>
              <w:t>实现</w:t>
            </w:r>
            <w:r>
              <w:t>的正确性。</w:t>
            </w:r>
          </w:p>
          <w:p w:rsidR="00A22962" w:rsidRPr="009276BA" w:rsidRDefault="00A22962" w:rsidP="00A22962">
            <w:r>
              <w:t>6</w:t>
            </w:r>
            <w:r>
              <w:rPr>
                <w:rFonts w:hint="eastAsia"/>
              </w:rPr>
              <w:t>、验证自动</w:t>
            </w:r>
            <w:r>
              <w:t>分页功能、翻页</w:t>
            </w:r>
            <w:r>
              <w:rPr>
                <w:rFonts w:hint="eastAsia"/>
              </w:rPr>
              <w:t>（上一页</w:t>
            </w:r>
            <w:r>
              <w:t>、下一页</w:t>
            </w:r>
            <w:r>
              <w:rPr>
                <w:rFonts w:hint="eastAsia"/>
              </w:rPr>
              <w:t>、末</w:t>
            </w:r>
            <w:r>
              <w:t>页、首页</w:t>
            </w:r>
            <w:r>
              <w:rPr>
                <w:rFonts w:hint="eastAsia"/>
              </w:rPr>
              <w:t>）、</w:t>
            </w:r>
            <w:r>
              <w:t>跳转</w:t>
            </w:r>
            <w:r>
              <w:rPr>
                <w:rFonts w:hint="eastAsia"/>
              </w:rPr>
              <w:t>（页码</w:t>
            </w:r>
            <w:r>
              <w:t>设置</w:t>
            </w:r>
            <w:r>
              <w:rPr>
                <w:rFonts w:hint="eastAsia"/>
              </w:rPr>
              <w:t>正常值</w:t>
            </w:r>
            <w:r>
              <w:t>、异常值）功能实现的正确性。</w:t>
            </w:r>
          </w:p>
        </w:tc>
      </w:tr>
    </w:tbl>
    <w:p w:rsidR="00015F2C" w:rsidRPr="00FA2032" w:rsidRDefault="00015F2C" w:rsidP="00015F2C"/>
    <w:p w:rsidR="00D564F6" w:rsidRDefault="0023673D" w:rsidP="00574A34">
      <w:pPr>
        <w:outlineLvl w:val="3"/>
      </w:pPr>
      <w:r>
        <w:rPr>
          <w:rFonts w:hint="eastAsia"/>
        </w:rPr>
        <w:t>4.3</w:t>
      </w:r>
      <w:r w:rsidR="00574A34">
        <w:t>.</w:t>
      </w:r>
      <w:r w:rsidR="00D564F6" w:rsidRPr="00FA2032">
        <w:t>5</w:t>
      </w:r>
      <w:r w:rsidR="00D564F6" w:rsidRPr="00FA2032">
        <w:rPr>
          <w:rFonts w:hint="eastAsia"/>
        </w:rPr>
        <w:t>.</w:t>
      </w:r>
      <w:r w:rsidR="00D564F6" w:rsidRPr="00FA2032">
        <w:t>2</w:t>
      </w:r>
      <w:r w:rsidR="00D564F6" w:rsidRPr="00FA2032">
        <w:rPr>
          <w:rFonts w:hint="eastAsia"/>
        </w:rPr>
        <w:t>车辆</w:t>
      </w:r>
      <w:r w:rsidR="00D564F6" w:rsidRPr="00FA2032">
        <w:t>运输</w:t>
      </w:r>
      <w:r w:rsidR="001B6718">
        <w:rPr>
          <w:rFonts w:hint="eastAsia"/>
        </w:rPr>
        <w:t xml:space="preserve"> </w:t>
      </w:r>
      <w:r w:rsidR="001B6718">
        <w:t>STNXWL_CSCI_GN_HSGL_CLYS</w:t>
      </w:r>
    </w:p>
    <w:p w:rsidR="00015F2C" w:rsidRPr="006D6A2A" w:rsidRDefault="00B503F5" w:rsidP="00015F2C">
      <w:pPr>
        <w:pStyle w:val="a8"/>
        <w:numPr>
          <w:ilvl w:val="0"/>
          <w:numId w:val="13"/>
        </w:numPr>
        <w:ind w:firstLineChars="0"/>
        <w:jc w:val="center"/>
      </w:pPr>
      <w:r>
        <w:rPr>
          <w:rFonts w:hint="eastAsia"/>
        </w:rPr>
        <w:t>**</w:t>
      </w:r>
      <w:r w:rsidR="00015F2C">
        <w:t>逆向物流</w:t>
      </w:r>
      <w:r w:rsidR="00015F2C">
        <w:rPr>
          <w:rFonts w:hint="eastAsia"/>
        </w:rPr>
        <w:t>_</w:t>
      </w:r>
      <w:r w:rsidR="00015F2C">
        <w:t>CSCI</w:t>
      </w:r>
      <w:r w:rsidR="00015F2C">
        <w:rPr>
          <w:rFonts w:hint="eastAsia"/>
        </w:rPr>
        <w:t>_</w:t>
      </w:r>
      <w:r w:rsidR="00015F2C">
        <w:rPr>
          <w:rFonts w:hint="eastAsia"/>
        </w:rPr>
        <w:t>功能</w:t>
      </w:r>
      <w:r w:rsidR="00015F2C">
        <w:t>测试</w:t>
      </w:r>
      <w:r w:rsidR="00015F2C">
        <w:t>_</w:t>
      </w:r>
      <w:r w:rsidR="00FF6FCB">
        <w:rPr>
          <w:rFonts w:hint="eastAsia"/>
        </w:rPr>
        <w:t>车辆</w:t>
      </w:r>
      <w:r w:rsidR="00FF6FCB">
        <w:t>运输</w:t>
      </w:r>
    </w:p>
    <w:tbl>
      <w:tblPr>
        <w:tblStyle w:val="aa"/>
        <w:tblW w:w="8602" w:type="dxa"/>
        <w:tblLook w:val="04A0" w:firstRow="1" w:lastRow="0" w:firstColumn="1" w:lastColumn="0" w:noHBand="0" w:noVBand="1"/>
      </w:tblPr>
      <w:tblGrid>
        <w:gridCol w:w="1446"/>
        <w:gridCol w:w="2837"/>
        <w:gridCol w:w="1497"/>
        <w:gridCol w:w="2822"/>
      </w:tblGrid>
      <w:tr w:rsidR="00015F2C" w:rsidTr="00A22962">
        <w:tc>
          <w:tcPr>
            <w:tcW w:w="144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015F2C" w:rsidRDefault="00015F2C" w:rsidP="00095001">
            <w:r>
              <w:rPr>
                <w:rFonts w:hint="eastAsia"/>
              </w:rPr>
              <w:t>测试项名称</w:t>
            </w:r>
          </w:p>
        </w:tc>
        <w:tc>
          <w:tcPr>
            <w:tcW w:w="2837" w:type="dxa"/>
          </w:tcPr>
          <w:p w:rsidR="00015F2C" w:rsidRDefault="00B503F5" w:rsidP="00095001">
            <w:r>
              <w:rPr>
                <w:rFonts w:hint="eastAsia"/>
              </w:rPr>
              <w:t>**</w:t>
            </w:r>
            <w:r w:rsidR="00015F2C">
              <w:t>逆向物流</w:t>
            </w:r>
            <w:r w:rsidR="00015F2C">
              <w:rPr>
                <w:rFonts w:hint="eastAsia"/>
              </w:rPr>
              <w:t>_</w:t>
            </w:r>
            <w:r w:rsidR="00015F2C">
              <w:t>CSCI</w:t>
            </w:r>
            <w:r w:rsidR="00015F2C">
              <w:rPr>
                <w:rFonts w:hint="eastAsia"/>
              </w:rPr>
              <w:t>_</w:t>
            </w:r>
            <w:r w:rsidR="00015F2C">
              <w:rPr>
                <w:rFonts w:hint="eastAsia"/>
              </w:rPr>
              <w:t>功能</w:t>
            </w:r>
            <w:r w:rsidR="00015F2C">
              <w:t>测试</w:t>
            </w:r>
            <w:r w:rsidR="00015F2C">
              <w:t>_</w:t>
            </w:r>
            <w:r w:rsidR="00FF6FCB">
              <w:rPr>
                <w:rFonts w:hint="eastAsia"/>
              </w:rPr>
              <w:t>车辆</w:t>
            </w:r>
            <w:r w:rsidR="00FF6FCB">
              <w:t>运输</w:t>
            </w:r>
          </w:p>
        </w:tc>
        <w:tc>
          <w:tcPr>
            <w:tcW w:w="1497" w:type="dxa"/>
            <w:shd w:val="clear" w:color="auto" w:fill="92CDDC" w:themeFill="accent5" w:themeFillTint="99"/>
          </w:tcPr>
          <w:p w:rsidR="00015F2C" w:rsidRDefault="00015F2C" w:rsidP="00095001">
            <w:r>
              <w:rPr>
                <w:rFonts w:hint="eastAsia"/>
              </w:rPr>
              <w:t>测试项标识</w:t>
            </w:r>
          </w:p>
        </w:tc>
        <w:tc>
          <w:tcPr>
            <w:tcW w:w="2822" w:type="dxa"/>
          </w:tcPr>
          <w:p w:rsidR="00015F2C" w:rsidRDefault="00FF6FCB" w:rsidP="00095001">
            <w:r>
              <w:t>STNXWL_CSCI_GN_HSGL_CLYS</w:t>
            </w:r>
          </w:p>
        </w:tc>
      </w:tr>
      <w:tr w:rsidR="00A22962" w:rsidTr="00A22962">
        <w:tc>
          <w:tcPr>
            <w:tcW w:w="144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A22962" w:rsidRDefault="00A22962" w:rsidP="00695A65">
            <w:r>
              <w:rPr>
                <w:rFonts w:hint="eastAsia"/>
              </w:rPr>
              <w:t>测试</w:t>
            </w:r>
            <w:r>
              <w:t>方法</w:t>
            </w:r>
          </w:p>
        </w:tc>
        <w:tc>
          <w:tcPr>
            <w:tcW w:w="7156" w:type="dxa"/>
            <w:gridSpan w:val="3"/>
          </w:tcPr>
          <w:p w:rsidR="00A22962" w:rsidRDefault="00A22962" w:rsidP="00695A65">
            <w:r>
              <w:t>自动化测试工具</w:t>
            </w:r>
            <w:r>
              <w:t>UFT</w:t>
            </w:r>
            <w:r>
              <w:rPr>
                <w:rFonts w:hint="eastAsia"/>
              </w:rPr>
              <w:t>或手工测试</w:t>
            </w:r>
            <w:r>
              <w:t>方法</w:t>
            </w:r>
          </w:p>
        </w:tc>
      </w:tr>
      <w:tr w:rsidR="00015F2C" w:rsidTr="00A22962">
        <w:tc>
          <w:tcPr>
            <w:tcW w:w="1446" w:type="dxa"/>
            <w:shd w:val="clear" w:color="auto" w:fill="92CDDC" w:themeFill="accent5" w:themeFillTint="99"/>
          </w:tcPr>
          <w:p w:rsidR="00015F2C" w:rsidRDefault="00015F2C" w:rsidP="00095001">
            <w:r>
              <w:rPr>
                <w:rFonts w:hint="eastAsia"/>
              </w:rPr>
              <w:t>测试项描述</w:t>
            </w:r>
          </w:p>
        </w:tc>
        <w:tc>
          <w:tcPr>
            <w:tcW w:w="7156" w:type="dxa"/>
            <w:gridSpan w:val="3"/>
          </w:tcPr>
          <w:p w:rsidR="003F60C2" w:rsidRPr="00FF6FCB" w:rsidRDefault="003F60C2" w:rsidP="003F60C2">
            <w:r w:rsidRPr="00FF6FCB">
              <w:rPr>
                <w:rFonts w:hint="eastAsia"/>
              </w:rPr>
              <w:t>1</w:t>
            </w:r>
            <w:r w:rsidRPr="00FF6FCB">
              <w:rPr>
                <w:rFonts w:hint="eastAsia"/>
              </w:rPr>
              <w:t>、执行</w:t>
            </w:r>
            <w:r w:rsidRPr="00FF6FCB">
              <w:t>查询</w:t>
            </w:r>
            <w:r w:rsidRPr="00FF6FCB">
              <w:rPr>
                <w:rFonts w:hint="eastAsia"/>
              </w:rPr>
              <w:t>系统内</w:t>
            </w:r>
            <w:r>
              <w:rPr>
                <w:rFonts w:hint="eastAsia"/>
              </w:rPr>
              <w:t>已</w:t>
            </w:r>
            <w:r w:rsidRPr="00FF6FCB">
              <w:rPr>
                <w:rFonts w:hint="eastAsia"/>
              </w:rPr>
              <w:t>回收确认</w:t>
            </w:r>
            <w:r>
              <w:rPr>
                <w:rFonts w:hint="eastAsia"/>
              </w:rPr>
              <w:t>的</w:t>
            </w:r>
            <w:r w:rsidRPr="00FF6FCB">
              <w:rPr>
                <w:rFonts w:hint="eastAsia"/>
              </w:rPr>
              <w:t>车辆信息（</w:t>
            </w:r>
            <w:r w:rsidRPr="00FF6FCB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主机编号</w:t>
            </w:r>
            <w:r w:rsidRPr="00FF6FCB"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、</w:t>
            </w:r>
            <w:r w:rsidRPr="00FF6FCB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代理公司</w:t>
            </w:r>
            <w:r w:rsidRPr="00FF6FCB">
              <w:t>）</w:t>
            </w:r>
            <w:r w:rsidRPr="00FF6FCB">
              <w:rPr>
                <w:rFonts w:hint="eastAsia"/>
              </w:rPr>
              <w:t>操作</w:t>
            </w:r>
            <w:r>
              <w:rPr>
                <w:rFonts w:hint="eastAsia"/>
              </w:rPr>
              <w:t>，</w:t>
            </w:r>
            <w:r>
              <w:t>查看</w:t>
            </w:r>
            <w:r>
              <w:rPr>
                <w:rFonts w:hint="eastAsia"/>
              </w:rPr>
              <w:t>界面</w:t>
            </w:r>
            <w:r>
              <w:t>是否</w:t>
            </w:r>
            <w:r>
              <w:rPr>
                <w:rFonts w:hint="eastAsia"/>
              </w:rPr>
              <w:t>正确</w:t>
            </w:r>
            <w:r>
              <w:t>显示查询内容</w:t>
            </w:r>
            <w:r w:rsidRPr="00FF6FCB">
              <w:rPr>
                <w:rFonts w:hint="eastAsia"/>
              </w:rPr>
              <w:t>，验证</w:t>
            </w:r>
            <w:r w:rsidRPr="00FF6FCB">
              <w:t>查询功能</w:t>
            </w:r>
            <w:r w:rsidRPr="00FF6FCB">
              <w:rPr>
                <w:rFonts w:hint="eastAsia"/>
              </w:rPr>
              <w:t>实现</w:t>
            </w:r>
            <w:r w:rsidRPr="00FF6FCB">
              <w:t>的正确性。</w:t>
            </w:r>
          </w:p>
          <w:p w:rsidR="00917C40" w:rsidRPr="00FF6FCB" w:rsidRDefault="00917C40" w:rsidP="00917C40">
            <w:r>
              <w:t>2</w:t>
            </w:r>
            <w:r>
              <w:rPr>
                <w:rFonts w:hint="eastAsia"/>
              </w:rPr>
              <w:t>、执行</w:t>
            </w:r>
            <w:r w:rsidRPr="00FF6FCB">
              <w:t>查询</w:t>
            </w:r>
            <w:r w:rsidRPr="00FF6FCB">
              <w:rPr>
                <w:rFonts w:hint="eastAsia"/>
              </w:rPr>
              <w:t>系统内</w:t>
            </w:r>
            <w:r>
              <w:rPr>
                <w:rFonts w:hint="eastAsia"/>
              </w:rPr>
              <w:t>待</w:t>
            </w:r>
            <w:r w:rsidRPr="00FF6FCB">
              <w:rPr>
                <w:rFonts w:hint="eastAsia"/>
              </w:rPr>
              <w:t>回收确认</w:t>
            </w:r>
            <w:r>
              <w:rPr>
                <w:rFonts w:hint="eastAsia"/>
              </w:rPr>
              <w:t>的</w:t>
            </w:r>
            <w:r w:rsidRPr="00FF6FCB">
              <w:rPr>
                <w:rFonts w:hint="eastAsia"/>
              </w:rPr>
              <w:t>车辆信息（</w:t>
            </w:r>
            <w:r w:rsidRPr="00FF6FCB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主机编号</w:t>
            </w:r>
            <w:r w:rsidRPr="00FF6FCB"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、</w:t>
            </w:r>
            <w:r w:rsidRPr="00FF6FCB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代理公司</w:t>
            </w:r>
            <w:r w:rsidRPr="00FF6FCB">
              <w:t>）</w:t>
            </w:r>
            <w:r>
              <w:rPr>
                <w:rFonts w:hint="eastAsia"/>
              </w:rPr>
              <w:t>操作</w:t>
            </w:r>
            <w:r>
              <w:t>，查看是否不显示或给出异常提示</w:t>
            </w:r>
            <w:r w:rsidRPr="00FF6FCB">
              <w:rPr>
                <w:rFonts w:hint="eastAsia"/>
              </w:rPr>
              <w:t>，验证</w:t>
            </w:r>
            <w:r w:rsidRPr="00FF6FCB">
              <w:t>查询功能</w:t>
            </w:r>
            <w:r w:rsidRPr="00FF6FCB">
              <w:rPr>
                <w:rFonts w:hint="eastAsia"/>
              </w:rPr>
              <w:t>实现</w:t>
            </w:r>
            <w:r w:rsidRPr="00FF6FCB">
              <w:t>的正确性。</w:t>
            </w:r>
          </w:p>
          <w:p w:rsidR="00015F2C" w:rsidRPr="00917C40" w:rsidRDefault="00917C40" w:rsidP="00095001">
            <w:r>
              <w:t>3</w:t>
            </w:r>
            <w:r>
              <w:rPr>
                <w:rFonts w:hint="eastAsia"/>
              </w:rPr>
              <w:t>、查看</w:t>
            </w:r>
            <w:r>
              <w:t>系统内</w:t>
            </w:r>
            <w:r>
              <w:rPr>
                <w:rFonts w:hint="eastAsia"/>
              </w:rPr>
              <w:t>回收确认车辆</w:t>
            </w:r>
            <w:r>
              <w:t>信息内容</w:t>
            </w:r>
            <w:r>
              <w:rPr>
                <w:rFonts w:hint="eastAsia"/>
              </w:rPr>
              <w:t>（车辆</w:t>
            </w:r>
            <w:r>
              <w:t>基本信息、</w:t>
            </w:r>
            <w:r>
              <w:rPr>
                <w:rFonts w:hint="eastAsia"/>
              </w:rPr>
              <w:t>关键</w:t>
            </w:r>
            <w:r>
              <w:t>零部件信息、</w:t>
            </w:r>
            <w:r>
              <w:rPr>
                <w:rFonts w:hint="eastAsia"/>
              </w:rPr>
              <w:t>车辆</w:t>
            </w:r>
            <w:r>
              <w:t>保养信息</w:t>
            </w:r>
            <w:r>
              <w:rPr>
                <w:rFonts w:hint="eastAsia"/>
              </w:rPr>
              <w:t>、</w:t>
            </w:r>
            <w:r>
              <w:t>车辆</w:t>
            </w:r>
            <w:r>
              <w:rPr>
                <w:rFonts w:hint="eastAsia"/>
              </w:rPr>
              <w:t>部件</w:t>
            </w:r>
            <w:r>
              <w:t>维护信息</w:t>
            </w:r>
            <w:r>
              <w:rPr>
                <w:rFonts w:hint="eastAsia"/>
              </w:rPr>
              <w:t>、</w:t>
            </w:r>
            <w:r>
              <w:t>车辆评估信息</w:t>
            </w:r>
            <w:r>
              <w:rPr>
                <w:rFonts w:hint="eastAsia"/>
              </w:rPr>
              <w:t>、</w:t>
            </w:r>
            <w:r>
              <w:t>回收确认信息）是否全面、正确</w:t>
            </w:r>
            <w:r>
              <w:rPr>
                <w:rFonts w:hint="eastAsia"/>
              </w:rPr>
              <w:t>，</w:t>
            </w:r>
            <w:r>
              <w:t>验证查看</w:t>
            </w:r>
            <w:r>
              <w:rPr>
                <w:rFonts w:hint="eastAsia"/>
              </w:rPr>
              <w:t>功能</w:t>
            </w:r>
            <w:r>
              <w:t>实现的正确性。</w:t>
            </w:r>
          </w:p>
          <w:p w:rsidR="00015F2C" w:rsidRDefault="00917C40" w:rsidP="00095001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 w:rsidR="004E1AEC">
              <w:rPr>
                <w:rFonts w:hint="eastAsia"/>
              </w:rPr>
              <w:t>执行</w:t>
            </w:r>
            <w:r w:rsidR="004E1AEC">
              <w:t>录入运输单操作，设置参数</w:t>
            </w:r>
            <w:r w:rsidR="004E1AEC">
              <w:rPr>
                <w:rFonts w:hint="eastAsia"/>
              </w:rPr>
              <w:t>主机</w:t>
            </w:r>
            <w:r w:rsidR="004E1AEC">
              <w:t>编号、</w:t>
            </w:r>
            <w:r w:rsidR="004E1AEC">
              <w:rPr>
                <w:rFonts w:hint="eastAsia"/>
              </w:rPr>
              <w:t>车牌</w:t>
            </w:r>
            <w:r w:rsidR="004E1AEC">
              <w:t>号码、</w:t>
            </w:r>
            <w:r w:rsidR="004E1AEC">
              <w:rPr>
                <w:rFonts w:hint="eastAsia"/>
              </w:rPr>
              <w:t>司机</w:t>
            </w:r>
            <w:r w:rsidR="004E1AEC">
              <w:t>姓名、</w:t>
            </w:r>
            <w:r w:rsidR="004E1AEC">
              <w:rPr>
                <w:rFonts w:hint="eastAsia"/>
              </w:rPr>
              <w:t>联系</w:t>
            </w:r>
            <w:r w:rsidR="004E1AEC">
              <w:t>电话、</w:t>
            </w:r>
            <w:r w:rsidR="004E1AEC">
              <w:rPr>
                <w:rFonts w:hint="eastAsia"/>
              </w:rPr>
              <w:t>预期</w:t>
            </w:r>
            <w:r w:rsidR="004E1AEC">
              <w:t>出发时间、</w:t>
            </w:r>
            <w:r w:rsidR="004E1AEC">
              <w:rPr>
                <w:rFonts w:hint="eastAsia"/>
              </w:rPr>
              <w:t>预期到达</w:t>
            </w:r>
            <w:r w:rsidR="004E1AEC">
              <w:t>时间</w:t>
            </w:r>
            <w:r w:rsidR="004E1AEC">
              <w:rPr>
                <w:rFonts w:hint="eastAsia"/>
              </w:rPr>
              <w:t>出发</w:t>
            </w:r>
            <w:r w:rsidR="004E1AEC">
              <w:t>地址、到达地址正常值</w:t>
            </w:r>
            <w:r w:rsidR="004E1AEC">
              <w:rPr>
                <w:rFonts w:hint="eastAsia"/>
              </w:rPr>
              <w:t>，</w:t>
            </w:r>
            <w:r w:rsidR="004E1AEC">
              <w:t>查看</w:t>
            </w:r>
            <w:r w:rsidR="004E1AEC">
              <w:rPr>
                <w:rFonts w:hint="eastAsia"/>
              </w:rPr>
              <w:t>是否</w:t>
            </w:r>
            <w:r w:rsidR="004E1AEC">
              <w:t>能正常录入运输单信息，验证录入运输单功能实现的正确性</w:t>
            </w:r>
            <w:r w:rsidR="004E1AEC">
              <w:rPr>
                <w:rFonts w:hint="eastAsia"/>
              </w:rPr>
              <w:t>。</w:t>
            </w:r>
          </w:p>
          <w:p w:rsidR="004E1AEC" w:rsidRDefault="004E1AEC" w:rsidP="004E1AEC">
            <w:r>
              <w:t>5</w:t>
            </w:r>
            <w:r>
              <w:rPr>
                <w:rFonts w:hint="eastAsia"/>
              </w:rPr>
              <w:t>、执行</w:t>
            </w:r>
            <w:r>
              <w:t>录入运输单操作，设置参数</w:t>
            </w:r>
            <w:r>
              <w:rPr>
                <w:rFonts w:hint="eastAsia"/>
              </w:rPr>
              <w:t>主机</w:t>
            </w:r>
            <w:r>
              <w:t>编号、</w:t>
            </w:r>
            <w:r>
              <w:rPr>
                <w:rFonts w:hint="eastAsia"/>
              </w:rPr>
              <w:t>车牌</w:t>
            </w:r>
            <w:r>
              <w:t>号码、</w:t>
            </w:r>
            <w:r>
              <w:rPr>
                <w:rFonts w:hint="eastAsia"/>
              </w:rPr>
              <w:t>司机</w:t>
            </w:r>
            <w:r>
              <w:t>姓名、</w:t>
            </w:r>
            <w:r>
              <w:rPr>
                <w:rFonts w:hint="eastAsia"/>
              </w:rPr>
              <w:t>联系</w:t>
            </w:r>
            <w:r>
              <w:t>电话、</w:t>
            </w:r>
            <w:r>
              <w:rPr>
                <w:rFonts w:hint="eastAsia"/>
              </w:rPr>
              <w:t>预期</w:t>
            </w:r>
            <w:r>
              <w:t>出发时间、</w:t>
            </w:r>
            <w:r>
              <w:rPr>
                <w:rFonts w:hint="eastAsia"/>
              </w:rPr>
              <w:t>预期到达</w:t>
            </w:r>
            <w:r>
              <w:t>时间</w:t>
            </w:r>
            <w:r>
              <w:rPr>
                <w:rFonts w:hint="eastAsia"/>
              </w:rPr>
              <w:t>出发</w:t>
            </w:r>
            <w:r>
              <w:t>地址、到达地址</w:t>
            </w:r>
            <w:r>
              <w:rPr>
                <w:rFonts w:hint="eastAsia"/>
              </w:rPr>
              <w:t>异常</w:t>
            </w:r>
            <w:r>
              <w:t>值</w:t>
            </w:r>
            <w:r>
              <w:rPr>
                <w:rFonts w:hint="eastAsia"/>
              </w:rPr>
              <w:t>，</w:t>
            </w:r>
            <w:r>
              <w:t>查看</w:t>
            </w:r>
            <w:r>
              <w:rPr>
                <w:rFonts w:hint="eastAsia"/>
              </w:rPr>
              <w:t>系统是否</w:t>
            </w:r>
            <w:r>
              <w:t>给出异常提示或不能输入，验证录入运输单功能实现的正确性</w:t>
            </w:r>
            <w:r>
              <w:rPr>
                <w:rFonts w:hint="eastAsia"/>
              </w:rPr>
              <w:t>。</w:t>
            </w:r>
          </w:p>
          <w:p w:rsidR="004E1AEC" w:rsidRPr="004E1AEC" w:rsidRDefault="004E1AEC" w:rsidP="004E1AEC">
            <w:r>
              <w:t>6</w:t>
            </w:r>
            <w:r>
              <w:rPr>
                <w:rFonts w:hint="eastAsia"/>
              </w:rPr>
              <w:t>、验证自动</w:t>
            </w:r>
            <w:r>
              <w:t>分页功能、翻页</w:t>
            </w:r>
            <w:r>
              <w:rPr>
                <w:rFonts w:hint="eastAsia"/>
              </w:rPr>
              <w:t>（上一页</w:t>
            </w:r>
            <w:r>
              <w:t>、下一页</w:t>
            </w:r>
            <w:r>
              <w:rPr>
                <w:rFonts w:hint="eastAsia"/>
              </w:rPr>
              <w:t>、末</w:t>
            </w:r>
            <w:r>
              <w:t>页、首页</w:t>
            </w:r>
            <w:r>
              <w:rPr>
                <w:rFonts w:hint="eastAsia"/>
              </w:rPr>
              <w:t>）、</w:t>
            </w:r>
            <w:r>
              <w:t>跳转</w:t>
            </w:r>
            <w:r>
              <w:rPr>
                <w:rFonts w:hint="eastAsia"/>
              </w:rPr>
              <w:t>（页码</w:t>
            </w:r>
            <w:r>
              <w:t>设置</w:t>
            </w:r>
            <w:r>
              <w:rPr>
                <w:rFonts w:hint="eastAsia"/>
              </w:rPr>
              <w:t>正常值</w:t>
            </w:r>
            <w:r>
              <w:t>、异常值）功能实现的正确性。</w:t>
            </w:r>
          </w:p>
        </w:tc>
      </w:tr>
    </w:tbl>
    <w:p w:rsidR="00015F2C" w:rsidRPr="00FA2032" w:rsidRDefault="00015F2C" w:rsidP="00015F2C"/>
    <w:p w:rsidR="00D564F6" w:rsidRDefault="0023673D" w:rsidP="00574A34">
      <w:pPr>
        <w:outlineLvl w:val="3"/>
      </w:pPr>
      <w:r>
        <w:rPr>
          <w:rFonts w:hint="eastAsia"/>
        </w:rPr>
        <w:t>4.3</w:t>
      </w:r>
      <w:r w:rsidR="00574A34">
        <w:t>.</w:t>
      </w:r>
      <w:r w:rsidR="00D564F6" w:rsidRPr="00FA2032">
        <w:t>5</w:t>
      </w:r>
      <w:r w:rsidR="00D564F6" w:rsidRPr="00FA2032">
        <w:rPr>
          <w:rFonts w:hint="eastAsia"/>
        </w:rPr>
        <w:t>.</w:t>
      </w:r>
      <w:r w:rsidR="00D564F6" w:rsidRPr="00FA2032">
        <w:t>3</w:t>
      </w:r>
      <w:r w:rsidR="00D564F6" w:rsidRPr="00FA2032">
        <w:rPr>
          <w:rFonts w:hint="eastAsia"/>
        </w:rPr>
        <w:t>车辆跟踪</w:t>
      </w:r>
      <w:r w:rsidR="001B6718">
        <w:rPr>
          <w:rFonts w:hint="eastAsia"/>
        </w:rPr>
        <w:t xml:space="preserve"> </w:t>
      </w:r>
      <w:r w:rsidR="001B6718">
        <w:t>STNXWL_CSCI_GN_HSGL_CLGZ</w:t>
      </w:r>
    </w:p>
    <w:p w:rsidR="00015F2C" w:rsidRPr="006D6A2A" w:rsidRDefault="00B503F5" w:rsidP="00015F2C">
      <w:pPr>
        <w:pStyle w:val="a8"/>
        <w:numPr>
          <w:ilvl w:val="0"/>
          <w:numId w:val="13"/>
        </w:numPr>
        <w:ind w:firstLineChars="0"/>
        <w:jc w:val="center"/>
      </w:pPr>
      <w:r>
        <w:rPr>
          <w:rFonts w:hint="eastAsia"/>
        </w:rPr>
        <w:t>**</w:t>
      </w:r>
      <w:r w:rsidR="00015F2C">
        <w:t>逆向物流</w:t>
      </w:r>
      <w:r w:rsidR="00015F2C">
        <w:rPr>
          <w:rFonts w:hint="eastAsia"/>
        </w:rPr>
        <w:t>_</w:t>
      </w:r>
      <w:r w:rsidR="00015F2C">
        <w:t>CSCI</w:t>
      </w:r>
      <w:r w:rsidR="00015F2C">
        <w:rPr>
          <w:rFonts w:hint="eastAsia"/>
        </w:rPr>
        <w:t>_</w:t>
      </w:r>
      <w:r w:rsidR="00015F2C">
        <w:rPr>
          <w:rFonts w:hint="eastAsia"/>
        </w:rPr>
        <w:t>功能</w:t>
      </w:r>
      <w:r w:rsidR="00015F2C">
        <w:t>测试</w:t>
      </w:r>
      <w:r w:rsidR="00015F2C">
        <w:t>_</w:t>
      </w:r>
      <w:r w:rsidR="00FF6FCB">
        <w:rPr>
          <w:rFonts w:hint="eastAsia"/>
        </w:rPr>
        <w:t>车辆</w:t>
      </w:r>
      <w:r w:rsidR="00FF6FCB">
        <w:t>跟踪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55"/>
        <w:gridCol w:w="2814"/>
        <w:gridCol w:w="1485"/>
        <w:gridCol w:w="2868"/>
      </w:tblGrid>
      <w:tr w:rsidR="00015F2C" w:rsidTr="00A22962">
        <w:tc>
          <w:tcPr>
            <w:tcW w:w="1355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015F2C" w:rsidRDefault="00015F2C" w:rsidP="00095001">
            <w:r>
              <w:rPr>
                <w:rFonts w:hint="eastAsia"/>
              </w:rPr>
              <w:t>测试项名称</w:t>
            </w:r>
          </w:p>
        </w:tc>
        <w:tc>
          <w:tcPr>
            <w:tcW w:w="2814" w:type="dxa"/>
          </w:tcPr>
          <w:p w:rsidR="00015F2C" w:rsidRDefault="00B503F5" w:rsidP="00095001">
            <w:r>
              <w:rPr>
                <w:rFonts w:hint="eastAsia"/>
              </w:rPr>
              <w:t>**</w:t>
            </w:r>
            <w:r w:rsidR="00015F2C">
              <w:t>逆向物流</w:t>
            </w:r>
            <w:r w:rsidR="00015F2C">
              <w:rPr>
                <w:rFonts w:hint="eastAsia"/>
              </w:rPr>
              <w:t>_</w:t>
            </w:r>
            <w:r w:rsidR="00015F2C">
              <w:t>CSCI</w:t>
            </w:r>
            <w:r w:rsidR="00015F2C">
              <w:rPr>
                <w:rFonts w:hint="eastAsia"/>
              </w:rPr>
              <w:t>_</w:t>
            </w:r>
            <w:r w:rsidR="00015F2C">
              <w:rPr>
                <w:rFonts w:hint="eastAsia"/>
              </w:rPr>
              <w:t>功能</w:t>
            </w:r>
            <w:r w:rsidR="00015F2C">
              <w:t>测试</w:t>
            </w:r>
            <w:r w:rsidR="00015F2C">
              <w:t>_</w:t>
            </w:r>
            <w:r w:rsidR="00FF6FCB">
              <w:rPr>
                <w:rFonts w:hint="eastAsia"/>
              </w:rPr>
              <w:t>车辆</w:t>
            </w:r>
            <w:r w:rsidR="00FF6FCB">
              <w:t>跟踪</w:t>
            </w:r>
          </w:p>
        </w:tc>
        <w:tc>
          <w:tcPr>
            <w:tcW w:w="1485" w:type="dxa"/>
            <w:shd w:val="clear" w:color="auto" w:fill="92CDDC" w:themeFill="accent5" w:themeFillTint="99"/>
          </w:tcPr>
          <w:p w:rsidR="00015F2C" w:rsidRDefault="00015F2C" w:rsidP="00095001">
            <w:r>
              <w:rPr>
                <w:rFonts w:hint="eastAsia"/>
              </w:rPr>
              <w:t>测试项标识</w:t>
            </w:r>
          </w:p>
        </w:tc>
        <w:tc>
          <w:tcPr>
            <w:tcW w:w="2868" w:type="dxa"/>
          </w:tcPr>
          <w:p w:rsidR="00015F2C" w:rsidRDefault="00FF6FCB" w:rsidP="00095001">
            <w:r>
              <w:t>STNXWL_CSCI_GN_HSGL_CLGZ</w:t>
            </w:r>
          </w:p>
        </w:tc>
      </w:tr>
      <w:tr w:rsidR="00A22962" w:rsidTr="00A22962">
        <w:tc>
          <w:tcPr>
            <w:tcW w:w="1355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A22962" w:rsidRDefault="00A22962" w:rsidP="00695A65">
            <w:r>
              <w:rPr>
                <w:rFonts w:hint="eastAsia"/>
              </w:rPr>
              <w:t>测试</w:t>
            </w:r>
            <w:r>
              <w:t>方法</w:t>
            </w:r>
          </w:p>
        </w:tc>
        <w:tc>
          <w:tcPr>
            <w:tcW w:w="7167" w:type="dxa"/>
            <w:gridSpan w:val="3"/>
          </w:tcPr>
          <w:p w:rsidR="00A22962" w:rsidRDefault="00A22962" w:rsidP="00695A65">
            <w:r>
              <w:t>自动化测试工具</w:t>
            </w:r>
            <w:r>
              <w:t>UFT</w:t>
            </w:r>
            <w:r>
              <w:rPr>
                <w:rFonts w:hint="eastAsia"/>
              </w:rPr>
              <w:t>或手工测试</w:t>
            </w:r>
            <w:r>
              <w:t>方法</w:t>
            </w:r>
          </w:p>
        </w:tc>
      </w:tr>
      <w:tr w:rsidR="00015F2C" w:rsidTr="00A22962">
        <w:tc>
          <w:tcPr>
            <w:tcW w:w="1355" w:type="dxa"/>
            <w:shd w:val="clear" w:color="auto" w:fill="92CDDC" w:themeFill="accent5" w:themeFillTint="99"/>
          </w:tcPr>
          <w:p w:rsidR="00015F2C" w:rsidRDefault="00015F2C" w:rsidP="00095001">
            <w:r>
              <w:rPr>
                <w:rFonts w:hint="eastAsia"/>
              </w:rPr>
              <w:t>测试项描述</w:t>
            </w:r>
          </w:p>
        </w:tc>
        <w:tc>
          <w:tcPr>
            <w:tcW w:w="7167" w:type="dxa"/>
            <w:gridSpan w:val="3"/>
          </w:tcPr>
          <w:p w:rsidR="00467D30" w:rsidRPr="00732C8D" w:rsidRDefault="00732C8D" w:rsidP="00732C8D">
            <w:r w:rsidRPr="00732C8D">
              <w:rPr>
                <w:rFonts w:hint="eastAsia"/>
              </w:rPr>
              <w:t>1</w:t>
            </w:r>
            <w:r w:rsidRPr="00732C8D">
              <w:rPr>
                <w:rFonts w:hint="eastAsia"/>
              </w:rPr>
              <w:t>、</w:t>
            </w:r>
            <w:r w:rsidR="00467D30" w:rsidRPr="00732C8D">
              <w:rPr>
                <w:rFonts w:hint="eastAsia"/>
              </w:rPr>
              <w:t>执行</w:t>
            </w:r>
            <w:r w:rsidR="00467D30" w:rsidRPr="00732C8D">
              <w:t>查询</w:t>
            </w:r>
            <w:r w:rsidR="00467D30" w:rsidRPr="00732C8D">
              <w:rPr>
                <w:rFonts w:hint="eastAsia"/>
              </w:rPr>
              <w:t>系统中</w:t>
            </w:r>
            <w:r w:rsidR="00467D30" w:rsidRPr="00732C8D">
              <w:t>已在运输</w:t>
            </w:r>
            <w:r w:rsidR="00467D30" w:rsidRPr="00732C8D">
              <w:rPr>
                <w:rFonts w:hint="eastAsia"/>
              </w:rPr>
              <w:t>的车辆信息（</w:t>
            </w:r>
            <w:r w:rsidR="00467D30" w:rsidRPr="00732C8D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主机编号</w:t>
            </w:r>
            <w:r w:rsidR="00467D30" w:rsidRPr="00732C8D"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、</w:t>
            </w:r>
            <w:r w:rsidR="00467D30" w:rsidRPr="00732C8D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代理公司</w:t>
            </w:r>
            <w:r w:rsidR="00467D30" w:rsidRPr="00732C8D">
              <w:t>）</w:t>
            </w:r>
            <w:r w:rsidR="00467D30" w:rsidRPr="00732C8D">
              <w:rPr>
                <w:rFonts w:hint="eastAsia"/>
              </w:rPr>
              <w:t>操作，</w:t>
            </w:r>
            <w:r w:rsidR="00467D30" w:rsidRPr="00732C8D">
              <w:t>查看</w:t>
            </w:r>
            <w:r w:rsidR="00467D30" w:rsidRPr="00732C8D">
              <w:rPr>
                <w:rFonts w:hint="eastAsia"/>
              </w:rPr>
              <w:t>界面</w:t>
            </w:r>
            <w:r w:rsidR="00467D30" w:rsidRPr="00732C8D">
              <w:t>是否</w:t>
            </w:r>
            <w:r w:rsidR="00467D30" w:rsidRPr="00732C8D">
              <w:rPr>
                <w:rFonts w:hint="eastAsia"/>
              </w:rPr>
              <w:t>正确</w:t>
            </w:r>
            <w:r w:rsidR="00467D30" w:rsidRPr="00732C8D">
              <w:t>显示查询内容</w:t>
            </w:r>
            <w:r w:rsidR="00467D30" w:rsidRPr="00732C8D">
              <w:rPr>
                <w:rFonts w:hint="eastAsia"/>
              </w:rPr>
              <w:t>，验证</w:t>
            </w:r>
            <w:r w:rsidR="00467D30" w:rsidRPr="00732C8D">
              <w:t>查询功能</w:t>
            </w:r>
            <w:r w:rsidR="00467D30" w:rsidRPr="00732C8D">
              <w:rPr>
                <w:rFonts w:hint="eastAsia"/>
              </w:rPr>
              <w:t>实现</w:t>
            </w:r>
            <w:r w:rsidR="00467D30" w:rsidRPr="00732C8D">
              <w:t>的正确性。</w:t>
            </w:r>
          </w:p>
          <w:p w:rsidR="00732C8D" w:rsidRPr="00FF6FCB" w:rsidRDefault="00732C8D" w:rsidP="00732C8D">
            <w:r>
              <w:t>2</w:t>
            </w:r>
            <w:r>
              <w:rPr>
                <w:rFonts w:hint="eastAsia"/>
              </w:rPr>
              <w:t>、</w:t>
            </w:r>
            <w:r w:rsidRPr="00FF6FCB">
              <w:rPr>
                <w:rFonts w:hint="eastAsia"/>
              </w:rPr>
              <w:t>执行</w:t>
            </w:r>
            <w:r w:rsidRPr="00FF6FCB">
              <w:t>查询</w:t>
            </w:r>
            <w:r w:rsidRPr="00FF6FCB">
              <w:rPr>
                <w:rFonts w:hint="eastAsia"/>
              </w:rPr>
              <w:t>系统</w:t>
            </w:r>
            <w:r>
              <w:rPr>
                <w:rFonts w:hint="eastAsia"/>
              </w:rPr>
              <w:t>中未</w:t>
            </w:r>
            <w:r>
              <w:t>在运输</w:t>
            </w:r>
            <w:r>
              <w:rPr>
                <w:rFonts w:hint="eastAsia"/>
              </w:rPr>
              <w:t>的</w:t>
            </w:r>
            <w:r w:rsidRPr="00FF6FCB">
              <w:rPr>
                <w:rFonts w:hint="eastAsia"/>
              </w:rPr>
              <w:t>车辆信息（</w:t>
            </w:r>
            <w:r w:rsidRPr="00FF6FCB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主机编号</w:t>
            </w:r>
            <w:r w:rsidRPr="00FF6FCB"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、</w:t>
            </w:r>
            <w:r w:rsidRPr="00FF6FCB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代理公司</w:t>
            </w:r>
            <w:r w:rsidRPr="00FF6FCB">
              <w:t>）</w:t>
            </w:r>
            <w:r w:rsidRPr="00FF6FCB">
              <w:rPr>
                <w:rFonts w:hint="eastAsia"/>
              </w:rPr>
              <w:t>操作</w:t>
            </w:r>
            <w:r>
              <w:rPr>
                <w:rFonts w:hint="eastAsia"/>
              </w:rPr>
              <w:t>，</w:t>
            </w:r>
            <w:r>
              <w:t>查看是否不显示或给出异常提示</w:t>
            </w:r>
            <w:r w:rsidRPr="00FF6FCB">
              <w:rPr>
                <w:rFonts w:hint="eastAsia"/>
              </w:rPr>
              <w:t>，验证</w:t>
            </w:r>
            <w:r w:rsidRPr="00FF6FCB">
              <w:t>查询功能</w:t>
            </w:r>
            <w:r w:rsidRPr="00FF6FCB">
              <w:rPr>
                <w:rFonts w:hint="eastAsia"/>
              </w:rPr>
              <w:t>实现</w:t>
            </w:r>
            <w:r w:rsidRPr="00FF6FCB">
              <w:t>的正确性。</w:t>
            </w:r>
          </w:p>
          <w:p w:rsidR="00732C8D" w:rsidRPr="00917C40" w:rsidRDefault="00732C8D" w:rsidP="00732C8D">
            <w:r>
              <w:t>3</w:t>
            </w:r>
            <w:r>
              <w:rPr>
                <w:rFonts w:hint="eastAsia"/>
              </w:rPr>
              <w:t>、查看</w:t>
            </w:r>
            <w:r>
              <w:t>系统内</w:t>
            </w:r>
            <w:r>
              <w:rPr>
                <w:rFonts w:hint="eastAsia"/>
              </w:rPr>
              <w:t>在运输</w:t>
            </w:r>
            <w:r>
              <w:t>的</w:t>
            </w:r>
            <w:r>
              <w:rPr>
                <w:rFonts w:hint="eastAsia"/>
              </w:rPr>
              <w:t>车辆</w:t>
            </w:r>
            <w:r>
              <w:t>信息内容</w:t>
            </w:r>
            <w:r>
              <w:rPr>
                <w:rFonts w:hint="eastAsia"/>
              </w:rPr>
              <w:t>（车辆</w:t>
            </w:r>
            <w:r>
              <w:t>基本信息、</w:t>
            </w:r>
            <w:r>
              <w:rPr>
                <w:rFonts w:hint="eastAsia"/>
              </w:rPr>
              <w:t>关键</w:t>
            </w:r>
            <w:r>
              <w:t>零部件信息、</w:t>
            </w:r>
            <w:r>
              <w:rPr>
                <w:rFonts w:hint="eastAsia"/>
              </w:rPr>
              <w:t>车</w:t>
            </w:r>
            <w:r>
              <w:rPr>
                <w:rFonts w:hint="eastAsia"/>
              </w:rPr>
              <w:lastRenderedPageBreak/>
              <w:t>辆</w:t>
            </w:r>
            <w:r>
              <w:t>保养信息</w:t>
            </w:r>
            <w:r>
              <w:rPr>
                <w:rFonts w:hint="eastAsia"/>
              </w:rPr>
              <w:t>、</w:t>
            </w:r>
            <w:r>
              <w:t>车辆</w:t>
            </w:r>
            <w:r>
              <w:rPr>
                <w:rFonts w:hint="eastAsia"/>
              </w:rPr>
              <w:t>部件</w:t>
            </w:r>
            <w:r>
              <w:t>维护信息</w:t>
            </w:r>
            <w:r>
              <w:rPr>
                <w:rFonts w:hint="eastAsia"/>
              </w:rPr>
              <w:t>、</w:t>
            </w:r>
            <w:r>
              <w:t>车辆评估信息</w:t>
            </w:r>
            <w:r>
              <w:rPr>
                <w:rFonts w:hint="eastAsia"/>
              </w:rPr>
              <w:t>、</w:t>
            </w:r>
            <w:r>
              <w:t>回收确认信息</w:t>
            </w:r>
            <w:r>
              <w:rPr>
                <w:rFonts w:hint="eastAsia"/>
              </w:rPr>
              <w:t>、车辆</w:t>
            </w:r>
            <w:r>
              <w:t>运输信息）是否全面、正确</w:t>
            </w:r>
            <w:r>
              <w:rPr>
                <w:rFonts w:hint="eastAsia"/>
              </w:rPr>
              <w:t>，</w:t>
            </w:r>
            <w:r>
              <w:t>验证查看</w:t>
            </w:r>
            <w:r>
              <w:rPr>
                <w:rFonts w:hint="eastAsia"/>
              </w:rPr>
              <w:t>功能</w:t>
            </w:r>
            <w:r>
              <w:t>实现的正确性。</w:t>
            </w:r>
          </w:p>
          <w:p w:rsidR="00732C8D" w:rsidRDefault="00732C8D" w:rsidP="00732C8D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、执行</w:t>
            </w:r>
            <w:r>
              <w:t>跟踪查看运输中的</w:t>
            </w:r>
            <w:r>
              <w:rPr>
                <w:rFonts w:hint="eastAsia"/>
              </w:rPr>
              <w:t>车</w:t>
            </w:r>
            <w:r>
              <w:t>辆</w:t>
            </w:r>
            <w:r>
              <w:rPr>
                <w:rFonts w:hint="eastAsia"/>
              </w:rPr>
              <w:t>操作</w:t>
            </w:r>
            <w:r>
              <w:t>，</w:t>
            </w:r>
            <w:r>
              <w:rPr>
                <w:rFonts w:hint="eastAsia"/>
              </w:rPr>
              <w:t>查看是否正确</w:t>
            </w:r>
            <w:r>
              <w:t>显示</w:t>
            </w:r>
            <w:r>
              <w:rPr>
                <w:rFonts w:hint="eastAsia"/>
              </w:rPr>
              <w:t>车辆运行轨迹图，验证</w:t>
            </w:r>
            <w:r>
              <w:t>车辆跟踪功能实现的正确性。</w:t>
            </w:r>
          </w:p>
          <w:p w:rsidR="00015F2C" w:rsidRPr="00177BBF" w:rsidRDefault="00732C8D" w:rsidP="00732C8D">
            <w:r>
              <w:t>5</w:t>
            </w:r>
            <w:r>
              <w:rPr>
                <w:rFonts w:hint="eastAsia"/>
              </w:rPr>
              <w:t>、验证自动</w:t>
            </w:r>
            <w:r>
              <w:t>分页功能、翻页</w:t>
            </w:r>
            <w:r>
              <w:rPr>
                <w:rFonts w:hint="eastAsia"/>
              </w:rPr>
              <w:t>（上一页</w:t>
            </w:r>
            <w:r>
              <w:t>、下一页</w:t>
            </w:r>
            <w:r>
              <w:rPr>
                <w:rFonts w:hint="eastAsia"/>
              </w:rPr>
              <w:t>、末</w:t>
            </w:r>
            <w:r>
              <w:t>页、首页</w:t>
            </w:r>
            <w:r>
              <w:rPr>
                <w:rFonts w:hint="eastAsia"/>
              </w:rPr>
              <w:t>）、</w:t>
            </w:r>
            <w:r>
              <w:t>跳转</w:t>
            </w:r>
            <w:r>
              <w:rPr>
                <w:rFonts w:hint="eastAsia"/>
              </w:rPr>
              <w:t>（页码</w:t>
            </w:r>
            <w:r>
              <w:t>设置</w:t>
            </w:r>
            <w:r>
              <w:rPr>
                <w:rFonts w:hint="eastAsia"/>
              </w:rPr>
              <w:t>正常值</w:t>
            </w:r>
            <w:r>
              <w:t>、异常值）功能实现的正确性。</w:t>
            </w:r>
          </w:p>
        </w:tc>
      </w:tr>
    </w:tbl>
    <w:p w:rsidR="00015F2C" w:rsidRPr="00FA2032" w:rsidRDefault="00015F2C" w:rsidP="00015F2C"/>
    <w:p w:rsidR="00D564F6" w:rsidRPr="00FA2032" w:rsidRDefault="0023673D" w:rsidP="00574A34">
      <w:pPr>
        <w:outlineLvl w:val="3"/>
      </w:pPr>
      <w:r>
        <w:rPr>
          <w:rFonts w:hint="eastAsia"/>
        </w:rPr>
        <w:t>4.3</w:t>
      </w:r>
      <w:r w:rsidR="00574A34">
        <w:t>.</w:t>
      </w:r>
      <w:r w:rsidR="00D564F6" w:rsidRPr="00FA2032">
        <w:t>5</w:t>
      </w:r>
      <w:r w:rsidR="00D564F6" w:rsidRPr="00FA2032">
        <w:rPr>
          <w:rFonts w:hint="eastAsia"/>
        </w:rPr>
        <w:t>.</w:t>
      </w:r>
      <w:r w:rsidR="00D564F6" w:rsidRPr="00FA2032">
        <w:t>4</w:t>
      </w:r>
      <w:r w:rsidR="00D564F6" w:rsidRPr="00FA2032">
        <w:rPr>
          <w:rFonts w:hint="eastAsia"/>
        </w:rPr>
        <w:t>车辆签收</w:t>
      </w:r>
      <w:r w:rsidR="001B6718">
        <w:rPr>
          <w:rFonts w:hint="eastAsia"/>
        </w:rPr>
        <w:t xml:space="preserve"> </w:t>
      </w:r>
      <w:r w:rsidR="001B6718">
        <w:t>STNXWL_CSCI_GN_HSGL_CLQS</w:t>
      </w:r>
    </w:p>
    <w:p w:rsidR="00015F2C" w:rsidRPr="006D6A2A" w:rsidRDefault="00B503F5" w:rsidP="00015F2C">
      <w:pPr>
        <w:pStyle w:val="a8"/>
        <w:numPr>
          <w:ilvl w:val="0"/>
          <w:numId w:val="13"/>
        </w:numPr>
        <w:ind w:firstLineChars="0"/>
        <w:jc w:val="center"/>
      </w:pPr>
      <w:r>
        <w:rPr>
          <w:rFonts w:hint="eastAsia"/>
        </w:rPr>
        <w:t>**</w:t>
      </w:r>
      <w:r w:rsidR="00015F2C">
        <w:t>逆向物流</w:t>
      </w:r>
      <w:r w:rsidR="00015F2C">
        <w:rPr>
          <w:rFonts w:hint="eastAsia"/>
        </w:rPr>
        <w:t>_</w:t>
      </w:r>
      <w:r w:rsidR="00015F2C">
        <w:t>CSCI</w:t>
      </w:r>
      <w:r w:rsidR="00015F2C">
        <w:rPr>
          <w:rFonts w:hint="eastAsia"/>
        </w:rPr>
        <w:t>_</w:t>
      </w:r>
      <w:r w:rsidR="00015F2C">
        <w:rPr>
          <w:rFonts w:hint="eastAsia"/>
        </w:rPr>
        <w:t>功能</w:t>
      </w:r>
      <w:r w:rsidR="00015F2C">
        <w:t>测试</w:t>
      </w:r>
      <w:r w:rsidR="00015F2C">
        <w:t>_</w:t>
      </w:r>
      <w:r w:rsidR="00FF6FCB">
        <w:rPr>
          <w:rFonts w:hint="eastAsia"/>
        </w:rPr>
        <w:t>车辆</w:t>
      </w:r>
      <w:r w:rsidR="00FF6FCB">
        <w:t>签收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55"/>
        <w:gridCol w:w="2809"/>
        <w:gridCol w:w="1483"/>
        <w:gridCol w:w="2875"/>
      </w:tblGrid>
      <w:tr w:rsidR="00015F2C" w:rsidTr="00A22962">
        <w:tc>
          <w:tcPr>
            <w:tcW w:w="1354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015F2C" w:rsidRDefault="00015F2C" w:rsidP="00095001">
            <w:r>
              <w:rPr>
                <w:rFonts w:hint="eastAsia"/>
              </w:rPr>
              <w:t>测试项名称</w:t>
            </w:r>
          </w:p>
        </w:tc>
        <w:tc>
          <w:tcPr>
            <w:tcW w:w="2810" w:type="dxa"/>
          </w:tcPr>
          <w:p w:rsidR="00015F2C" w:rsidRDefault="00B503F5" w:rsidP="00095001">
            <w:r>
              <w:rPr>
                <w:rFonts w:hint="eastAsia"/>
              </w:rPr>
              <w:t>**</w:t>
            </w:r>
            <w:r w:rsidR="00015F2C">
              <w:t>逆向物流</w:t>
            </w:r>
            <w:r w:rsidR="00015F2C">
              <w:rPr>
                <w:rFonts w:hint="eastAsia"/>
              </w:rPr>
              <w:t>_</w:t>
            </w:r>
            <w:r w:rsidR="00015F2C">
              <w:t>CSCI</w:t>
            </w:r>
            <w:r w:rsidR="00015F2C">
              <w:rPr>
                <w:rFonts w:hint="eastAsia"/>
              </w:rPr>
              <w:t>_</w:t>
            </w:r>
            <w:r w:rsidR="00015F2C">
              <w:rPr>
                <w:rFonts w:hint="eastAsia"/>
              </w:rPr>
              <w:t>功能</w:t>
            </w:r>
            <w:r w:rsidR="00015F2C">
              <w:t>测试</w:t>
            </w:r>
            <w:r w:rsidR="00015F2C">
              <w:t>_</w:t>
            </w:r>
            <w:r w:rsidR="00FF6FCB">
              <w:rPr>
                <w:rFonts w:hint="eastAsia"/>
              </w:rPr>
              <w:t>车辆</w:t>
            </w:r>
            <w:r w:rsidR="00FF6FCB">
              <w:t>签收</w:t>
            </w:r>
          </w:p>
        </w:tc>
        <w:tc>
          <w:tcPr>
            <w:tcW w:w="1483" w:type="dxa"/>
            <w:shd w:val="clear" w:color="auto" w:fill="92CDDC" w:themeFill="accent5" w:themeFillTint="99"/>
          </w:tcPr>
          <w:p w:rsidR="00015F2C" w:rsidRDefault="00015F2C" w:rsidP="00095001">
            <w:r>
              <w:rPr>
                <w:rFonts w:hint="eastAsia"/>
              </w:rPr>
              <w:t>测试项标识</w:t>
            </w:r>
          </w:p>
        </w:tc>
        <w:tc>
          <w:tcPr>
            <w:tcW w:w="2875" w:type="dxa"/>
          </w:tcPr>
          <w:p w:rsidR="00015F2C" w:rsidRDefault="00FF6FCB" w:rsidP="00095001">
            <w:r>
              <w:t>STNXWL_CSCI_GN_HSGL_CLQS</w:t>
            </w:r>
          </w:p>
        </w:tc>
      </w:tr>
      <w:tr w:rsidR="00A22962" w:rsidTr="00695A65">
        <w:tc>
          <w:tcPr>
            <w:tcW w:w="1355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A22962" w:rsidRDefault="00A22962" w:rsidP="00695A65">
            <w:r>
              <w:rPr>
                <w:rFonts w:hint="eastAsia"/>
              </w:rPr>
              <w:t>测试</w:t>
            </w:r>
            <w:r>
              <w:t>方法</w:t>
            </w:r>
          </w:p>
        </w:tc>
        <w:tc>
          <w:tcPr>
            <w:tcW w:w="7167" w:type="dxa"/>
            <w:gridSpan w:val="3"/>
          </w:tcPr>
          <w:p w:rsidR="00A22962" w:rsidRDefault="00A22962" w:rsidP="00695A65">
            <w:r>
              <w:t>自动化测试工具</w:t>
            </w:r>
            <w:r>
              <w:t>UFT</w:t>
            </w:r>
            <w:r>
              <w:rPr>
                <w:rFonts w:hint="eastAsia"/>
              </w:rPr>
              <w:t>或手工测试</w:t>
            </w:r>
            <w:r>
              <w:t>方法</w:t>
            </w:r>
          </w:p>
        </w:tc>
      </w:tr>
      <w:tr w:rsidR="00015F2C" w:rsidTr="00A22962">
        <w:tc>
          <w:tcPr>
            <w:tcW w:w="1354" w:type="dxa"/>
            <w:shd w:val="clear" w:color="auto" w:fill="92CDDC" w:themeFill="accent5" w:themeFillTint="99"/>
          </w:tcPr>
          <w:p w:rsidR="00015F2C" w:rsidRDefault="00015F2C" w:rsidP="00095001">
            <w:r>
              <w:rPr>
                <w:rFonts w:hint="eastAsia"/>
              </w:rPr>
              <w:t>测试项描述</w:t>
            </w:r>
          </w:p>
        </w:tc>
        <w:tc>
          <w:tcPr>
            <w:tcW w:w="7168" w:type="dxa"/>
            <w:gridSpan w:val="3"/>
          </w:tcPr>
          <w:p w:rsidR="00345AB7" w:rsidRPr="00732C8D" w:rsidRDefault="00345AB7" w:rsidP="00345AB7">
            <w:r w:rsidRPr="00732C8D">
              <w:rPr>
                <w:rFonts w:hint="eastAsia"/>
              </w:rPr>
              <w:t>1</w:t>
            </w:r>
            <w:r w:rsidRPr="00732C8D">
              <w:rPr>
                <w:rFonts w:hint="eastAsia"/>
              </w:rPr>
              <w:t>、执行</w:t>
            </w:r>
            <w:r w:rsidRPr="00732C8D">
              <w:t>查询</w:t>
            </w:r>
            <w:r w:rsidRPr="00732C8D">
              <w:rPr>
                <w:rFonts w:hint="eastAsia"/>
              </w:rPr>
              <w:t>系统中</w:t>
            </w:r>
            <w:r>
              <w:rPr>
                <w:rFonts w:hint="eastAsia"/>
              </w:rPr>
              <w:t>未签收</w:t>
            </w:r>
            <w:r w:rsidRPr="00732C8D">
              <w:rPr>
                <w:rFonts w:hint="eastAsia"/>
              </w:rPr>
              <w:t>的车辆信息（</w:t>
            </w:r>
            <w:r w:rsidRPr="00732C8D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主机编号</w:t>
            </w:r>
            <w:r w:rsidRPr="00732C8D"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、</w:t>
            </w:r>
            <w:r w:rsidRPr="00732C8D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代理公司</w:t>
            </w:r>
            <w:r w:rsidRPr="00732C8D">
              <w:t>）</w:t>
            </w:r>
            <w:r w:rsidRPr="00732C8D">
              <w:rPr>
                <w:rFonts w:hint="eastAsia"/>
              </w:rPr>
              <w:t>操作，</w:t>
            </w:r>
            <w:r w:rsidRPr="00732C8D">
              <w:t>查看</w:t>
            </w:r>
            <w:r w:rsidRPr="00732C8D">
              <w:rPr>
                <w:rFonts w:hint="eastAsia"/>
              </w:rPr>
              <w:t>界面</w:t>
            </w:r>
            <w:r w:rsidRPr="00732C8D">
              <w:t>是否</w:t>
            </w:r>
            <w:r w:rsidRPr="00732C8D">
              <w:rPr>
                <w:rFonts w:hint="eastAsia"/>
              </w:rPr>
              <w:t>正确</w:t>
            </w:r>
            <w:r w:rsidRPr="00732C8D">
              <w:t>显示查询内容</w:t>
            </w:r>
            <w:r w:rsidRPr="00732C8D">
              <w:rPr>
                <w:rFonts w:hint="eastAsia"/>
              </w:rPr>
              <w:t>，验证</w:t>
            </w:r>
            <w:r w:rsidRPr="00732C8D">
              <w:t>查询功能</w:t>
            </w:r>
            <w:r w:rsidRPr="00732C8D">
              <w:rPr>
                <w:rFonts w:hint="eastAsia"/>
              </w:rPr>
              <w:t>实现</w:t>
            </w:r>
            <w:r w:rsidRPr="00732C8D">
              <w:t>的正确性。</w:t>
            </w:r>
          </w:p>
          <w:p w:rsidR="00345AB7" w:rsidRPr="00FF6FCB" w:rsidRDefault="00345AB7" w:rsidP="00345AB7">
            <w:r>
              <w:t>2</w:t>
            </w:r>
            <w:r>
              <w:rPr>
                <w:rFonts w:hint="eastAsia"/>
              </w:rPr>
              <w:t>、</w:t>
            </w:r>
            <w:r w:rsidRPr="00FF6FCB">
              <w:rPr>
                <w:rFonts w:hint="eastAsia"/>
              </w:rPr>
              <w:t>执行</w:t>
            </w:r>
            <w:r w:rsidRPr="00FF6FCB">
              <w:t>查询</w:t>
            </w:r>
            <w:r w:rsidRPr="00FF6FCB">
              <w:rPr>
                <w:rFonts w:hint="eastAsia"/>
              </w:rPr>
              <w:t>系统</w:t>
            </w:r>
            <w:r>
              <w:rPr>
                <w:rFonts w:hint="eastAsia"/>
              </w:rPr>
              <w:t>中已签收的</w:t>
            </w:r>
            <w:r w:rsidRPr="00FF6FCB">
              <w:rPr>
                <w:rFonts w:hint="eastAsia"/>
              </w:rPr>
              <w:t>车辆信息（</w:t>
            </w:r>
            <w:r w:rsidRPr="00FF6FCB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主机编号</w:t>
            </w:r>
            <w:r w:rsidRPr="00FF6FCB"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、</w:t>
            </w:r>
            <w:r w:rsidRPr="00FF6FCB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代理公司</w:t>
            </w:r>
            <w:r w:rsidRPr="00FF6FCB">
              <w:t>）</w:t>
            </w:r>
            <w:r w:rsidRPr="00FF6FCB">
              <w:rPr>
                <w:rFonts w:hint="eastAsia"/>
              </w:rPr>
              <w:t>操作</w:t>
            </w:r>
            <w:r>
              <w:rPr>
                <w:rFonts w:hint="eastAsia"/>
              </w:rPr>
              <w:t>，</w:t>
            </w:r>
            <w:r>
              <w:t>查看是否不显示或给出异常提示</w:t>
            </w:r>
            <w:r w:rsidRPr="00FF6FCB">
              <w:rPr>
                <w:rFonts w:hint="eastAsia"/>
              </w:rPr>
              <w:t>，验证</w:t>
            </w:r>
            <w:r w:rsidRPr="00FF6FCB">
              <w:t>查询功能</w:t>
            </w:r>
            <w:r w:rsidRPr="00FF6FCB">
              <w:rPr>
                <w:rFonts w:hint="eastAsia"/>
              </w:rPr>
              <w:t>实现</w:t>
            </w:r>
            <w:r w:rsidRPr="00FF6FCB">
              <w:t>的正确性。</w:t>
            </w:r>
          </w:p>
          <w:p w:rsidR="00345AB7" w:rsidRPr="00917C40" w:rsidRDefault="00345AB7" w:rsidP="00345AB7">
            <w:r>
              <w:t>3</w:t>
            </w:r>
            <w:r>
              <w:rPr>
                <w:rFonts w:hint="eastAsia"/>
              </w:rPr>
              <w:t>、查看</w:t>
            </w:r>
            <w:r>
              <w:t>系统内</w:t>
            </w:r>
            <w:r>
              <w:rPr>
                <w:rFonts w:hint="eastAsia"/>
              </w:rPr>
              <w:t>未签收</w:t>
            </w:r>
            <w:r>
              <w:t>的</w:t>
            </w:r>
            <w:r>
              <w:rPr>
                <w:rFonts w:hint="eastAsia"/>
              </w:rPr>
              <w:t>车辆</w:t>
            </w:r>
            <w:r>
              <w:t>信息内容</w:t>
            </w:r>
            <w:r>
              <w:rPr>
                <w:rFonts w:hint="eastAsia"/>
              </w:rPr>
              <w:t>（车辆</w:t>
            </w:r>
            <w:r>
              <w:t>基本信息、</w:t>
            </w:r>
            <w:r>
              <w:rPr>
                <w:rFonts w:hint="eastAsia"/>
              </w:rPr>
              <w:t>关键</w:t>
            </w:r>
            <w:r>
              <w:t>零部件信息、</w:t>
            </w:r>
            <w:r>
              <w:rPr>
                <w:rFonts w:hint="eastAsia"/>
              </w:rPr>
              <w:t>车辆</w:t>
            </w:r>
            <w:r>
              <w:t>保养信息</w:t>
            </w:r>
            <w:r>
              <w:rPr>
                <w:rFonts w:hint="eastAsia"/>
              </w:rPr>
              <w:t>、</w:t>
            </w:r>
            <w:r>
              <w:t>车辆</w:t>
            </w:r>
            <w:r>
              <w:rPr>
                <w:rFonts w:hint="eastAsia"/>
              </w:rPr>
              <w:t>部件</w:t>
            </w:r>
            <w:r>
              <w:t>维护信息</w:t>
            </w:r>
            <w:r>
              <w:rPr>
                <w:rFonts w:hint="eastAsia"/>
              </w:rPr>
              <w:t>、</w:t>
            </w:r>
            <w:r>
              <w:t>车辆评估信息</w:t>
            </w:r>
            <w:r>
              <w:rPr>
                <w:rFonts w:hint="eastAsia"/>
              </w:rPr>
              <w:t>、</w:t>
            </w:r>
            <w:r>
              <w:t>回收确认信息</w:t>
            </w:r>
            <w:r>
              <w:rPr>
                <w:rFonts w:hint="eastAsia"/>
              </w:rPr>
              <w:t>、车辆</w:t>
            </w:r>
            <w:r>
              <w:t>运输信息）是否全面、正确</w:t>
            </w:r>
            <w:r>
              <w:rPr>
                <w:rFonts w:hint="eastAsia"/>
              </w:rPr>
              <w:t>，</w:t>
            </w:r>
            <w:r>
              <w:t>验证查看</w:t>
            </w:r>
            <w:r>
              <w:rPr>
                <w:rFonts w:hint="eastAsia"/>
              </w:rPr>
              <w:t>功能</w:t>
            </w:r>
            <w:r>
              <w:t>实现的正确性。</w:t>
            </w:r>
          </w:p>
          <w:p w:rsidR="00345AB7" w:rsidRDefault="00345AB7" w:rsidP="00345AB7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、执行车辆签收操作</w:t>
            </w:r>
            <w:r>
              <w:t>，</w:t>
            </w:r>
            <w:r>
              <w:rPr>
                <w:rFonts w:hint="eastAsia"/>
              </w:rPr>
              <w:t>查看车辆</w:t>
            </w:r>
            <w:r>
              <w:t>签收界面是否不再显示该车辆信息记录</w:t>
            </w:r>
            <w:r>
              <w:rPr>
                <w:rFonts w:hint="eastAsia"/>
              </w:rPr>
              <w:t>，查看统计</w:t>
            </w:r>
            <w:r>
              <w:t>报表中对应</w:t>
            </w:r>
            <w:r>
              <w:rPr>
                <w:rFonts w:hint="eastAsia"/>
              </w:rPr>
              <w:t>的</w:t>
            </w:r>
            <w:r>
              <w:t>车辆状态是否为签收</w:t>
            </w:r>
            <w:r>
              <w:rPr>
                <w:rFonts w:hint="eastAsia"/>
              </w:rPr>
              <w:t>，验证</w:t>
            </w:r>
            <w:r>
              <w:t>车辆</w:t>
            </w:r>
            <w:r>
              <w:rPr>
                <w:rFonts w:hint="eastAsia"/>
              </w:rPr>
              <w:t>签收</w:t>
            </w:r>
            <w:r>
              <w:t>功能实现的正确性。</w:t>
            </w:r>
          </w:p>
          <w:p w:rsidR="00015F2C" w:rsidRPr="00177BBF" w:rsidRDefault="00345AB7" w:rsidP="001C4780">
            <w:r>
              <w:t>5</w:t>
            </w:r>
            <w:r>
              <w:rPr>
                <w:rFonts w:hint="eastAsia"/>
              </w:rPr>
              <w:t>、验证自动</w:t>
            </w:r>
            <w:r>
              <w:t>分页功能、翻页</w:t>
            </w:r>
            <w:r>
              <w:rPr>
                <w:rFonts w:hint="eastAsia"/>
              </w:rPr>
              <w:t>（上一页</w:t>
            </w:r>
            <w:r>
              <w:t>、下一页</w:t>
            </w:r>
            <w:r>
              <w:rPr>
                <w:rFonts w:hint="eastAsia"/>
              </w:rPr>
              <w:t>、末</w:t>
            </w:r>
            <w:r>
              <w:t>页、首页</w:t>
            </w:r>
            <w:r>
              <w:rPr>
                <w:rFonts w:hint="eastAsia"/>
              </w:rPr>
              <w:t>）、</w:t>
            </w:r>
            <w:r>
              <w:t>跳转</w:t>
            </w:r>
            <w:r>
              <w:rPr>
                <w:rFonts w:hint="eastAsia"/>
              </w:rPr>
              <w:t>（页码</w:t>
            </w:r>
            <w:r>
              <w:t>设置</w:t>
            </w:r>
            <w:r>
              <w:rPr>
                <w:rFonts w:hint="eastAsia"/>
              </w:rPr>
              <w:t>正常值</w:t>
            </w:r>
            <w:r>
              <w:t>、异常值）功能实现的正确性。</w:t>
            </w:r>
          </w:p>
        </w:tc>
      </w:tr>
    </w:tbl>
    <w:p w:rsidR="00335C1E" w:rsidRPr="00D564F6" w:rsidRDefault="00335C1E" w:rsidP="000F215D"/>
    <w:p w:rsidR="00335C1E" w:rsidRPr="00A66A9A" w:rsidRDefault="0023673D" w:rsidP="00574A34">
      <w:pPr>
        <w:outlineLvl w:val="2"/>
        <w:rPr>
          <w:sz w:val="24"/>
          <w:szCs w:val="24"/>
        </w:rPr>
      </w:pPr>
      <w:bookmarkStart w:id="21" w:name="_Toc413165093"/>
      <w:r w:rsidRPr="00A66A9A">
        <w:rPr>
          <w:rFonts w:hint="eastAsia"/>
          <w:sz w:val="24"/>
          <w:szCs w:val="24"/>
        </w:rPr>
        <w:t>4.3</w:t>
      </w:r>
      <w:r w:rsidR="00574A34" w:rsidRPr="00A66A9A">
        <w:rPr>
          <w:sz w:val="24"/>
          <w:szCs w:val="24"/>
        </w:rPr>
        <w:t>.</w:t>
      </w:r>
      <w:r w:rsidR="00335C1E" w:rsidRPr="00A66A9A">
        <w:rPr>
          <w:sz w:val="24"/>
          <w:szCs w:val="24"/>
        </w:rPr>
        <w:t>6</w:t>
      </w:r>
      <w:r w:rsidR="00335C1E" w:rsidRPr="00A66A9A">
        <w:rPr>
          <w:rFonts w:hint="eastAsia"/>
          <w:sz w:val="24"/>
          <w:szCs w:val="24"/>
        </w:rPr>
        <w:t>拆解</w:t>
      </w:r>
      <w:r w:rsidR="00D564F6" w:rsidRPr="00A66A9A">
        <w:rPr>
          <w:rFonts w:hint="eastAsia"/>
          <w:sz w:val="24"/>
          <w:szCs w:val="24"/>
        </w:rPr>
        <w:t>管理</w:t>
      </w:r>
      <w:r w:rsidR="00ED2829" w:rsidRPr="00A66A9A">
        <w:rPr>
          <w:rFonts w:hint="eastAsia"/>
          <w:sz w:val="24"/>
          <w:szCs w:val="24"/>
        </w:rPr>
        <w:t xml:space="preserve"> </w:t>
      </w:r>
      <w:r w:rsidR="00ED2829" w:rsidRPr="00A66A9A">
        <w:rPr>
          <w:sz w:val="24"/>
          <w:szCs w:val="24"/>
        </w:rPr>
        <w:t>STNXWL_CSCI_GN_CJGL</w:t>
      </w:r>
      <w:bookmarkEnd w:id="21"/>
    </w:p>
    <w:p w:rsidR="00D564F6" w:rsidRDefault="0023673D" w:rsidP="00574A34">
      <w:pPr>
        <w:outlineLvl w:val="3"/>
      </w:pPr>
      <w:r>
        <w:rPr>
          <w:rFonts w:hint="eastAsia"/>
        </w:rPr>
        <w:t>4.3</w:t>
      </w:r>
      <w:r w:rsidR="00574A34">
        <w:t>.</w:t>
      </w:r>
      <w:r w:rsidR="00D564F6" w:rsidRPr="00FA2032">
        <w:t>6</w:t>
      </w:r>
      <w:r w:rsidR="00D564F6" w:rsidRPr="00FA2032">
        <w:rPr>
          <w:rFonts w:hint="eastAsia"/>
        </w:rPr>
        <w:t>.</w:t>
      </w:r>
      <w:r w:rsidR="00D564F6" w:rsidRPr="00FA2032">
        <w:t>1</w:t>
      </w:r>
      <w:r w:rsidR="00D564F6" w:rsidRPr="00FA2032">
        <w:rPr>
          <w:rFonts w:hint="eastAsia"/>
        </w:rPr>
        <w:t>整机拆解</w:t>
      </w:r>
      <w:r w:rsidR="00D564F6" w:rsidRPr="00FA2032">
        <w:t>单维护</w:t>
      </w:r>
      <w:r w:rsidR="001B6718">
        <w:rPr>
          <w:rFonts w:hint="eastAsia"/>
        </w:rPr>
        <w:t xml:space="preserve"> </w:t>
      </w:r>
      <w:r w:rsidR="001B6718">
        <w:t>STNXWL_CSCI_GN_CJGL_CJDWH</w:t>
      </w:r>
    </w:p>
    <w:p w:rsidR="00015F2C" w:rsidRPr="006D6A2A" w:rsidRDefault="00B503F5" w:rsidP="00015F2C">
      <w:pPr>
        <w:pStyle w:val="a8"/>
        <w:numPr>
          <w:ilvl w:val="0"/>
          <w:numId w:val="13"/>
        </w:numPr>
        <w:ind w:firstLineChars="0"/>
        <w:jc w:val="center"/>
      </w:pPr>
      <w:r>
        <w:rPr>
          <w:rFonts w:hint="eastAsia"/>
        </w:rPr>
        <w:t>**</w:t>
      </w:r>
      <w:r w:rsidR="00015F2C">
        <w:t>逆向物流</w:t>
      </w:r>
      <w:r w:rsidR="00015F2C">
        <w:rPr>
          <w:rFonts w:hint="eastAsia"/>
        </w:rPr>
        <w:t>_</w:t>
      </w:r>
      <w:r w:rsidR="00015F2C">
        <w:t>CSCI</w:t>
      </w:r>
      <w:r w:rsidR="00015F2C">
        <w:rPr>
          <w:rFonts w:hint="eastAsia"/>
        </w:rPr>
        <w:t>_</w:t>
      </w:r>
      <w:r w:rsidR="00015F2C">
        <w:rPr>
          <w:rFonts w:hint="eastAsia"/>
        </w:rPr>
        <w:t>功能</w:t>
      </w:r>
      <w:r w:rsidR="00015F2C">
        <w:t>测试</w:t>
      </w:r>
      <w:r w:rsidR="00015F2C">
        <w:t>_</w:t>
      </w:r>
      <w:r w:rsidR="0016703A">
        <w:rPr>
          <w:rFonts w:hint="eastAsia"/>
        </w:rPr>
        <w:t>整机</w:t>
      </w:r>
      <w:r w:rsidR="0016703A">
        <w:t>拆解单维护</w:t>
      </w:r>
      <w:r w:rsidR="00015F2C" w:rsidRPr="006D6A2A">
        <w:rPr>
          <w:rFonts w:hint="eastAsia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84"/>
        <w:gridCol w:w="2673"/>
        <w:gridCol w:w="1445"/>
        <w:gridCol w:w="3020"/>
      </w:tblGrid>
      <w:tr w:rsidR="00015F2C" w:rsidTr="00A22962">
        <w:tc>
          <w:tcPr>
            <w:tcW w:w="1384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015F2C" w:rsidRDefault="00015F2C" w:rsidP="00095001">
            <w:r>
              <w:rPr>
                <w:rFonts w:hint="eastAsia"/>
              </w:rPr>
              <w:t>测试项名称</w:t>
            </w:r>
          </w:p>
        </w:tc>
        <w:tc>
          <w:tcPr>
            <w:tcW w:w="2673" w:type="dxa"/>
          </w:tcPr>
          <w:p w:rsidR="00015F2C" w:rsidRDefault="00B503F5" w:rsidP="00095001">
            <w:r>
              <w:rPr>
                <w:rFonts w:hint="eastAsia"/>
              </w:rPr>
              <w:t>**</w:t>
            </w:r>
            <w:r w:rsidR="00015F2C">
              <w:t>逆向物流</w:t>
            </w:r>
            <w:r w:rsidR="00015F2C">
              <w:rPr>
                <w:rFonts w:hint="eastAsia"/>
              </w:rPr>
              <w:t>_</w:t>
            </w:r>
            <w:r w:rsidR="00015F2C">
              <w:t>CSCI</w:t>
            </w:r>
            <w:r w:rsidR="00015F2C">
              <w:rPr>
                <w:rFonts w:hint="eastAsia"/>
              </w:rPr>
              <w:t>_</w:t>
            </w:r>
            <w:r w:rsidR="00015F2C">
              <w:rPr>
                <w:rFonts w:hint="eastAsia"/>
              </w:rPr>
              <w:t>功能</w:t>
            </w:r>
            <w:r w:rsidR="00015F2C">
              <w:t>测试</w:t>
            </w:r>
            <w:r w:rsidR="00015F2C">
              <w:t>_</w:t>
            </w:r>
            <w:r w:rsidR="0016703A">
              <w:rPr>
                <w:rFonts w:hint="eastAsia"/>
              </w:rPr>
              <w:t>整机</w:t>
            </w:r>
            <w:r w:rsidR="0016703A">
              <w:t>拆解单维护</w:t>
            </w:r>
          </w:p>
        </w:tc>
        <w:tc>
          <w:tcPr>
            <w:tcW w:w="1445" w:type="dxa"/>
            <w:shd w:val="clear" w:color="auto" w:fill="92CDDC" w:themeFill="accent5" w:themeFillTint="99"/>
          </w:tcPr>
          <w:p w:rsidR="00015F2C" w:rsidRDefault="00015F2C" w:rsidP="00095001">
            <w:r>
              <w:rPr>
                <w:rFonts w:hint="eastAsia"/>
              </w:rPr>
              <w:t>测试项标识</w:t>
            </w:r>
          </w:p>
        </w:tc>
        <w:tc>
          <w:tcPr>
            <w:tcW w:w="3020" w:type="dxa"/>
          </w:tcPr>
          <w:p w:rsidR="00015F2C" w:rsidRDefault="0016703A" w:rsidP="00095001">
            <w:r>
              <w:t>STNXWL_CSCI_GN_CJGL_CJDWH</w:t>
            </w:r>
          </w:p>
        </w:tc>
      </w:tr>
      <w:tr w:rsidR="00A22962" w:rsidTr="00A22962">
        <w:tc>
          <w:tcPr>
            <w:tcW w:w="1384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A22962" w:rsidRDefault="00A22962" w:rsidP="00695A65">
            <w:r>
              <w:rPr>
                <w:rFonts w:hint="eastAsia"/>
              </w:rPr>
              <w:t>测试</w:t>
            </w:r>
            <w:r>
              <w:t>方法</w:t>
            </w:r>
          </w:p>
        </w:tc>
        <w:tc>
          <w:tcPr>
            <w:tcW w:w="7138" w:type="dxa"/>
            <w:gridSpan w:val="3"/>
          </w:tcPr>
          <w:p w:rsidR="00A22962" w:rsidRDefault="00A22962" w:rsidP="00695A65">
            <w:r>
              <w:t>自动化测试工具</w:t>
            </w:r>
            <w:r>
              <w:t>UFT</w:t>
            </w:r>
            <w:r>
              <w:rPr>
                <w:rFonts w:hint="eastAsia"/>
              </w:rPr>
              <w:t>或手工测试</w:t>
            </w:r>
            <w:r>
              <w:t>方法</w:t>
            </w:r>
          </w:p>
        </w:tc>
      </w:tr>
      <w:tr w:rsidR="00015F2C" w:rsidTr="00A22962">
        <w:tc>
          <w:tcPr>
            <w:tcW w:w="1384" w:type="dxa"/>
            <w:shd w:val="clear" w:color="auto" w:fill="92CDDC" w:themeFill="accent5" w:themeFillTint="99"/>
          </w:tcPr>
          <w:p w:rsidR="00015F2C" w:rsidRDefault="00015F2C" w:rsidP="00095001">
            <w:r>
              <w:rPr>
                <w:rFonts w:hint="eastAsia"/>
              </w:rPr>
              <w:t>测试项描述</w:t>
            </w:r>
          </w:p>
        </w:tc>
        <w:tc>
          <w:tcPr>
            <w:tcW w:w="7138" w:type="dxa"/>
            <w:gridSpan w:val="3"/>
          </w:tcPr>
          <w:p w:rsidR="00320017" w:rsidRPr="00320017" w:rsidRDefault="00320017" w:rsidP="0032001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Pr="00320017">
              <w:rPr>
                <w:rFonts w:hint="eastAsia"/>
              </w:rPr>
              <w:t>执行</w:t>
            </w:r>
            <w:r w:rsidRPr="00320017">
              <w:t>查询</w:t>
            </w:r>
            <w:r w:rsidRPr="00320017">
              <w:rPr>
                <w:rFonts w:hint="eastAsia"/>
              </w:rPr>
              <w:t>系统中需要</w:t>
            </w:r>
            <w:r w:rsidRPr="00320017">
              <w:t>整机拆解的维护单</w:t>
            </w:r>
            <w:r w:rsidRPr="00320017">
              <w:rPr>
                <w:rFonts w:hint="eastAsia"/>
              </w:rPr>
              <w:t>，</w:t>
            </w:r>
            <w:r w:rsidRPr="00320017">
              <w:t>查看</w:t>
            </w:r>
            <w:r w:rsidRPr="00320017">
              <w:rPr>
                <w:rFonts w:hint="eastAsia"/>
              </w:rPr>
              <w:t>界面</w:t>
            </w:r>
            <w:r w:rsidRPr="00320017">
              <w:t>是否</w:t>
            </w:r>
            <w:r w:rsidRPr="00320017">
              <w:rPr>
                <w:rFonts w:hint="eastAsia"/>
              </w:rPr>
              <w:t>正确</w:t>
            </w:r>
            <w:r w:rsidRPr="00320017">
              <w:t>显示查询内容</w:t>
            </w:r>
            <w:r w:rsidRPr="00320017">
              <w:rPr>
                <w:rFonts w:hint="eastAsia"/>
              </w:rPr>
              <w:t>，验证</w:t>
            </w:r>
            <w:r w:rsidRPr="00320017">
              <w:t>查询功能</w:t>
            </w:r>
            <w:r w:rsidRPr="00320017">
              <w:rPr>
                <w:rFonts w:hint="eastAsia"/>
              </w:rPr>
              <w:t>实现</w:t>
            </w:r>
            <w:r w:rsidRPr="00320017">
              <w:t>的正确性。</w:t>
            </w:r>
          </w:p>
          <w:p w:rsidR="00015F2C" w:rsidRDefault="00320017" w:rsidP="00320017">
            <w:r w:rsidRPr="00320017">
              <w:rPr>
                <w:rFonts w:hint="eastAsia"/>
              </w:rPr>
              <w:t>2</w:t>
            </w:r>
            <w:r w:rsidRPr="00320017">
              <w:rPr>
                <w:rFonts w:hint="eastAsia"/>
              </w:rPr>
              <w:t>、执行系统中新创建</w:t>
            </w:r>
            <w:r w:rsidRPr="00320017">
              <w:t>整机拆解单</w:t>
            </w:r>
            <w:r w:rsidRPr="00320017">
              <w:rPr>
                <w:rFonts w:hint="eastAsia"/>
              </w:rPr>
              <w:t>，</w:t>
            </w:r>
            <w:r>
              <w:rPr>
                <w:rFonts w:hint="eastAsia"/>
              </w:rPr>
              <w:t>设置</w:t>
            </w:r>
            <w:r>
              <w:t>已签收主机编号</w:t>
            </w:r>
            <w:r>
              <w:rPr>
                <w:rFonts w:hint="eastAsia"/>
              </w:rPr>
              <w:t>（或未</w:t>
            </w:r>
            <w:r>
              <w:t>签收主机编号</w:t>
            </w:r>
            <w:r>
              <w:rPr>
                <w:rFonts w:hint="eastAsia"/>
              </w:rPr>
              <w:t>）</w:t>
            </w:r>
            <w:r>
              <w:t>，</w:t>
            </w:r>
            <w:r w:rsidRPr="00320017">
              <w:t>查看</w:t>
            </w:r>
            <w:r w:rsidRPr="00320017">
              <w:rPr>
                <w:rFonts w:hint="eastAsia"/>
              </w:rPr>
              <w:t>界面</w:t>
            </w:r>
            <w:r w:rsidRPr="00320017">
              <w:t>是否</w:t>
            </w:r>
            <w:r w:rsidRPr="00320017">
              <w:rPr>
                <w:rFonts w:hint="eastAsia"/>
              </w:rPr>
              <w:t>正确</w:t>
            </w:r>
            <w:r w:rsidRPr="00320017">
              <w:t>显示创建整机拆解单</w:t>
            </w:r>
            <w:r w:rsidRPr="00320017">
              <w:rPr>
                <w:rFonts w:hint="eastAsia"/>
              </w:rPr>
              <w:t>界面，并</w:t>
            </w:r>
            <w:r w:rsidRPr="00320017">
              <w:t>验证</w:t>
            </w:r>
            <w:r w:rsidRPr="00320017">
              <w:rPr>
                <w:rFonts w:hint="eastAsia"/>
              </w:rPr>
              <w:t>保存</w:t>
            </w:r>
            <w:r w:rsidRPr="00320017">
              <w:t>和取消功能</w:t>
            </w:r>
            <w:r w:rsidRPr="00320017">
              <w:rPr>
                <w:rFonts w:hint="eastAsia"/>
              </w:rPr>
              <w:t>实现</w:t>
            </w:r>
            <w:r w:rsidRPr="00320017">
              <w:t>的正确性。</w:t>
            </w:r>
          </w:p>
          <w:p w:rsidR="00320017" w:rsidRPr="00177BBF" w:rsidRDefault="00320017" w:rsidP="00320017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、验证自动</w:t>
            </w:r>
            <w:r>
              <w:t>分页功能、翻页</w:t>
            </w:r>
            <w:r>
              <w:rPr>
                <w:rFonts w:hint="eastAsia"/>
              </w:rPr>
              <w:t>（上一页</w:t>
            </w:r>
            <w:r>
              <w:t>、下一页</w:t>
            </w:r>
            <w:r>
              <w:rPr>
                <w:rFonts w:hint="eastAsia"/>
              </w:rPr>
              <w:t>、末</w:t>
            </w:r>
            <w:r>
              <w:t>页、首页</w:t>
            </w:r>
            <w:r>
              <w:rPr>
                <w:rFonts w:hint="eastAsia"/>
              </w:rPr>
              <w:t>）、</w:t>
            </w:r>
            <w:r>
              <w:t>跳转</w:t>
            </w:r>
            <w:r>
              <w:rPr>
                <w:rFonts w:hint="eastAsia"/>
              </w:rPr>
              <w:t>（页码</w:t>
            </w:r>
            <w:r>
              <w:t>设置</w:t>
            </w:r>
            <w:r>
              <w:rPr>
                <w:rFonts w:hint="eastAsia"/>
              </w:rPr>
              <w:t>正常值</w:t>
            </w:r>
            <w:r>
              <w:t>、异常值）功能实现的正确性。</w:t>
            </w:r>
          </w:p>
        </w:tc>
      </w:tr>
    </w:tbl>
    <w:p w:rsidR="00015F2C" w:rsidRPr="00FA2032" w:rsidRDefault="00015F2C" w:rsidP="00015F2C"/>
    <w:p w:rsidR="00D564F6" w:rsidRDefault="0023673D" w:rsidP="00574A34">
      <w:pPr>
        <w:outlineLvl w:val="3"/>
      </w:pPr>
      <w:r>
        <w:rPr>
          <w:rFonts w:hint="eastAsia"/>
        </w:rPr>
        <w:t>4.3</w:t>
      </w:r>
      <w:r w:rsidR="00574A34">
        <w:t>.</w:t>
      </w:r>
      <w:r w:rsidR="00D564F6" w:rsidRPr="00FA2032">
        <w:t>6</w:t>
      </w:r>
      <w:r w:rsidR="00D564F6" w:rsidRPr="00FA2032">
        <w:rPr>
          <w:rFonts w:hint="eastAsia"/>
        </w:rPr>
        <w:t>.</w:t>
      </w:r>
      <w:r w:rsidR="00D564F6" w:rsidRPr="00FA2032">
        <w:t>2</w:t>
      </w:r>
      <w:r w:rsidR="00D564F6" w:rsidRPr="00FA2032">
        <w:rPr>
          <w:rFonts w:hint="eastAsia"/>
        </w:rPr>
        <w:t>整机拆解</w:t>
      </w:r>
      <w:r w:rsidR="00D564F6" w:rsidRPr="00FA2032">
        <w:t>单确认</w:t>
      </w:r>
      <w:r w:rsidR="001B6718">
        <w:rPr>
          <w:rFonts w:hint="eastAsia"/>
        </w:rPr>
        <w:t xml:space="preserve"> </w:t>
      </w:r>
      <w:r w:rsidR="001B6718">
        <w:t>STNXWL_CSCI_GN_CJGL_CJDQR</w:t>
      </w:r>
    </w:p>
    <w:p w:rsidR="00015F2C" w:rsidRPr="006D6A2A" w:rsidRDefault="00B503F5" w:rsidP="00015F2C">
      <w:pPr>
        <w:pStyle w:val="a8"/>
        <w:numPr>
          <w:ilvl w:val="0"/>
          <w:numId w:val="13"/>
        </w:numPr>
        <w:ind w:firstLineChars="0"/>
        <w:jc w:val="center"/>
      </w:pPr>
      <w:r>
        <w:rPr>
          <w:rFonts w:hint="eastAsia"/>
        </w:rPr>
        <w:t>**</w:t>
      </w:r>
      <w:r w:rsidR="00015F2C">
        <w:t>逆向物流</w:t>
      </w:r>
      <w:r w:rsidR="00015F2C">
        <w:rPr>
          <w:rFonts w:hint="eastAsia"/>
        </w:rPr>
        <w:t>_</w:t>
      </w:r>
      <w:r w:rsidR="00015F2C">
        <w:t>CSCI</w:t>
      </w:r>
      <w:r w:rsidR="00015F2C">
        <w:rPr>
          <w:rFonts w:hint="eastAsia"/>
        </w:rPr>
        <w:t>_</w:t>
      </w:r>
      <w:r w:rsidR="00015F2C">
        <w:rPr>
          <w:rFonts w:hint="eastAsia"/>
        </w:rPr>
        <w:t>功能</w:t>
      </w:r>
      <w:r w:rsidR="00015F2C">
        <w:t>测试</w:t>
      </w:r>
      <w:r w:rsidR="00015F2C">
        <w:t>_</w:t>
      </w:r>
      <w:r w:rsidR="0016703A">
        <w:rPr>
          <w:rFonts w:hint="eastAsia"/>
        </w:rPr>
        <w:t>整机</w:t>
      </w:r>
      <w:r w:rsidR="0016703A">
        <w:t>拆解单确认</w:t>
      </w:r>
      <w:r w:rsidR="00015F2C" w:rsidRPr="006D6A2A">
        <w:rPr>
          <w:rFonts w:hint="eastAsia"/>
        </w:rPr>
        <w:t xml:space="preserve"> </w:t>
      </w:r>
    </w:p>
    <w:tbl>
      <w:tblPr>
        <w:tblStyle w:val="aa"/>
        <w:tblW w:w="8870" w:type="dxa"/>
        <w:tblLook w:val="04A0" w:firstRow="1" w:lastRow="0" w:firstColumn="1" w:lastColumn="0" w:noHBand="0" w:noVBand="1"/>
      </w:tblPr>
      <w:tblGrid>
        <w:gridCol w:w="1446"/>
        <w:gridCol w:w="2768"/>
        <w:gridCol w:w="1461"/>
        <w:gridCol w:w="3195"/>
      </w:tblGrid>
      <w:tr w:rsidR="00015F2C" w:rsidTr="00C27FDF">
        <w:tc>
          <w:tcPr>
            <w:tcW w:w="144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015F2C" w:rsidRDefault="00015F2C" w:rsidP="00095001">
            <w:r>
              <w:rPr>
                <w:rFonts w:hint="eastAsia"/>
              </w:rPr>
              <w:t>测试项名称</w:t>
            </w:r>
          </w:p>
        </w:tc>
        <w:tc>
          <w:tcPr>
            <w:tcW w:w="2768" w:type="dxa"/>
          </w:tcPr>
          <w:p w:rsidR="00015F2C" w:rsidRDefault="00B503F5" w:rsidP="00095001">
            <w:r>
              <w:rPr>
                <w:rFonts w:hint="eastAsia"/>
              </w:rPr>
              <w:t>**</w:t>
            </w:r>
            <w:r w:rsidR="00015F2C">
              <w:t>逆向物流</w:t>
            </w:r>
            <w:r w:rsidR="00015F2C">
              <w:rPr>
                <w:rFonts w:hint="eastAsia"/>
              </w:rPr>
              <w:t>_</w:t>
            </w:r>
            <w:r w:rsidR="00015F2C">
              <w:t>CSCI</w:t>
            </w:r>
            <w:r w:rsidR="00015F2C">
              <w:rPr>
                <w:rFonts w:hint="eastAsia"/>
              </w:rPr>
              <w:t>_</w:t>
            </w:r>
            <w:r w:rsidR="00015F2C">
              <w:rPr>
                <w:rFonts w:hint="eastAsia"/>
              </w:rPr>
              <w:t>功能</w:t>
            </w:r>
            <w:r w:rsidR="00015F2C">
              <w:t>测试</w:t>
            </w:r>
            <w:r w:rsidR="00015F2C">
              <w:t>_</w:t>
            </w:r>
            <w:r w:rsidR="0016703A">
              <w:rPr>
                <w:rFonts w:hint="eastAsia"/>
              </w:rPr>
              <w:t>整机</w:t>
            </w:r>
            <w:r w:rsidR="0016703A">
              <w:t>拆解单确认</w:t>
            </w:r>
          </w:p>
        </w:tc>
        <w:tc>
          <w:tcPr>
            <w:tcW w:w="1461" w:type="dxa"/>
            <w:shd w:val="clear" w:color="auto" w:fill="92CDDC" w:themeFill="accent5" w:themeFillTint="99"/>
          </w:tcPr>
          <w:p w:rsidR="00015F2C" w:rsidRDefault="00015F2C" w:rsidP="00095001">
            <w:r>
              <w:rPr>
                <w:rFonts w:hint="eastAsia"/>
              </w:rPr>
              <w:t>测试项标识</w:t>
            </w:r>
          </w:p>
        </w:tc>
        <w:tc>
          <w:tcPr>
            <w:tcW w:w="3195" w:type="dxa"/>
          </w:tcPr>
          <w:p w:rsidR="00015F2C" w:rsidRDefault="0016703A" w:rsidP="00095001">
            <w:r>
              <w:t>STNXWL_CSCI_GN_CJGL_CJDQR</w:t>
            </w:r>
          </w:p>
        </w:tc>
      </w:tr>
      <w:tr w:rsidR="00A22962" w:rsidTr="00C27FDF">
        <w:tc>
          <w:tcPr>
            <w:tcW w:w="144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A22962" w:rsidRDefault="00A22962" w:rsidP="00695A65">
            <w:r>
              <w:rPr>
                <w:rFonts w:hint="eastAsia"/>
              </w:rPr>
              <w:t>测试</w:t>
            </w:r>
            <w:r>
              <w:t>方法</w:t>
            </w:r>
          </w:p>
        </w:tc>
        <w:tc>
          <w:tcPr>
            <w:tcW w:w="7424" w:type="dxa"/>
            <w:gridSpan w:val="3"/>
          </w:tcPr>
          <w:p w:rsidR="00A22962" w:rsidRDefault="00A22962" w:rsidP="00695A65">
            <w:r>
              <w:t>自动化测试工具</w:t>
            </w:r>
            <w:r>
              <w:t>UFT</w:t>
            </w:r>
            <w:r>
              <w:rPr>
                <w:rFonts w:hint="eastAsia"/>
              </w:rPr>
              <w:t>或手工测试</w:t>
            </w:r>
            <w:r>
              <w:t>方法</w:t>
            </w:r>
          </w:p>
        </w:tc>
      </w:tr>
      <w:tr w:rsidR="00015F2C" w:rsidTr="00C27FDF">
        <w:tc>
          <w:tcPr>
            <w:tcW w:w="1446" w:type="dxa"/>
            <w:shd w:val="clear" w:color="auto" w:fill="92CDDC" w:themeFill="accent5" w:themeFillTint="99"/>
          </w:tcPr>
          <w:p w:rsidR="00015F2C" w:rsidRDefault="00015F2C" w:rsidP="00095001">
            <w:r>
              <w:rPr>
                <w:rFonts w:hint="eastAsia"/>
              </w:rPr>
              <w:t>测试项描述</w:t>
            </w:r>
          </w:p>
        </w:tc>
        <w:tc>
          <w:tcPr>
            <w:tcW w:w="7424" w:type="dxa"/>
            <w:gridSpan w:val="3"/>
          </w:tcPr>
          <w:p w:rsidR="00320017" w:rsidRPr="00FF6FCB" w:rsidRDefault="00320017" w:rsidP="00320017">
            <w:r w:rsidRPr="00FF6FCB">
              <w:rPr>
                <w:rFonts w:hint="eastAsia"/>
              </w:rPr>
              <w:t>1</w:t>
            </w:r>
            <w:r w:rsidRPr="00FF6FCB">
              <w:rPr>
                <w:rFonts w:hint="eastAsia"/>
              </w:rPr>
              <w:t>、执行</w:t>
            </w:r>
            <w:r w:rsidRPr="00FF6FCB">
              <w:t>查询</w:t>
            </w:r>
            <w:r w:rsidRPr="00FF6FCB">
              <w:rPr>
                <w:rFonts w:hint="eastAsia"/>
              </w:rPr>
              <w:t>系统内</w:t>
            </w:r>
            <w:r>
              <w:rPr>
                <w:rFonts w:hint="eastAsia"/>
              </w:rPr>
              <w:t>整机</w:t>
            </w:r>
            <w:r>
              <w:t>拆解单</w:t>
            </w:r>
            <w:r w:rsidRPr="00FF6FCB">
              <w:rPr>
                <w:rFonts w:hint="eastAsia"/>
              </w:rPr>
              <w:t>（</w:t>
            </w:r>
            <w:r w:rsidRPr="00FF6FCB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主机编号</w:t>
            </w:r>
            <w:r w:rsidRPr="00FF6FCB">
              <w:t>）</w:t>
            </w:r>
            <w:r w:rsidRPr="00FF6FCB">
              <w:rPr>
                <w:rFonts w:hint="eastAsia"/>
              </w:rPr>
              <w:t>操作</w:t>
            </w:r>
            <w:r>
              <w:rPr>
                <w:rFonts w:hint="eastAsia"/>
              </w:rPr>
              <w:t>，</w:t>
            </w:r>
            <w:r>
              <w:t>查看</w:t>
            </w:r>
            <w:r>
              <w:rPr>
                <w:rFonts w:hint="eastAsia"/>
              </w:rPr>
              <w:t>界面</w:t>
            </w:r>
            <w:r>
              <w:t>是否</w:t>
            </w:r>
            <w:r>
              <w:rPr>
                <w:rFonts w:hint="eastAsia"/>
              </w:rPr>
              <w:t>正确</w:t>
            </w:r>
            <w:r>
              <w:t>显示查询</w:t>
            </w:r>
            <w:r>
              <w:lastRenderedPageBreak/>
              <w:t>内容</w:t>
            </w:r>
            <w:r w:rsidRPr="00FF6FCB">
              <w:rPr>
                <w:rFonts w:hint="eastAsia"/>
              </w:rPr>
              <w:t>，验证</w:t>
            </w:r>
            <w:r w:rsidRPr="00FF6FCB">
              <w:t>查询功能</w:t>
            </w:r>
            <w:r w:rsidRPr="00FF6FCB">
              <w:rPr>
                <w:rFonts w:hint="eastAsia"/>
              </w:rPr>
              <w:t>实现</w:t>
            </w:r>
            <w:r w:rsidRPr="00FF6FCB">
              <w:t>的正确性。</w:t>
            </w:r>
          </w:p>
          <w:p w:rsidR="00015F2C" w:rsidRDefault="00320017" w:rsidP="00320017">
            <w:r>
              <w:t>2</w:t>
            </w:r>
            <w:r>
              <w:rPr>
                <w:rFonts w:hint="eastAsia"/>
              </w:rPr>
              <w:t>、执行对</w:t>
            </w:r>
            <w:r>
              <w:t>查询</w:t>
            </w:r>
            <w:r>
              <w:rPr>
                <w:rFonts w:hint="eastAsia"/>
              </w:rPr>
              <w:t>BOM</w:t>
            </w:r>
            <w:r>
              <w:t>系统返回的</w:t>
            </w:r>
            <w:r>
              <w:rPr>
                <w:rFonts w:hint="eastAsia"/>
              </w:rPr>
              <w:t>整机</w:t>
            </w:r>
            <w:r>
              <w:t>拆解单</w:t>
            </w:r>
            <w:r>
              <w:rPr>
                <w:rFonts w:hint="eastAsia"/>
              </w:rPr>
              <w:t>确认</w:t>
            </w:r>
            <w:r>
              <w:t>功能</w:t>
            </w:r>
            <w:r>
              <w:rPr>
                <w:rFonts w:hint="eastAsia"/>
              </w:rPr>
              <w:t>操作</w:t>
            </w:r>
            <w:r>
              <w:t>，查看是否不显示或给出异常提示</w:t>
            </w:r>
            <w:r w:rsidRPr="00FF6FCB">
              <w:rPr>
                <w:rFonts w:hint="eastAsia"/>
              </w:rPr>
              <w:t>，验证</w:t>
            </w:r>
            <w:r>
              <w:rPr>
                <w:rFonts w:hint="eastAsia"/>
              </w:rPr>
              <w:t>确认</w:t>
            </w:r>
            <w:r w:rsidRPr="00FF6FCB">
              <w:t>功能</w:t>
            </w:r>
            <w:r w:rsidRPr="00FF6FCB">
              <w:rPr>
                <w:rFonts w:hint="eastAsia"/>
              </w:rPr>
              <w:t>实现</w:t>
            </w:r>
            <w:r w:rsidRPr="00FF6FCB">
              <w:t>的正确性。</w:t>
            </w:r>
          </w:p>
          <w:p w:rsidR="00320017" w:rsidRPr="00177BBF" w:rsidRDefault="00320017" w:rsidP="00320017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、验证自动</w:t>
            </w:r>
            <w:r>
              <w:t>分页功能、翻页</w:t>
            </w:r>
            <w:r>
              <w:rPr>
                <w:rFonts w:hint="eastAsia"/>
              </w:rPr>
              <w:t>（上一页</w:t>
            </w:r>
            <w:r>
              <w:t>、下一页</w:t>
            </w:r>
            <w:r>
              <w:rPr>
                <w:rFonts w:hint="eastAsia"/>
              </w:rPr>
              <w:t>、末</w:t>
            </w:r>
            <w:r>
              <w:t>页、首页</w:t>
            </w:r>
            <w:r>
              <w:rPr>
                <w:rFonts w:hint="eastAsia"/>
              </w:rPr>
              <w:t>）、</w:t>
            </w:r>
            <w:r>
              <w:t>跳转</w:t>
            </w:r>
            <w:r>
              <w:rPr>
                <w:rFonts w:hint="eastAsia"/>
              </w:rPr>
              <w:t>（页码</w:t>
            </w:r>
            <w:r>
              <w:t>设置</w:t>
            </w:r>
            <w:r>
              <w:rPr>
                <w:rFonts w:hint="eastAsia"/>
              </w:rPr>
              <w:t>正常值</w:t>
            </w:r>
            <w:r>
              <w:t>、异常值）功能实现的正确性。</w:t>
            </w:r>
          </w:p>
        </w:tc>
      </w:tr>
    </w:tbl>
    <w:p w:rsidR="00015F2C" w:rsidRPr="00FA2032" w:rsidRDefault="00015F2C" w:rsidP="00015F2C"/>
    <w:p w:rsidR="00D564F6" w:rsidRDefault="0023673D" w:rsidP="00574A34">
      <w:pPr>
        <w:outlineLvl w:val="3"/>
      </w:pPr>
      <w:r>
        <w:rPr>
          <w:rFonts w:hint="eastAsia"/>
        </w:rPr>
        <w:t>4.3</w:t>
      </w:r>
      <w:r w:rsidR="00574A34">
        <w:t>.</w:t>
      </w:r>
      <w:r w:rsidR="00D564F6" w:rsidRPr="00FA2032">
        <w:t>6</w:t>
      </w:r>
      <w:r w:rsidR="00D564F6" w:rsidRPr="00FA2032">
        <w:rPr>
          <w:rFonts w:hint="eastAsia"/>
        </w:rPr>
        <w:t>.</w:t>
      </w:r>
      <w:r w:rsidR="00D564F6" w:rsidRPr="00FA2032">
        <w:t>3</w:t>
      </w:r>
      <w:r w:rsidR="00D564F6" w:rsidRPr="00FA2032">
        <w:rPr>
          <w:rFonts w:hint="eastAsia"/>
        </w:rPr>
        <w:t>生成拆解</w:t>
      </w:r>
      <w:r w:rsidR="00D564F6" w:rsidRPr="00FA2032">
        <w:t>明细</w:t>
      </w:r>
      <w:r w:rsidR="001B6718">
        <w:rPr>
          <w:rFonts w:hint="eastAsia"/>
        </w:rPr>
        <w:t xml:space="preserve"> </w:t>
      </w:r>
      <w:r w:rsidR="001B6718">
        <w:t>STNXWL_CSCI_GN_CJGL_CJMX</w:t>
      </w:r>
    </w:p>
    <w:p w:rsidR="00015F2C" w:rsidRPr="006D6A2A" w:rsidRDefault="00B503F5" w:rsidP="00015F2C">
      <w:pPr>
        <w:pStyle w:val="a8"/>
        <w:numPr>
          <w:ilvl w:val="0"/>
          <w:numId w:val="13"/>
        </w:numPr>
        <w:ind w:firstLineChars="0"/>
        <w:jc w:val="center"/>
      </w:pPr>
      <w:r>
        <w:rPr>
          <w:rFonts w:hint="eastAsia"/>
        </w:rPr>
        <w:t>**</w:t>
      </w:r>
      <w:r w:rsidR="00015F2C">
        <w:t>逆向物流</w:t>
      </w:r>
      <w:r w:rsidR="00015F2C">
        <w:rPr>
          <w:rFonts w:hint="eastAsia"/>
        </w:rPr>
        <w:t>_</w:t>
      </w:r>
      <w:r w:rsidR="00015F2C">
        <w:t>CSCI</w:t>
      </w:r>
      <w:r w:rsidR="00015F2C">
        <w:rPr>
          <w:rFonts w:hint="eastAsia"/>
        </w:rPr>
        <w:t>_</w:t>
      </w:r>
      <w:r w:rsidR="00015F2C">
        <w:rPr>
          <w:rFonts w:hint="eastAsia"/>
        </w:rPr>
        <w:t>功能</w:t>
      </w:r>
      <w:r w:rsidR="00015F2C">
        <w:t>测试</w:t>
      </w:r>
      <w:r w:rsidR="00015F2C">
        <w:t>_</w:t>
      </w:r>
      <w:r w:rsidR="0016703A">
        <w:rPr>
          <w:rFonts w:hint="eastAsia"/>
        </w:rPr>
        <w:t>生成</w:t>
      </w:r>
      <w:r w:rsidR="0016703A">
        <w:t>拆解明细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56"/>
        <w:gridCol w:w="2816"/>
        <w:gridCol w:w="1487"/>
        <w:gridCol w:w="2863"/>
      </w:tblGrid>
      <w:tr w:rsidR="00015F2C" w:rsidTr="00A22962">
        <w:tc>
          <w:tcPr>
            <w:tcW w:w="135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015F2C" w:rsidRDefault="00015F2C" w:rsidP="00095001">
            <w:r>
              <w:rPr>
                <w:rFonts w:hint="eastAsia"/>
              </w:rPr>
              <w:t>测试项名称</w:t>
            </w:r>
          </w:p>
        </w:tc>
        <w:tc>
          <w:tcPr>
            <w:tcW w:w="2816" w:type="dxa"/>
          </w:tcPr>
          <w:p w:rsidR="00015F2C" w:rsidRDefault="00B503F5" w:rsidP="00095001">
            <w:r>
              <w:rPr>
                <w:rFonts w:hint="eastAsia"/>
              </w:rPr>
              <w:t>**</w:t>
            </w:r>
            <w:r w:rsidR="00015F2C">
              <w:t>逆向物流</w:t>
            </w:r>
            <w:r w:rsidR="00015F2C">
              <w:rPr>
                <w:rFonts w:hint="eastAsia"/>
              </w:rPr>
              <w:t>_</w:t>
            </w:r>
            <w:r w:rsidR="00015F2C">
              <w:t>CSCI</w:t>
            </w:r>
            <w:r w:rsidR="00015F2C">
              <w:rPr>
                <w:rFonts w:hint="eastAsia"/>
              </w:rPr>
              <w:t>_</w:t>
            </w:r>
            <w:r w:rsidR="00015F2C">
              <w:rPr>
                <w:rFonts w:hint="eastAsia"/>
              </w:rPr>
              <w:t>功能</w:t>
            </w:r>
            <w:r w:rsidR="00015F2C">
              <w:t>测试</w:t>
            </w:r>
            <w:r w:rsidR="00015F2C">
              <w:t>_</w:t>
            </w:r>
            <w:r w:rsidR="0016703A">
              <w:rPr>
                <w:rFonts w:hint="eastAsia"/>
              </w:rPr>
              <w:t>生成</w:t>
            </w:r>
            <w:r w:rsidR="0016703A">
              <w:t>拆解明细</w:t>
            </w:r>
          </w:p>
        </w:tc>
        <w:tc>
          <w:tcPr>
            <w:tcW w:w="1487" w:type="dxa"/>
            <w:shd w:val="clear" w:color="auto" w:fill="92CDDC" w:themeFill="accent5" w:themeFillTint="99"/>
          </w:tcPr>
          <w:p w:rsidR="00015F2C" w:rsidRDefault="00015F2C" w:rsidP="00095001">
            <w:r>
              <w:rPr>
                <w:rFonts w:hint="eastAsia"/>
              </w:rPr>
              <w:t>测试项标识</w:t>
            </w:r>
          </w:p>
        </w:tc>
        <w:tc>
          <w:tcPr>
            <w:tcW w:w="2863" w:type="dxa"/>
          </w:tcPr>
          <w:p w:rsidR="00015F2C" w:rsidRDefault="0016703A" w:rsidP="00095001">
            <w:r>
              <w:t>STNXWL_CSCI_GN_CJGL_CJMX</w:t>
            </w:r>
          </w:p>
        </w:tc>
      </w:tr>
      <w:tr w:rsidR="00A22962" w:rsidTr="00A22962">
        <w:tc>
          <w:tcPr>
            <w:tcW w:w="135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A22962" w:rsidRDefault="00A22962" w:rsidP="00095001">
            <w:r>
              <w:rPr>
                <w:rFonts w:hint="eastAsia"/>
              </w:rPr>
              <w:t>测试</w:t>
            </w:r>
            <w:r>
              <w:t>方法</w:t>
            </w:r>
          </w:p>
        </w:tc>
        <w:tc>
          <w:tcPr>
            <w:tcW w:w="7166" w:type="dxa"/>
            <w:gridSpan w:val="3"/>
          </w:tcPr>
          <w:p w:rsidR="00A22962" w:rsidRDefault="00A22962" w:rsidP="00095001">
            <w:r>
              <w:t>自动化测试工具</w:t>
            </w:r>
            <w:r>
              <w:t>UFT</w:t>
            </w:r>
            <w:r>
              <w:rPr>
                <w:rFonts w:hint="eastAsia"/>
              </w:rPr>
              <w:t>或手工测试</w:t>
            </w:r>
            <w:r>
              <w:t>方法</w:t>
            </w:r>
          </w:p>
        </w:tc>
      </w:tr>
      <w:tr w:rsidR="00015F2C" w:rsidTr="00A22962">
        <w:tc>
          <w:tcPr>
            <w:tcW w:w="1356" w:type="dxa"/>
            <w:shd w:val="clear" w:color="auto" w:fill="92CDDC" w:themeFill="accent5" w:themeFillTint="99"/>
          </w:tcPr>
          <w:p w:rsidR="00015F2C" w:rsidRDefault="00015F2C" w:rsidP="00095001">
            <w:r>
              <w:rPr>
                <w:rFonts w:hint="eastAsia"/>
              </w:rPr>
              <w:t>测试项描述</w:t>
            </w:r>
          </w:p>
        </w:tc>
        <w:tc>
          <w:tcPr>
            <w:tcW w:w="7166" w:type="dxa"/>
            <w:gridSpan w:val="3"/>
          </w:tcPr>
          <w:p w:rsidR="00320017" w:rsidRPr="00320017" w:rsidRDefault="00015F2C" w:rsidP="00320017">
            <w:r w:rsidRPr="00320017">
              <w:rPr>
                <w:rFonts w:hint="eastAsia"/>
              </w:rPr>
              <w:t>1</w:t>
            </w:r>
            <w:r w:rsidRPr="00320017">
              <w:rPr>
                <w:rFonts w:hint="eastAsia"/>
              </w:rPr>
              <w:t>、</w:t>
            </w:r>
            <w:r w:rsidR="00320017" w:rsidRPr="00320017">
              <w:rPr>
                <w:rFonts w:hint="eastAsia"/>
              </w:rPr>
              <w:t>执行</w:t>
            </w:r>
            <w:r w:rsidR="00320017" w:rsidRPr="00320017">
              <w:t>查询</w:t>
            </w:r>
            <w:r w:rsidR="00320017" w:rsidRPr="00320017">
              <w:rPr>
                <w:rFonts w:hint="eastAsia"/>
              </w:rPr>
              <w:t>系统中需要</w:t>
            </w:r>
            <w:r w:rsidR="00320017" w:rsidRPr="00320017">
              <w:t>整机拆解</w:t>
            </w:r>
            <w:r w:rsidR="00320017" w:rsidRPr="00320017">
              <w:rPr>
                <w:rFonts w:hint="eastAsia"/>
              </w:rPr>
              <w:t>的拆解明细单，</w:t>
            </w:r>
            <w:r w:rsidR="00320017" w:rsidRPr="00320017">
              <w:t>查看</w:t>
            </w:r>
            <w:r w:rsidR="00320017" w:rsidRPr="00320017">
              <w:rPr>
                <w:rFonts w:hint="eastAsia"/>
              </w:rPr>
              <w:t>界面</w:t>
            </w:r>
            <w:r w:rsidR="00320017" w:rsidRPr="00320017">
              <w:t>是否</w:t>
            </w:r>
            <w:r w:rsidR="00320017" w:rsidRPr="00320017">
              <w:rPr>
                <w:rFonts w:hint="eastAsia"/>
              </w:rPr>
              <w:t>正确</w:t>
            </w:r>
            <w:r w:rsidR="00320017" w:rsidRPr="00320017">
              <w:t>显示查询内容</w:t>
            </w:r>
            <w:r w:rsidR="00320017" w:rsidRPr="00320017">
              <w:rPr>
                <w:rFonts w:hint="eastAsia"/>
              </w:rPr>
              <w:t>，验证</w:t>
            </w:r>
            <w:r w:rsidR="00320017" w:rsidRPr="00320017">
              <w:t>查询功能</w:t>
            </w:r>
            <w:r w:rsidR="00320017" w:rsidRPr="00320017">
              <w:rPr>
                <w:rFonts w:hint="eastAsia"/>
              </w:rPr>
              <w:t>实现</w:t>
            </w:r>
            <w:r w:rsidR="00320017" w:rsidRPr="00320017">
              <w:t>的正确性。</w:t>
            </w:r>
          </w:p>
          <w:p w:rsidR="00015F2C" w:rsidRDefault="00320017" w:rsidP="00320017">
            <w:r w:rsidRPr="00320017">
              <w:rPr>
                <w:rFonts w:hint="eastAsia"/>
              </w:rPr>
              <w:t>2</w:t>
            </w:r>
            <w:r w:rsidRPr="00320017">
              <w:rPr>
                <w:rFonts w:hint="eastAsia"/>
              </w:rPr>
              <w:t>、执行系统中</w:t>
            </w:r>
            <w:r w:rsidRPr="00320017">
              <w:t>拆解</w:t>
            </w:r>
            <w:r w:rsidRPr="00320017">
              <w:rPr>
                <w:rFonts w:hint="eastAsia"/>
              </w:rPr>
              <w:t>明细</w:t>
            </w:r>
            <w:r w:rsidRPr="00320017">
              <w:t>单</w:t>
            </w:r>
            <w:r w:rsidRPr="00320017">
              <w:rPr>
                <w:rFonts w:hint="eastAsia"/>
              </w:rPr>
              <w:t>录入功能，</w:t>
            </w:r>
            <w:r w:rsidRPr="00320017">
              <w:t>查看</w:t>
            </w:r>
            <w:r w:rsidRPr="00320017">
              <w:rPr>
                <w:rFonts w:hint="eastAsia"/>
              </w:rPr>
              <w:t>界面</w:t>
            </w:r>
            <w:r w:rsidRPr="00320017">
              <w:t>是否</w:t>
            </w:r>
            <w:r w:rsidRPr="00320017">
              <w:rPr>
                <w:rFonts w:hint="eastAsia"/>
              </w:rPr>
              <w:t>正确</w:t>
            </w:r>
            <w:r w:rsidRPr="00320017">
              <w:t>显示整机拆解单</w:t>
            </w:r>
            <w:r w:rsidRPr="00320017">
              <w:rPr>
                <w:rFonts w:hint="eastAsia"/>
              </w:rPr>
              <w:t>明细</w:t>
            </w:r>
            <w:r w:rsidRPr="00320017">
              <w:t>录入</w:t>
            </w:r>
            <w:r w:rsidRPr="00320017">
              <w:rPr>
                <w:rFonts w:hint="eastAsia"/>
              </w:rPr>
              <w:t>界面，</w:t>
            </w:r>
            <w:r w:rsidRPr="00320017">
              <w:t>查看是否不显示或给出异常提示</w:t>
            </w:r>
            <w:r w:rsidRPr="00320017">
              <w:rPr>
                <w:rFonts w:hint="eastAsia"/>
              </w:rPr>
              <w:t>，验证确认</w:t>
            </w:r>
            <w:r w:rsidRPr="00320017">
              <w:t>功能</w:t>
            </w:r>
            <w:r w:rsidRPr="00320017">
              <w:rPr>
                <w:rFonts w:hint="eastAsia"/>
              </w:rPr>
              <w:t>实现</w:t>
            </w:r>
            <w:r w:rsidRPr="00320017">
              <w:t>的正确性。</w:t>
            </w:r>
          </w:p>
          <w:p w:rsidR="00C92A57" w:rsidRPr="00177BBF" w:rsidRDefault="00C92A57" w:rsidP="00320017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、验证自动</w:t>
            </w:r>
            <w:r>
              <w:t>分页功能、翻页</w:t>
            </w:r>
            <w:r>
              <w:rPr>
                <w:rFonts w:hint="eastAsia"/>
              </w:rPr>
              <w:t>（上一页</w:t>
            </w:r>
            <w:r>
              <w:t>、下一页</w:t>
            </w:r>
            <w:r>
              <w:rPr>
                <w:rFonts w:hint="eastAsia"/>
              </w:rPr>
              <w:t>、末</w:t>
            </w:r>
            <w:r>
              <w:t>页、首页</w:t>
            </w:r>
            <w:r>
              <w:rPr>
                <w:rFonts w:hint="eastAsia"/>
              </w:rPr>
              <w:t>）、</w:t>
            </w:r>
            <w:r>
              <w:t>跳转</w:t>
            </w:r>
            <w:r>
              <w:rPr>
                <w:rFonts w:hint="eastAsia"/>
              </w:rPr>
              <w:t>（页码</w:t>
            </w:r>
            <w:r>
              <w:t>设置</w:t>
            </w:r>
            <w:r>
              <w:rPr>
                <w:rFonts w:hint="eastAsia"/>
              </w:rPr>
              <w:t>正常值</w:t>
            </w:r>
            <w:r>
              <w:t>、异常值）功能实现的正确性。</w:t>
            </w:r>
          </w:p>
        </w:tc>
      </w:tr>
    </w:tbl>
    <w:p w:rsidR="00015F2C" w:rsidRPr="00FA2032" w:rsidRDefault="00015F2C" w:rsidP="00015F2C"/>
    <w:p w:rsidR="00D564F6" w:rsidRPr="00FA2032" w:rsidRDefault="0023673D" w:rsidP="00574A34">
      <w:pPr>
        <w:outlineLvl w:val="3"/>
      </w:pPr>
      <w:r>
        <w:rPr>
          <w:rFonts w:hint="eastAsia"/>
        </w:rPr>
        <w:t>4.3</w:t>
      </w:r>
      <w:r w:rsidR="00574A34">
        <w:t>.</w:t>
      </w:r>
      <w:r w:rsidR="00D564F6" w:rsidRPr="00FA2032">
        <w:t>6</w:t>
      </w:r>
      <w:r w:rsidR="00D564F6" w:rsidRPr="00FA2032">
        <w:rPr>
          <w:rFonts w:hint="eastAsia"/>
        </w:rPr>
        <w:t>.</w:t>
      </w:r>
      <w:r w:rsidR="00D564F6" w:rsidRPr="00FA2032">
        <w:t>4</w:t>
      </w:r>
      <w:r w:rsidR="00D564F6" w:rsidRPr="00FA2032">
        <w:rPr>
          <w:rFonts w:hint="eastAsia"/>
        </w:rPr>
        <w:t>拆解明细</w:t>
      </w:r>
      <w:r w:rsidR="00D564F6" w:rsidRPr="00FA2032">
        <w:t>确认</w:t>
      </w:r>
      <w:r w:rsidR="001B6718">
        <w:rPr>
          <w:rFonts w:hint="eastAsia"/>
        </w:rPr>
        <w:t xml:space="preserve"> </w:t>
      </w:r>
      <w:r w:rsidR="001B6718">
        <w:t>STNXWL_CSCI_GN_CJGL_MXQR</w:t>
      </w:r>
    </w:p>
    <w:p w:rsidR="00015F2C" w:rsidRPr="006D6A2A" w:rsidRDefault="00B503F5" w:rsidP="00015F2C">
      <w:pPr>
        <w:pStyle w:val="a8"/>
        <w:numPr>
          <w:ilvl w:val="0"/>
          <w:numId w:val="13"/>
        </w:numPr>
        <w:ind w:firstLineChars="0"/>
        <w:jc w:val="center"/>
      </w:pPr>
      <w:r>
        <w:rPr>
          <w:rFonts w:hint="eastAsia"/>
        </w:rPr>
        <w:t>**</w:t>
      </w:r>
      <w:r w:rsidR="00015F2C">
        <w:t>逆向物流</w:t>
      </w:r>
      <w:r w:rsidR="00015F2C">
        <w:rPr>
          <w:rFonts w:hint="eastAsia"/>
        </w:rPr>
        <w:t>_</w:t>
      </w:r>
      <w:r w:rsidR="00015F2C">
        <w:t>CSCI</w:t>
      </w:r>
      <w:r w:rsidR="00015F2C">
        <w:rPr>
          <w:rFonts w:hint="eastAsia"/>
        </w:rPr>
        <w:t>_</w:t>
      </w:r>
      <w:r w:rsidR="00015F2C">
        <w:rPr>
          <w:rFonts w:hint="eastAsia"/>
        </w:rPr>
        <w:t>功能</w:t>
      </w:r>
      <w:r w:rsidR="00015F2C">
        <w:t>测试</w:t>
      </w:r>
      <w:r w:rsidR="00015F2C">
        <w:t>_</w:t>
      </w:r>
      <w:r w:rsidR="0016703A">
        <w:rPr>
          <w:rFonts w:hint="eastAsia"/>
        </w:rPr>
        <w:t>拆解</w:t>
      </w:r>
      <w:r w:rsidR="0016703A">
        <w:t>明细确认</w:t>
      </w:r>
    </w:p>
    <w:tbl>
      <w:tblPr>
        <w:tblStyle w:val="aa"/>
        <w:tblW w:w="8863" w:type="dxa"/>
        <w:tblLook w:val="04A0" w:firstRow="1" w:lastRow="0" w:firstColumn="1" w:lastColumn="0" w:noHBand="0" w:noVBand="1"/>
      </w:tblPr>
      <w:tblGrid>
        <w:gridCol w:w="1446"/>
        <w:gridCol w:w="2781"/>
        <w:gridCol w:w="1468"/>
        <w:gridCol w:w="3168"/>
      </w:tblGrid>
      <w:tr w:rsidR="00015F2C" w:rsidTr="00C27FDF">
        <w:tc>
          <w:tcPr>
            <w:tcW w:w="144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015F2C" w:rsidRDefault="00015F2C" w:rsidP="00095001">
            <w:r>
              <w:rPr>
                <w:rFonts w:hint="eastAsia"/>
              </w:rPr>
              <w:t>测试项名称</w:t>
            </w:r>
          </w:p>
        </w:tc>
        <w:tc>
          <w:tcPr>
            <w:tcW w:w="2781" w:type="dxa"/>
          </w:tcPr>
          <w:p w:rsidR="00015F2C" w:rsidRDefault="00B503F5" w:rsidP="00095001">
            <w:r>
              <w:rPr>
                <w:rFonts w:hint="eastAsia"/>
              </w:rPr>
              <w:t>**</w:t>
            </w:r>
            <w:r w:rsidR="00015F2C">
              <w:t>逆向物流</w:t>
            </w:r>
            <w:r w:rsidR="00015F2C">
              <w:rPr>
                <w:rFonts w:hint="eastAsia"/>
              </w:rPr>
              <w:t>_</w:t>
            </w:r>
            <w:r w:rsidR="00015F2C">
              <w:t>CSCI</w:t>
            </w:r>
            <w:r w:rsidR="00015F2C">
              <w:rPr>
                <w:rFonts w:hint="eastAsia"/>
              </w:rPr>
              <w:t>_</w:t>
            </w:r>
            <w:r w:rsidR="00015F2C">
              <w:rPr>
                <w:rFonts w:hint="eastAsia"/>
              </w:rPr>
              <w:t>功能</w:t>
            </w:r>
            <w:r w:rsidR="00015F2C">
              <w:t>测试</w:t>
            </w:r>
            <w:r w:rsidR="00015F2C">
              <w:t>_</w:t>
            </w:r>
            <w:r w:rsidR="0016703A">
              <w:rPr>
                <w:rFonts w:hint="eastAsia"/>
              </w:rPr>
              <w:t>拆解</w:t>
            </w:r>
            <w:r w:rsidR="0016703A">
              <w:t>明细确认</w:t>
            </w:r>
          </w:p>
        </w:tc>
        <w:tc>
          <w:tcPr>
            <w:tcW w:w="1468" w:type="dxa"/>
            <w:shd w:val="clear" w:color="auto" w:fill="92CDDC" w:themeFill="accent5" w:themeFillTint="99"/>
          </w:tcPr>
          <w:p w:rsidR="00015F2C" w:rsidRDefault="00015F2C" w:rsidP="00095001">
            <w:r>
              <w:rPr>
                <w:rFonts w:hint="eastAsia"/>
              </w:rPr>
              <w:t>测试项标识</w:t>
            </w:r>
          </w:p>
        </w:tc>
        <w:tc>
          <w:tcPr>
            <w:tcW w:w="3168" w:type="dxa"/>
          </w:tcPr>
          <w:p w:rsidR="00015F2C" w:rsidRPr="0016703A" w:rsidRDefault="0016703A" w:rsidP="0016703A">
            <w:pPr>
              <w:outlineLvl w:val="3"/>
            </w:pPr>
            <w:r>
              <w:t>STNXWL_CSCI_GN_CJGL_MXQR</w:t>
            </w:r>
          </w:p>
        </w:tc>
      </w:tr>
      <w:tr w:rsidR="00A22962" w:rsidTr="00C27FDF">
        <w:tc>
          <w:tcPr>
            <w:tcW w:w="144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A22962" w:rsidRDefault="00A22962" w:rsidP="00695A65">
            <w:r>
              <w:rPr>
                <w:rFonts w:hint="eastAsia"/>
              </w:rPr>
              <w:t>测试</w:t>
            </w:r>
            <w:r>
              <w:t>方法</w:t>
            </w:r>
          </w:p>
        </w:tc>
        <w:tc>
          <w:tcPr>
            <w:tcW w:w="7417" w:type="dxa"/>
            <w:gridSpan w:val="3"/>
          </w:tcPr>
          <w:p w:rsidR="00A22962" w:rsidRDefault="00A22962" w:rsidP="00695A65">
            <w:r>
              <w:t>自动化测试工具</w:t>
            </w:r>
            <w:r>
              <w:t>UFT</w:t>
            </w:r>
            <w:r>
              <w:rPr>
                <w:rFonts w:hint="eastAsia"/>
              </w:rPr>
              <w:t>或手工测试</w:t>
            </w:r>
            <w:r>
              <w:t>方法</w:t>
            </w:r>
          </w:p>
        </w:tc>
      </w:tr>
      <w:tr w:rsidR="00015F2C" w:rsidTr="00C27FDF">
        <w:tc>
          <w:tcPr>
            <w:tcW w:w="1446" w:type="dxa"/>
            <w:shd w:val="clear" w:color="auto" w:fill="92CDDC" w:themeFill="accent5" w:themeFillTint="99"/>
          </w:tcPr>
          <w:p w:rsidR="00015F2C" w:rsidRDefault="00015F2C" w:rsidP="00095001">
            <w:r>
              <w:rPr>
                <w:rFonts w:hint="eastAsia"/>
              </w:rPr>
              <w:t>测试项描述</w:t>
            </w:r>
          </w:p>
        </w:tc>
        <w:tc>
          <w:tcPr>
            <w:tcW w:w="7417" w:type="dxa"/>
            <w:gridSpan w:val="3"/>
          </w:tcPr>
          <w:p w:rsidR="00320017" w:rsidRPr="00320017" w:rsidRDefault="00015F2C" w:rsidP="00320017">
            <w:r w:rsidRPr="00320017">
              <w:rPr>
                <w:rFonts w:hint="eastAsia"/>
              </w:rPr>
              <w:t>1</w:t>
            </w:r>
            <w:r w:rsidRPr="00320017">
              <w:rPr>
                <w:rFonts w:hint="eastAsia"/>
              </w:rPr>
              <w:t>、</w:t>
            </w:r>
            <w:r w:rsidR="00320017" w:rsidRPr="00320017">
              <w:rPr>
                <w:rFonts w:hint="eastAsia"/>
              </w:rPr>
              <w:t>执行</w:t>
            </w:r>
            <w:r w:rsidR="00320017" w:rsidRPr="00320017">
              <w:t>查询</w:t>
            </w:r>
            <w:r w:rsidR="00320017" w:rsidRPr="00320017">
              <w:rPr>
                <w:rFonts w:hint="eastAsia"/>
              </w:rPr>
              <w:t>系统中需要</w:t>
            </w:r>
            <w:r w:rsidR="00320017" w:rsidRPr="00320017">
              <w:t>整机拆解</w:t>
            </w:r>
            <w:r w:rsidR="00320017" w:rsidRPr="00320017">
              <w:rPr>
                <w:rFonts w:hint="eastAsia"/>
              </w:rPr>
              <w:t>的拆解明细，</w:t>
            </w:r>
            <w:r w:rsidR="00320017" w:rsidRPr="00320017">
              <w:t>查看</w:t>
            </w:r>
            <w:r w:rsidR="00320017" w:rsidRPr="00320017">
              <w:rPr>
                <w:rFonts w:hint="eastAsia"/>
              </w:rPr>
              <w:t>界面</w:t>
            </w:r>
            <w:r w:rsidR="00320017" w:rsidRPr="00320017">
              <w:t>是否</w:t>
            </w:r>
            <w:r w:rsidR="00320017" w:rsidRPr="00320017">
              <w:rPr>
                <w:rFonts w:hint="eastAsia"/>
              </w:rPr>
              <w:t>正确</w:t>
            </w:r>
            <w:r w:rsidR="00320017" w:rsidRPr="00320017">
              <w:t>显示查询内容</w:t>
            </w:r>
            <w:r w:rsidR="00320017" w:rsidRPr="00320017">
              <w:rPr>
                <w:rFonts w:hint="eastAsia"/>
              </w:rPr>
              <w:t>，验证</w:t>
            </w:r>
            <w:r w:rsidR="00320017" w:rsidRPr="00320017">
              <w:t>查询功能</w:t>
            </w:r>
            <w:r w:rsidR="00320017" w:rsidRPr="00320017">
              <w:rPr>
                <w:rFonts w:hint="eastAsia"/>
              </w:rPr>
              <w:t>实现</w:t>
            </w:r>
            <w:r w:rsidR="00320017" w:rsidRPr="00320017">
              <w:t>的正确性。</w:t>
            </w:r>
          </w:p>
          <w:p w:rsidR="00015F2C" w:rsidRDefault="00320017" w:rsidP="00320017">
            <w:r w:rsidRPr="00320017">
              <w:rPr>
                <w:rFonts w:hint="eastAsia"/>
              </w:rPr>
              <w:t>2</w:t>
            </w:r>
            <w:r w:rsidRPr="00320017">
              <w:rPr>
                <w:rFonts w:hint="eastAsia"/>
              </w:rPr>
              <w:t>、执行系统中</w:t>
            </w:r>
            <w:r w:rsidRPr="00320017">
              <w:t>拆解</w:t>
            </w:r>
            <w:r w:rsidRPr="00320017">
              <w:rPr>
                <w:rFonts w:hint="eastAsia"/>
              </w:rPr>
              <w:t>明细确认功能，</w:t>
            </w:r>
            <w:r w:rsidRPr="00320017">
              <w:t>查看</w:t>
            </w:r>
            <w:r w:rsidRPr="00320017">
              <w:rPr>
                <w:rFonts w:hint="eastAsia"/>
              </w:rPr>
              <w:t>界面</w:t>
            </w:r>
            <w:r w:rsidRPr="00320017">
              <w:t>是否</w:t>
            </w:r>
            <w:r w:rsidRPr="00320017">
              <w:rPr>
                <w:rFonts w:hint="eastAsia"/>
              </w:rPr>
              <w:t>正确</w:t>
            </w:r>
            <w:r w:rsidRPr="00320017">
              <w:t>显示拆解</w:t>
            </w:r>
            <w:r w:rsidRPr="00320017">
              <w:rPr>
                <w:rFonts w:hint="eastAsia"/>
              </w:rPr>
              <w:t>明细确认界面，</w:t>
            </w:r>
            <w:r w:rsidRPr="00320017">
              <w:t>查看是否不显示或给出异常提示</w:t>
            </w:r>
            <w:r w:rsidRPr="00320017">
              <w:rPr>
                <w:rFonts w:hint="eastAsia"/>
              </w:rPr>
              <w:t>，验证确认</w:t>
            </w:r>
            <w:r w:rsidRPr="00320017">
              <w:t>功能</w:t>
            </w:r>
            <w:r w:rsidRPr="00320017">
              <w:rPr>
                <w:rFonts w:hint="eastAsia"/>
              </w:rPr>
              <w:t>实现</w:t>
            </w:r>
            <w:r w:rsidRPr="00320017">
              <w:t>的正确性。</w:t>
            </w:r>
          </w:p>
          <w:p w:rsidR="00C92A57" w:rsidRPr="00177BBF" w:rsidRDefault="00C92A57" w:rsidP="00320017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、验证自动</w:t>
            </w:r>
            <w:r>
              <w:t>分页功能、翻页</w:t>
            </w:r>
            <w:r>
              <w:rPr>
                <w:rFonts w:hint="eastAsia"/>
              </w:rPr>
              <w:t>（上一页</w:t>
            </w:r>
            <w:r>
              <w:t>、下一页</w:t>
            </w:r>
            <w:r>
              <w:rPr>
                <w:rFonts w:hint="eastAsia"/>
              </w:rPr>
              <w:t>、末</w:t>
            </w:r>
            <w:r>
              <w:t>页、首页</w:t>
            </w:r>
            <w:r>
              <w:rPr>
                <w:rFonts w:hint="eastAsia"/>
              </w:rPr>
              <w:t>）、</w:t>
            </w:r>
            <w:r>
              <w:t>跳转</w:t>
            </w:r>
            <w:r>
              <w:rPr>
                <w:rFonts w:hint="eastAsia"/>
              </w:rPr>
              <w:t>（页码</w:t>
            </w:r>
            <w:r>
              <w:t>设置</w:t>
            </w:r>
            <w:r>
              <w:rPr>
                <w:rFonts w:hint="eastAsia"/>
              </w:rPr>
              <w:t>正常值</w:t>
            </w:r>
            <w:r>
              <w:t>、异常值）功能实现的正确性。</w:t>
            </w:r>
          </w:p>
        </w:tc>
      </w:tr>
    </w:tbl>
    <w:p w:rsidR="00335C1E" w:rsidRDefault="00335C1E" w:rsidP="000F215D"/>
    <w:p w:rsidR="007A36CB" w:rsidRPr="00A66A9A" w:rsidRDefault="007A36CB" w:rsidP="007A36CB">
      <w:pPr>
        <w:outlineLvl w:val="2"/>
        <w:rPr>
          <w:sz w:val="24"/>
          <w:szCs w:val="24"/>
        </w:rPr>
      </w:pPr>
      <w:bookmarkStart w:id="22" w:name="_Toc413076332"/>
      <w:bookmarkStart w:id="23" w:name="_Toc413165094"/>
      <w:r w:rsidRPr="00A66A9A">
        <w:rPr>
          <w:rFonts w:hint="eastAsia"/>
          <w:sz w:val="24"/>
          <w:szCs w:val="24"/>
        </w:rPr>
        <w:t>4.</w:t>
      </w:r>
      <w:r w:rsidRPr="00A66A9A">
        <w:rPr>
          <w:sz w:val="24"/>
          <w:szCs w:val="24"/>
        </w:rPr>
        <w:t>1.</w:t>
      </w:r>
      <w:r w:rsidRPr="00A66A9A">
        <w:rPr>
          <w:rFonts w:hint="eastAsia"/>
          <w:sz w:val="24"/>
          <w:szCs w:val="24"/>
        </w:rPr>
        <w:t>7</w:t>
      </w:r>
      <w:r w:rsidRPr="00A66A9A">
        <w:rPr>
          <w:rFonts w:hint="eastAsia"/>
          <w:sz w:val="24"/>
          <w:szCs w:val="24"/>
        </w:rPr>
        <w:t>检验管理</w:t>
      </w:r>
      <w:r w:rsidRPr="00A66A9A">
        <w:rPr>
          <w:rFonts w:hint="eastAsia"/>
          <w:sz w:val="24"/>
          <w:szCs w:val="24"/>
        </w:rPr>
        <w:t xml:space="preserve"> </w:t>
      </w:r>
      <w:r w:rsidRPr="00A66A9A">
        <w:rPr>
          <w:sz w:val="24"/>
          <w:szCs w:val="24"/>
        </w:rPr>
        <w:t>STNXWL_CSCI_GN_JYGL</w:t>
      </w:r>
      <w:bookmarkEnd w:id="22"/>
      <w:bookmarkEnd w:id="23"/>
    </w:p>
    <w:p w:rsidR="007A36CB" w:rsidRDefault="007A36CB" w:rsidP="007A36CB">
      <w:pPr>
        <w:outlineLvl w:val="3"/>
      </w:pPr>
      <w:r w:rsidRPr="00FA2032">
        <w:rPr>
          <w:rFonts w:hint="eastAsia"/>
        </w:rPr>
        <w:t>4.</w:t>
      </w:r>
      <w:r>
        <w:t>1.</w:t>
      </w:r>
      <w:r w:rsidRPr="00FA2032">
        <w:t>7</w:t>
      </w:r>
      <w:r w:rsidRPr="00FA2032">
        <w:rPr>
          <w:rFonts w:hint="eastAsia"/>
        </w:rPr>
        <w:t>.</w:t>
      </w:r>
      <w:r w:rsidRPr="00FA2032">
        <w:t>1</w:t>
      </w:r>
      <w:r w:rsidRPr="00FA2032">
        <w:rPr>
          <w:rFonts w:hint="eastAsia"/>
        </w:rPr>
        <w:t>检验结果</w:t>
      </w:r>
      <w:r w:rsidRPr="00FA2032">
        <w:t>维护</w:t>
      </w:r>
      <w:r>
        <w:rPr>
          <w:rFonts w:hint="eastAsia"/>
        </w:rPr>
        <w:t xml:space="preserve"> </w:t>
      </w:r>
      <w:r>
        <w:t>STNXWL_CSCI_GN_JYGL_JGWH</w:t>
      </w:r>
    </w:p>
    <w:p w:rsidR="007A36CB" w:rsidRPr="006D6A2A" w:rsidRDefault="00B503F5" w:rsidP="007A36CB">
      <w:pPr>
        <w:pStyle w:val="a8"/>
        <w:numPr>
          <w:ilvl w:val="0"/>
          <w:numId w:val="13"/>
        </w:numPr>
        <w:ind w:firstLineChars="0"/>
        <w:jc w:val="center"/>
      </w:pPr>
      <w:r>
        <w:rPr>
          <w:rFonts w:hint="eastAsia"/>
        </w:rPr>
        <w:t>**</w:t>
      </w:r>
      <w:r w:rsidR="007A36CB">
        <w:t>逆向物流</w:t>
      </w:r>
      <w:r w:rsidR="007A36CB">
        <w:rPr>
          <w:rFonts w:hint="eastAsia"/>
        </w:rPr>
        <w:t>_</w:t>
      </w:r>
      <w:r w:rsidR="007A36CB">
        <w:t>CSCI</w:t>
      </w:r>
      <w:r w:rsidR="007A36CB">
        <w:rPr>
          <w:rFonts w:hint="eastAsia"/>
        </w:rPr>
        <w:t>_</w:t>
      </w:r>
      <w:r w:rsidR="007A36CB">
        <w:rPr>
          <w:rFonts w:hint="eastAsia"/>
        </w:rPr>
        <w:t>功能</w:t>
      </w:r>
      <w:r w:rsidR="007A36CB">
        <w:t>测试</w:t>
      </w:r>
      <w:r w:rsidR="007A36CB">
        <w:t>_</w:t>
      </w:r>
      <w:r w:rsidR="0016703A">
        <w:rPr>
          <w:rFonts w:hint="eastAsia"/>
        </w:rPr>
        <w:t>检验</w:t>
      </w:r>
      <w:r w:rsidR="0016703A">
        <w:t>结果维护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49"/>
        <w:gridCol w:w="7"/>
        <w:gridCol w:w="2794"/>
        <w:gridCol w:w="1479"/>
        <w:gridCol w:w="2893"/>
      </w:tblGrid>
      <w:tr w:rsidR="007A36CB" w:rsidTr="00A22962">
        <w:tc>
          <w:tcPr>
            <w:tcW w:w="1349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7A36CB" w:rsidRDefault="007A36CB" w:rsidP="00CF0723">
            <w:r>
              <w:rPr>
                <w:rFonts w:hint="eastAsia"/>
              </w:rPr>
              <w:t>测试项名称</w:t>
            </w:r>
          </w:p>
        </w:tc>
        <w:tc>
          <w:tcPr>
            <w:tcW w:w="2801" w:type="dxa"/>
            <w:gridSpan w:val="2"/>
          </w:tcPr>
          <w:p w:rsidR="007A36CB" w:rsidRDefault="00B503F5" w:rsidP="00CF0723">
            <w:r>
              <w:rPr>
                <w:rFonts w:hint="eastAsia"/>
              </w:rPr>
              <w:t>**</w:t>
            </w:r>
            <w:r w:rsidR="007A36CB">
              <w:t>逆向物流</w:t>
            </w:r>
            <w:r w:rsidR="007A36CB">
              <w:rPr>
                <w:rFonts w:hint="eastAsia"/>
              </w:rPr>
              <w:t>_</w:t>
            </w:r>
            <w:r w:rsidR="007A36CB">
              <w:t>CSCI</w:t>
            </w:r>
            <w:r w:rsidR="007A36CB">
              <w:rPr>
                <w:rFonts w:hint="eastAsia"/>
              </w:rPr>
              <w:t>_</w:t>
            </w:r>
            <w:r w:rsidR="007A36CB">
              <w:rPr>
                <w:rFonts w:hint="eastAsia"/>
              </w:rPr>
              <w:t>功能</w:t>
            </w:r>
            <w:r w:rsidR="007A36CB">
              <w:t>测试</w:t>
            </w:r>
            <w:r w:rsidR="007A36CB">
              <w:t>_</w:t>
            </w:r>
            <w:r w:rsidR="0016703A">
              <w:rPr>
                <w:rFonts w:hint="eastAsia"/>
              </w:rPr>
              <w:t>检验</w:t>
            </w:r>
            <w:r w:rsidR="0016703A">
              <w:t>结果维护</w:t>
            </w:r>
          </w:p>
        </w:tc>
        <w:tc>
          <w:tcPr>
            <w:tcW w:w="1479" w:type="dxa"/>
            <w:shd w:val="clear" w:color="auto" w:fill="92CDDC" w:themeFill="accent5" w:themeFillTint="99"/>
          </w:tcPr>
          <w:p w:rsidR="007A36CB" w:rsidRDefault="007A36CB" w:rsidP="00CF0723">
            <w:r>
              <w:rPr>
                <w:rFonts w:hint="eastAsia"/>
              </w:rPr>
              <w:t>测试项标识</w:t>
            </w:r>
          </w:p>
        </w:tc>
        <w:tc>
          <w:tcPr>
            <w:tcW w:w="2893" w:type="dxa"/>
          </w:tcPr>
          <w:p w:rsidR="007A36CB" w:rsidRDefault="007A36CB" w:rsidP="00CF0723">
            <w:r>
              <w:t>S</w:t>
            </w:r>
            <w:r w:rsidR="0016703A">
              <w:t>TNXWL_CSCI_GN_JYGL_JGWH</w:t>
            </w:r>
          </w:p>
        </w:tc>
      </w:tr>
      <w:tr w:rsidR="00A22962" w:rsidTr="00695A65">
        <w:tc>
          <w:tcPr>
            <w:tcW w:w="1356" w:type="dxa"/>
            <w:gridSpan w:val="2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A22962" w:rsidRDefault="00A22962" w:rsidP="00695A65">
            <w:r>
              <w:rPr>
                <w:rFonts w:hint="eastAsia"/>
              </w:rPr>
              <w:t>测试</w:t>
            </w:r>
            <w:r>
              <w:t>方法</w:t>
            </w:r>
          </w:p>
        </w:tc>
        <w:tc>
          <w:tcPr>
            <w:tcW w:w="7166" w:type="dxa"/>
            <w:gridSpan w:val="3"/>
          </w:tcPr>
          <w:p w:rsidR="00A22962" w:rsidRDefault="00A22962" w:rsidP="00695A65">
            <w:r>
              <w:t>自动化测试工具</w:t>
            </w:r>
            <w:r>
              <w:t>UFT</w:t>
            </w:r>
            <w:r>
              <w:rPr>
                <w:rFonts w:hint="eastAsia"/>
              </w:rPr>
              <w:t>或手工测试</w:t>
            </w:r>
            <w:r>
              <w:t>方法</w:t>
            </w:r>
          </w:p>
        </w:tc>
      </w:tr>
      <w:tr w:rsidR="007A36CB" w:rsidTr="00A22962">
        <w:tc>
          <w:tcPr>
            <w:tcW w:w="1349" w:type="dxa"/>
            <w:shd w:val="clear" w:color="auto" w:fill="92CDDC" w:themeFill="accent5" w:themeFillTint="99"/>
          </w:tcPr>
          <w:p w:rsidR="007A36CB" w:rsidRDefault="007A36CB" w:rsidP="00CF0723">
            <w:r>
              <w:rPr>
                <w:rFonts w:hint="eastAsia"/>
              </w:rPr>
              <w:t>测试项描述</w:t>
            </w:r>
          </w:p>
        </w:tc>
        <w:tc>
          <w:tcPr>
            <w:tcW w:w="7173" w:type="dxa"/>
            <w:gridSpan w:val="4"/>
          </w:tcPr>
          <w:p w:rsidR="007A36CB" w:rsidRPr="007A36CB" w:rsidRDefault="007A36CB" w:rsidP="007A36C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Pr="007A36CB">
              <w:rPr>
                <w:rFonts w:hint="eastAsia"/>
              </w:rPr>
              <w:t>执行查询操作，输入主机编号</w:t>
            </w:r>
            <w:r w:rsidRPr="007A36CB">
              <w:t>信息</w:t>
            </w:r>
            <w:r w:rsidRPr="007A36CB">
              <w:rPr>
                <w:rFonts w:hint="eastAsia"/>
              </w:rPr>
              <w:t>的</w:t>
            </w:r>
            <w:r w:rsidRPr="007A36CB">
              <w:t>正常值与异常值，</w:t>
            </w:r>
            <w:r w:rsidRPr="007A36CB">
              <w:rPr>
                <w:rFonts w:hint="eastAsia"/>
              </w:rPr>
              <w:t>查看</w:t>
            </w:r>
            <w:r w:rsidRPr="007A36CB">
              <w:t>能否出现</w:t>
            </w:r>
            <w:r w:rsidRPr="007A36CB">
              <w:rPr>
                <w:rFonts w:hint="eastAsia"/>
              </w:rPr>
              <w:t>检验结果维护</w:t>
            </w:r>
            <w:r w:rsidRPr="007A36CB">
              <w:t>信息</w:t>
            </w:r>
            <w:r w:rsidRPr="007A36CB">
              <w:rPr>
                <w:rFonts w:hint="eastAsia"/>
              </w:rPr>
              <w:t>，</w:t>
            </w:r>
            <w:r w:rsidRPr="007A36CB">
              <w:t>验证查询功能的正确性。</w:t>
            </w:r>
          </w:p>
          <w:p w:rsidR="007A36CB" w:rsidRPr="007A36CB" w:rsidRDefault="007A36CB" w:rsidP="007A36CB">
            <w:r>
              <w:t>2</w:t>
            </w:r>
            <w:r>
              <w:rPr>
                <w:rFonts w:hint="eastAsia"/>
              </w:rPr>
              <w:t>、</w:t>
            </w:r>
            <w:r w:rsidRPr="007A36CB">
              <w:rPr>
                <w:rFonts w:hint="eastAsia"/>
              </w:rPr>
              <w:t>验证自动</w:t>
            </w:r>
            <w:r w:rsidRPr="007A36CB">
              <w:t>分页功能、翻页</w:t>
            </w:r>
            <w:r w:rsidRPr="007A36CB">
              <w:rPr>
                <w:rFonts w:hint="eastAsia"/>
              </w:rPr>
              <w:t>（上一页</w:t>
            </w:r>
            <w:r w:rsidRPr="007A36CB">
              <w:t>、下一页</w:t>
            </w:r>
            <w:r w:rsidRPr="007A36CB">
              <w:rPr>
                <w:rFonts w:hint="eastAsia"/>
              </w:rPr>
              <w:t>、末</w:t>
            </w:r>
            <w:r w:rsidRPr="007A36CB">
              <w:t>页、首页</w:t>
            </w:r>
            <w:r w:rsidRPr="007A36CB">
              <w:rPr>
                <w:rFonts w:hint="eastAsia"/>
              </w:rPr>
              <w:t>）、</w:t>
            </w:r>
            <w:r w:rsidRPr="007A36CB">
              <w:t>跳转</w:t>
            </w:r>
            <w:r w:rsidRPr="007A36CB">
              <w:rPr>
                <w:rFonts w:hint="eastAsia"/>
              </w:rPr>
              <w:t>（页码</w:t>
            </w:r>
            <w:r w:rsidRPr="007A36CB">
              <w:t>设置</w:t>
            </w:r>
            <w:r w:rsidRPr="007A36CB">
              <w:rPr>
                <w:rFonts w:hint="eastAsia"/>
              </w:rPr>
              <w:t>正常值</w:t>
            </w:r>
            <w:r w:rsidRPr="007A36CB">
              <w:t>、异常值）功能实现的正确性</w:t>
            </w:r>
            <w:r w:rsidRPr="007A36CB">
              <w:rPr>
                <w:rFonts w:hint="eastAsia"/>
              </w:rPr>
              <w:t>。</w:t>
            </w:r>
          </w:p>
        </w:tc>
      </w:tr>
    </w:tbl>
    <w:p w:rsidR="007A36CB" w:rsidRPr="00FA2032" w:rsidRDefault="007A36CB" w:rsidP="007A36CB"/>
    <w:p w:rsidR="007A36CB" w:rsidRPr="00FA2032" w:rsidRDefault="007A36CB" w:rsidP="007A36CB">
      <w:pPr>
        <w:outlineLvl w:val="3"/>
      </w:pPr>
      <w:r w:rsidRPr="00FA2032">
        <w:rPr>
          <w:rFonts w:hint="eastAsia"/>
        </w:rPr>
        <w:t>4.</w:t>
      </w:r>
      <w:r>
        <w:t>1.</w:t>
      </w:r>
      <w:r w:rsidRPr="00FA2032">
        <w:t>7</w:t>
      </w:r>
      <w:r w:rsidRPr="00FA2032">
        <w:rPr>
          <w:rFonts w:hint="eastAsia"/>
        </w:rPr>
        <w:t>.</w:t>
      </w:r>
      <w:r>
        <w:t>2</w:t>
      </w:r>
      <w:r w:rsidRPr="00FA2032">
        <w:rPr>
          <w:rFonts w:hint="eastAsia"/>
        </w:rPr>
        <w:t>检验结果</w:t>
      </w:r>
      <w:r w:rsidRPr="00FA2032">
        <w:t>确认</w:t>
      </w:r>
      <w:r>
        <w:rPr>
          <w:rFonts w:hint="eastAsia"/>
        </w:rPr>
        <w:t xml:space="preserve"> </w:t>
      </w:r>
      <w:r>
        <w:t>STNXWL_CSCI_GN_JYGL_JGQR</w:t>
      </w:r>
    </w:p>
    <w:p w:rsidR="007A36CB" w:rsidRPr="006D6A2A" w:rsidRDefault="00B503F5" w:rsidP="007A36CB">
      <w:pPr>
        <w:pStyle w:val="a8"/>
        <w:numPr>
          <w:ilvl w:val="0"/>
          <w:numId w:val="13"/>
        </w:numPr>
        <w:ind w:firstLineChars="0"/>
        <w:jc w:val="center"/>
      </w:pPr>
      <w:r>
        <w:rPr>
          <w:rFonts w:hint="eastAsia"/>
        </w:rPr>
        <w:t>**</w:t>
      </w:r>
      <w:r w:rsidR="007A36CB">
        <w:t>逆向物流</w:t>
      </w:r>
      <w:r w:rsidR="007A36CB">
        <w:rPr>
          <w:rFonts w:hint="eastAsia"/>
        </w:rPr>
        <w:t>_</w:t>
      </w:r>
      <w:r w:rsidR="007A36CB">
        <w:t>CSCI</w:t>
      </w:r>
      <w:r w:rsidR="007A36CB">
        <w:rPr>
          <w:rFonts w:hint="eastAsia"/>
        </w:rPr>
        <w:t>_</w:t>
      </w:r>
      <w:r w:rsidR="007A36CB">
        <w:rPr>
          <w:rFonts w:hint="eastAsia"/>
        </w:rPr>
        <w:t>功能</w:t>
      </w:r>
      <w:r w:rsidR="007A36CB">
        <w:t>测试</w:t>
      </w:r>
      <w:r w:rsidR="007A36CB">
        <w:t>_</w:t>
      </w:r>
      <w:r w:rsidR="0016703A">
        <w:rPr>
          <w:rFonts w:hint="eastAsia"/>
        </w:rPr>
        <w:t>检验</w:t>
      </w:r>
      <w:r w:rsidR="0016703A">
        <w:t>结果确认</w:t>
      </w:r>
    </w:p>
    <w:tbl>
      <w:tblPr>
        <w:tblStyle w:val="aa"/>
        <w:tblW w:w="8840" w:type="dxa"/>
        <w:tblLook w:val="04A0" w:firstRow="1" w:lastRow="0" w:firstColumn="1" w:lastColumn="0" w:noHBand="0" w:noVBand="1"/>
      </w:tblPr>
      <w:tblGrid>
        <w:gridCol w:w="1446"/>
        <w:gridCol w:w="2832"/>
        <w:gridCol w:w="1495"/>
        <w:gridCol w:w="3067"/>
      </w:tblGrid>
      <w:tr w:rsidR="007A36CB" w:rsidTr="00C27FDF">
        <w:tc>
          <w:tcPr>
            <w:tcW w:w="144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7A36CB" w:rsidRDefault="007A36CB" w:rsidP="00CF0723">
            <w:r>
              <w:rPr>
                <w:rFonts w:hint="eastAsia"/>
              </w:rPr>
              <w:t>测试项名称</w:t>
            </w:r>
          </w:p>
        </w:tc>
        <w:tc>
          <w:tcPr>
            <w:tcW w:w="2832" w:type="dxa"/>
          </w:tcPr>
          <w:p w:rsidR="007A36CB" w:rsidRDefault="00B503F5" w:rsidP="00CF0723">
            <w:r>
              <w:rPr>
                <w:rFonts w:hint="eastAsia"/>
              </w:rPr>
              <w:t>**</w:t>
            </w:r>
            <w:r w:rsidR="007A36CB">
              <w:t>逆向物流</w:t>
            </w:r>
            <w:r w:rsidR="007A36CB">
              <w:rPr>
                <w:rFonts w:hint="eastAsia"/>
              </w:rPr>
              <w:t>_</w:t>
            </w:r>
            <w:r w:rsidR="007A36CB">
              <w:t>CSCI</w:t>
            </w:r>
            <w:r w:rsidR="007A36CB">
              <w:rPr>
                <w:rFonts w:hint="eastAsia"/>
              </w:rPr>
              <w:t>_</w:t>
            </w:r>
            <w:r w:rsidR="007A36CB">
              <w:rPr>
                <w:rFonts w:hint="eastAsia"/>
              </w:rPr>
              <w:t>功能</w:t>
            </w:r>
            <w:r w:rsidR="007A36CB">
              <w:t>测试</w:t>
            </w:r>
            <w:r w:rsidR="007A36CB">
              <w:t>_</w:t>
            </w:r>
            <w:r w:rsidR="0016703A">
              <w:rPr>
                <w:rFonts w:hint="eastAsia"/>
              </w:rPr>
              <w:lastRenderedPageBreak/>
              <w:t>检验</w:t>
            </w:r>
            <w:r w:rsidR="0016703A">
              <w:t>结果确认</w:t>
            </w:r>
          </w:p>
        </w:tc>
        <w:tc>
          <w:tcPr>
            <w:tcW w:w="1495" w:type="dxa"/>
            <w:shd w:val="clear" w:color="auto" w:fill="92CDDC" w:themeFill="accent5" w:themeFillTint="99"/>
          </w:tcPr>
          <w:p w:rsidR="007A36CB" w:rsidRDefault="007A36CB" w:rsidP="00CF0723">
            <w:r>
              <w:rPr>
                <w:rFonts w:hint="eastAsia"/>
              </w:rPr>
              <w:lastRenderedPageBreak/>
              <w:t>测试项标识</w:t>
            </w:r>
          </w:p>
        </w:tc>
        <w:tc>
          <w:tcPr>
            <w:tcW w:w="3067" w:type="dxa"/>
          </w:tcPr>
          <w:p w:rsidR="007A36CB" w:rsidRDefault="0016703A" w:rsidP="00CF0723">
            <w:r>
              <w:t>STNXWL_CSCI_GN_JYGL_JGQR</w:t>
            </w:r>
          </w:p>
        </w:tc>
      </w:tr>
      <w:tr w:rsidR="00A22962" w:rsidTr="00C27FDF">
        <w:tc>
          <w:tcPr>
            <w:tcW w:w="144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A22962" w:rsidRDefault="00A22962" w:rsidP="00695A65">
            <w:r>
              <w:rPr>
                <w:rFonts w:hint="eastAsia"/>
              </w:rPr>
              <w:lastRenderedPageBreak/>
              <w:t>测试</w:t>
            </w:r>
            <w:r>
              <w:t>方法</w:t>
            </w:r>
          </w:p>
        </w:tc>
        <w:tc>
          <w:tcPr>
            <w:tcW w:w="7394" w:type="dxa"/>
            <w:gridSpan w:val="3"/>
          </w:tcPr>
          <w:p w:rsidR="00A22962" w:rsidRDefault="00A22962" w:rsidP="00695A65">
            <w:r>
              <w:t>自动化测试工具</w:t>
            </w:r>
            <w:r>
              <w:t>UFT</w:t>
            </w:r>
            <w:r>
              <w:rPr>
                <w:rFonts w:hint="eastAsia"/>
              </w:rPr>
              <w:t>或手工测试</w:t>
            </w:r>
            <w:r>
              <w:t>方法</w:t>
            </w:r>
          </w:p>
        </w:tc>
      </w:tr>
      <w:tr w:rsidR="007A36CB" w:rsidTr="00C27FDF">
        <w:tc>
          <w:tcPr>
            <w:tcW w:w="1446" w:type="dxa"/>
            <w:shd w:val="clear" w:color="auto" w:fill="92CDDC" w:themeFill="accent5" w:themeFillTint="99"/>
          </w:tcPr>
          <w:p w:rsidR="007A36CB" w:rsidRDefault="007A36CB" w:rsidP="00CF0723">
            <w:r>
              <w:rPr>
                <w:rFonts w:hint="eastAsia"/>
              </w:rPr>
              <w:t>测试项描述</w:t>
            </w:r>
          </w:p>
        </w:tc>
        <w:tc>
          <w:tcPr>
            <w:tcW w:w="7394" w:type="dxa"/>
            <w:gridSpan w:val="3"/>
          </w:tcPr>
          <w:p w:rsidR="007A36CB" w:rsidRPr="007A36CB" w:rsidRDefault="007A36CB" w:rsidP="007A36C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Pr="007A36CB">
              <w:rPr>
                <w:rFonts w:hint="eastAsia"/>
              </w:rPr>
              <w:t>执行查询操作，输入主机编号</w:t>
            </w:r>
            <w:r w:rsidRPr="007A36CB">
              <w:t>信息</w:t>
            </w:r>
            <w:r w:rsidRPr="007A36CB">
              <w:rPr>
                <w:rFonts w:hint="eastAsia"/>
              </w:rPr>
              <w:t>的</w:t>
            </w:r>
            <w:r w:rsidRPr="007A36CB">
              <w:t>正常值与异常值，</w:t>
            </w:r>
            <w:r w:rsidRPr="007A36CB">
              <w:rPr>
                <w:rFonts w:hint="eastAsia"/>
              </w:rPr>
              <w:t>查看</w:t>
            </w:r>
            <w:r w:rsidRPr="007A36CB">
              <w:t>能否出现</w:t>
            </w:r>
            <w:r w:rsidRPr="007A36CB">
              <w:rPr>
                <w:rFonts w:hint="eastAsia"/>
              </w:rPr>
              <w:t>检验结果</w:t>
            </w:r>
            <w:r w:rsidRPr="007A36CB">
              <w:t>确认信息</w:t>
            </w:r>
            <w:r w:rsidRPr="007A36CB">
              <w:rPr>
                <w:rFonts w:hint="eastAsia"/>
              </w:rPr>
              <w:t>，</w:t>
            </w:r>
            <w:r w:rsidRPr="007A36CB">
              <w:t>验证查询功能的正确性。</w:t>
            </w:r>
          </w:p>
          <w:p w:rsidR="007A36CB" w:rsidRPr="007A36CB" w:rsidRDefault="007A36CB" w:rsidP="007A36CB">
            <w:r>
              <w:t>2</w:t>
            </w:r>
            <w:r>
              <w:rPr>
                <w:rFonts w:hint="eastAsia"/>
              </w:rPr>
              <w:t>、</w:t>
            </w:r>
            <w:r w:rsidRPr="007A36CB">
              <w:rPr>
                <w:rFonts w:hint="eastAsia"/>
              </w:rPr>
              <w:t>验证自动</w:t>
            </w:r>
            <w:r w:rsidRPr="007A36CB">
              <w:t>分页功能、翻页</w:t>
            </w:r>
            <w:r w:rsidRPr="007A36CB">
              <w:rPr>
                <w:rFonts w:hint="eastAsia"/>
              </w:rPr>
              <w:t>（上一页</w:t>
            </w:r>
            <w:r w:rsidRPr="007A36CB">
              <w:t>、下一页</w:t>
            </w:r>
            <w:r w:rsidRPr="007A36CB">
              <w:rPr>
                <w:rFonts w:hint="eastAsia"/>
              </w:rPr>
              <w:t>、末</w:t>
            </w:r>
            <w:r w:rsidRPr="007A36CB">
              <w:t>页、首页</w:t>
            </w:r>
            <w:r w:rsidRPr="007A36CB">
              <w:rPr>
                <w:rFonts w:hint="eastAsia"/>
              </w:rPr>
              <w:t>）、</w:t>
            </w:r>
            <w:r w:rsidRPr="007A36CB">
              <w:t>跳转</w:t>
            </w:r>
            <w:r w:rsidRPr="007A36CB">
              <w:rPr>
                <w:rFonts w:hint="eastAsia"/>
              </w:rPr>
              <w:t>（页码</w:t>
            </w:r>
            <w:r w:rsidRPr="007A36CB">
              <w:t>设置</w:t>
            </w:r>
            <w:r w:rsidRPr="007A36CB">
              <w:rPr>
                <w:rFonts w:hint="eastAsia"/>
              </w:rPr>
              <w:t>正常值</w:t>
            </w:r>
            <w:r w:rsidRPr="007A36CB">
              <w:t>、异常值）功能实现的正确性</w:t>
            </w:r>
            <w:r w:rsidRPr="007A36CB">
              <w:rPr>
                <w:rFonts w:hint="eastAsia"/>
              </w:rPr>
              <w:t>。</w:t>
            </w:r>
          </w:p>
        </w:tc>
      </w:tr>
    </w:tbl>
    <w:p w:rsidR="007A36CB" w:rsidRPr="00D564F6" w:rsidRDefault="007A36CB" w:rsidP="007A36CB"/>
    <w:p w:rsidR="007A36CB" w:rsidRPr="00A66A9A" w:rsidRDefault="007A36CB" w:rsidP="007A36CB">
      <w:pPr>
        <w:outlineLvl w:val="2"/>
        <w:rPr>
          <w:sz w:val="24"/>
          <w:szCs w:val="24"/>
        </w:rPr>
      </w:pPr>
      <w:bookmarkStart w:id="24" w:name="_Toc413076333"/>
      <w:bookmarkStart w:id="25" w:name="_Toc413165095"/>
      <w:r w:rsidRPr="00A66A9A">
        <w:rPr>
          <w:rFonts w:hint="eastAsia"/>
          <w:sz w:val="24"/>
          <w:szCs w:val="24"/>
        </w:rPr>
        <w:t>4.</w:t>
      </w:r>
      <w:r w:rsidRPr="00A66A9A">
        <w:rPr>
          <w:sz w:val="24"/>
          <w:szCs w:val="24"/>
        </w:rPr>
        <w:t>1.8</w:t>
      </w:r>
      <w:r w:rsidRPr="00A66A9A">
        <w:rPr>
          <w:rFonts w:hint="eastAsia"/>
          <w:sz w:val="24"/>
          <w:szCs w:val="24"/>
        </w:rPr>
        <w:t>库存管理</w:t>
      </w:r>
      <w:r w:rsidRPr="00A66A9A">
        <w:rPr>
          <w:rFonts w:hint="eastAsia"/>
          <w:sz w:val="24"/>
          <w:szCs w:val="24"/>
        </w:rPr>
        <w:t xml:space="preserve"> </w:t>
      </w:r>
      <w:r w:rsidRPr="00A66A9A">
        <w:rPr>
          <w:sz w:val="24"/>
          <w:szCs w:val="24"/>
        </w:rPr>
        <w:t>STNXWL_CSCI_GN_KCGL</w:t>
      </w:r>
      <w:bookmarkEnd w:id="24"/>
      <w:bookmarkEnd w:id="25"/>
    </w:p>
    <w:p w:rsidR="007A36CB" w:rsidRDefault="007A36CB" w:rsidP="007A36CB">
      <w:pPr>
        <w:outlineLvl w:val="3"/>
      </w:pPr>
      <w:r w:rsidRPr="00FA2032">
        <w:rPr>
          <w:rFonts w:hint="eastAsia"/>
        </w:rPr>
        <w:t>4.</w:t>
      </w:r>
      <w:r>
        <w:t>1.</w:t>
      </w:r>
      <w:r w:rsidRPr="00FA2032">
        <w:t>8</w:t>
      </w:r>
      <w:r w:rsidRPr="00FA2032">
        <w:rPr>
          <w:rFonts w:hint="eastAsia"/>
        </w:rPr>
        <w:t>.</w:t>
      </w:r>
      <w:r w:rsidRPr="00FA2032">
        <w:t>1</w:t>
      </w:r>
      <w:r w:rsidRPr="00FA2032">
        <w:rPr>
          <w:rFonts w:hint="eastAsia"/>
        </w:rPr>
        <w:t>入库单</w:t>
      </w:r>
      <w:r w:rsidRPr="00FA2032">
        <w:t>维护</w:t>
      </w:r>
      <w:r>
        <w:rPr>
          <w:rFonts w:hint="eastAsia"/>
        </w:rPr>
        <w:t xml:space="preserve"> </w:t>
      </w:r>
      <w:r>
        <w:t>STNXWL_CSCI_GN_KCGL_RKDWH</w:t>
      </w:r>
    </w:p>
    <w:p w:rsidR="007A36CB" w:rsidRPr="006D6A2A" w:rsidRDefault="00B503F5" w:rsidP="007A36CB">
      <w:pPr>
        <w:pStyle w:val="a8"/>
        <w:numPr>
          <w:ilvl w:val="0"/>
          <w:numId w:val="13"/>
        </w:numPr>
        <w:ind w:firstLineChars="0"/>
        <w:jc w:val="center"/>
      </w:pPr>
      <w:r>
        <w:rPr>
          <w:rFonts w:hint="eastAsia"/>
        </w:rPr>
        <w:t>**</w:t>
      </w:r>
      <w:r w:rsidR="007A36CB">
        <w:t>逆向物流</w:t>
      </w:r>
      <w:r w:rsidR="007A36CB">
        <w:rPr>
          <w:rFonts w:hint="eastAsia"/>
        </w:rPr>
        <w:t>_</w:t>
      </w:r>
      <w:r w:rsidR="007A36CB">
        <w:t>CSCI</w:t>
      </w:r>
      <w:r w:rsidR="007A36CB">
        <w:rPr>
          <w:rFonts w:hint="eastAsia"/>
        </w:rPr>
        <w:t>_</w:t>
      </w:r>
      <w:r w:rsidR="007A36CB">
        <w:rPr>
          <w:rFonts w:hint="eastAsia"/>
        </w:rPr>
        <w:t>功能</w:t>
      </w:r>
      <w:r w:rsidR="007A36CB">
        <w:t>测试</w:t>
      </w:r>
      <w:r w:rsidR="007A36CB">
        <w:t>_</w:t>
      </w:r>
      <w:r w:rsidR="0016703A">
        <w:rPr>
          <w:rFonts w:hint="eastAsia"/>
        </w:rPr>
        <w:t>入库单</w:t>
      </w:r>
      <w:r w:rsidR="0016703A">
        <w:t>维护</w:t>
      </w:r>
    </w:p>
    <w:tbl>
      <w:tblPr>
        <w:tblStyle w:val="aa"/>
        <w:tblW w:w="8665" w:type="dxa"/>
        <w:tblLook w:val="04A0" w:firstRow="1" w:lastRow="0" w:firstColumn="1" w:lastColumn="0" w:noHBand="0" w:noVBand="1"/>
      </w:tblPr>
      <w:tblGrid>
        <w:gridCol w:w="1384"/>
        <w:gridCol w:w="2762"/>
        <w:gridCol w:w="1425"/>
        <w:gridCol w:w="3094"/>
      </w:tblGrid>
      <w:tr w:rsidR="007A36CB" w:rsidTr="00A22962">
        <w:tc>
          <w:tcPr>
            <w:tcW w:w="1384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7A36CB" w:rsidRDefault="007A36CB" w:rsidP="00CF0723">
            <w:r>
              <w:rPr>
                <w:rFonts w:hint="eastAsia"/>
              </w:rPr>
              <w:t>测试项名称</w:t>
            </w:r>
          </w:p>
        </w:tc>
        <w:tc>
          <w:tcPr>
            <w:tcW w:w="2762" w:type="dxa"/>
          </w:tcPr>
          <w:p w:rsidR="007A36CB" w:rsidRDefault="00B503F5" w:rsidP="00CF0723">
            <w:r>
              <w:rPr>
                <w:rFonts w:hint="eastAsia"/>
              </w:rPr>
              <w:t>**</w:t>
            </w:r>
            <w:r w:rsidR="007A36CB">
              <w:t>逆向物流</w:t>
            </w:r>
            <w:r w:rsidR="007A36CB">
              <w:rPr>
                <w:rFonts w:hint="eastAsia"/>
              </w:rPr>
              <w:t>_</w:t>
            </w:r>
            <w:r w:rsidR="007A36CB">
              <w:t>CSCI</w:t>
            </w:r>
            <w:r w:rsidR="007A36CB">
              <w:rPr>
                <w:rFonts w:hint="eastAsia"/>
              </w:rPr>
              <w:t>_</w:t>
            </w:r>
            <w:r w:rsidR="007A36CB">
              <w:rPr>
                <w:rFonts w:hint="eastAsia"/>
              </w:rPr>
              <w:t>功能</w:t>
            </w:r>
            <w:r w:rsidR="007A36CB">
              <w:t>测试</w:t>
            </w:r>
            <w:r w:rsidR="007A36CB">
              <w:t>_</w:t>
            </w:r>
            <w:r w:rsidR="0016703A">
              <w:rPr>
                <w:rFonts w:hint="eastAsia"/>
              </w:rPr>
              <w:t>入库单</w:t>
            </w:r>
            <w:r w:rsidR="0016703A">
              <w:t>维护</w:t>
            </w:r>
          </w:p>
        </w:tc>
        <w:tc>
          <w:tcPr>
            <w:tcW w:w="1425" w:type="dxa"/>
            <w:shd w:val="clear" w:color="auto" w:fill="92CDDC" w:themeFill="accent5" w:themeFillTint="99"/>
          </w:tcPr>
          <w:p w:rsidR="007A36CB" w:rsidRDefault="007A36CB" w:rsidP="00CF0723">
            <w:r>
              <w:rPr>
                <w:rFonts w:hint="eastAsia"/>
              </w:rPr>
              <w:t>测试项标识</w:t>
            </w:r>
          </w:p>
        </w:tc>
        <w:tc>
          <w:tcPr>
            <w:tcW w:w="3094" w:type="dxa"/>
          </w:tcPr>
          <w:p w:rsidR="007A36CB" w:rsidRDefault="0016703A" w:rsidP="00CF0723">
            <w:r>
              <w:t>STNXWL_CSCI_GN_KCGL_RKDWH</w:t>
            </w:r>
          </w:p>
        </w:tc>
      </w:tr>
      <w:tr w:rsidR="00A22962" w:rsidTr="00A22962">
        <w:tc>
          <w:tcPr>
            <w:tcW w:w="1384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A22962" w:rsidRDefault="00A22962" w:rsidP="00695A65">
            <w:r>
              <w:rPr>
                <w:rFonts w:hint="eastAsia"/>
              </w:rPr>
              <w:t>测试</w:t>
            </w:r>
            <w:r>
              <w:t>方法</w:t>
            </w:r>
          </w:p>
        </w:tc>
        <w:tc>
          <w:tcPr>
            <w:tcW w:w="7281" w:type="dxa"/>
            <w:gridSpan w:val="3"/>
          </w:tcPr>
          <w:p w:rsidR="00A22962" w:rsidRDefault="00A22962" w:rsidP="00695A65">
            <w:r>
              <w:t>自动化测试工具</w:t>
            </w:r>
            <w:r>
              <w:t>UFT</w:t>
            </w:r>
            <w:r>
              <w:rPr>
                <w:rFonts w:hint="eastAsia"/>
              </w:rPr>
              <w:t>或手工测试</w:t>
            </w:r>
            <w:r>
              <w:t>方法</w:t>
            </w:r>
          </w:p>
        </w:tc>
      </w:tr>
      <w:tr w:rsidR="007A36CB" w:rsidTr="00A22962">
        <w:tc>
          <w:tcPr>
            <w:tcW w:w="1384" w:type="dxa"/>
            <w:shd w:val="clear" w:color="auto" w:fill="92CDDC" w:themeFill="accent5" w:themeFillTint="99"/>
          </w:tcPr>
          <w:p w:rsidR="007A36CB" w:rsidRDefault="007A36CB" w:rsidP="00CF0723">
            <w:r>
              <w:rPr>
                <w:rFonts w:hint="eastAsia"/>
              </w:rPr>
              <w:t>测试项描述</w:t>
            </w:r>
          </w:p>
        </w:tc>
        <w:tc>
          <w:tcPr>
            <w:tcW w:w="7281" w:type="dxa"/>
            <w:gridSpan w:val="3"/>
          </w:tcPr>
          <w:p w:rsidR="007A36CB" w:rsidRPr="007A36CB" w:rsidRDefault="007A36CB" w:rsidP="007A36C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Pr="007A36CB">
              <w:rPr>
                <w:rFonts w:hint="eastAsia"/>
              </w:rPr>
              <w:t>执行查询操作，输入入库</w:t>
            </w:r>
            <w:r w:rsidRPr="007A36CB">
              <w:t>单号信息</w:t>
            </w:r>
            <w:r w:rsidRPr="007A36CB">
              <w:rPr>
                <w:rFonts w:hint="eastAsia"/>
              </w:rPr>
              <w:t>的</w:t>
            </w:r>
            <w:r w:rsidRPr="007A36CB">
              <w:t>正常值与异常值，</w:t>
            </w:r>
            <w:r w:rsidRPr="007A36CB">
              <w:rPr>
                <w:rFonts w:hint="eastAsia"/>
              </w:rPr>
              <w:t>查看</w:t>
            </w:r>
            <w:r w:rsidRPr="007A36CB">
              <w:t>能否出现</w:t>
            </w:r>
            <w:r w:rsidRPr="007A36CB">
              <w:rPr>
                <w:rFonts w:hint="eastAsia"/>
              </w:rPr>
              <w:t>运输单</w:t>
            </w:r>
            <w:r w:rsidRPr="007A36CB">
              <w:t>信息</w:t>
            </w:r>
            <w:r w:rsidRPr="007A36CB">
              <w:rPr>
                <w:rFonts w:hint="eastAsia"/>
              </w:rPr>
              <w:t>，</w:t>
            </w:r>
            <w:r w:rsidRPr="007A36CB">
              <w:t>验证</w:t>
            </w:r>
            <w:r w:rsidRPr="007A36CB">
              <w:rPr>
                <w:rFonts w:hint="eastAsia"/>
              </w:rPr>
              <w:t>运输单</w:t>
            </w:r>
            <w:r w:rsidRPr="007A36CB">
              <w:t>查询功能的正确性。</w:t>
            </w:r>
          </w:p>
          <w:p w:rsidR="007A36CB" w:rsidRPr="007A36CB" w:rsidRDefault="00F24FAE" w:rsidP="007A36CB">
            <w:r>
              <w:rPr>
                <w:rFonts w:hint="eastAsia"/>
              </w:rPr>
              <w:t>2</w:t>
            </w:r>
            <w:r w:rsidR="007A36CB">
              <w:rPr>
                <w:rFonts w:hint="eastAsia"/>
              </w:rPr>
              <w:t>、</w:t>
            </w:r>
            <w:r w:rsidR="007A36CB" w:rsidRPr="007A36CB">
              <w:rPr>
                <w:rFonts w:hint="eastAsia"/>
              </w:rPr>
              <w:t>执行新建</w:t>
            </w:r>
            <w:r w:rsidR="007A36CB" w:rsidRPr="007A36CB">
              <w:t>入库单</w:t>
            </w:r>
            <w:r w:rsidR="007A36CB" w:rsidRPr="007A36CB">
              <w:rPr>
                <w:rFonts w:hint="eastAsia"/>
              </w:rPr>
              <w:t>操作</w:t>
            </w:r>
            <w:r w:rsidR="007A36CB" w:rsidRPr="007A36CB">
              <w:t>，查看是否出现</w:t>
            </w:r>
            <w:r w:rsidR="007A36CB" w:rsidRPr="007A36CB">
              <w:rPr>
                <w:rFonts w:hint="eastAsia"/>
              </w:rPr>
              <w:t>入库单</w:t>
            </w:r>
            <w:r w:rsidR="007A36CB" w:rsidRPr="007A36CB">
              <w:t>维护的</w:t>
            </w:r>
            <w:r w:rsidR="007A36CB" w:rsidRPr="007A36CB">
              <w:rPr>
                <w:rFonts w:hint="eastAsia"/>
              </w:rPr>
              <w:t>状态</w:t>
            </w:r>
            <w:r w:rsidR="007A36CB" w:rsidRPr="007A36CB">
              <w:t>，验证入库单</w:t>
            </w:r>
            <w:r w:rsidR="007A36CB" w:rsidRPr="007A36CB">
              <w:rPr>
                <w:rFonts w:hint="eastAsia"/>
              </w:rPr>
              <w:t>操作</w:t>
            </w:r>
            <w:r w:rsidR="007A36CB" w:rsidRPr="007A36CB">
              <w:t>的正确性</w:t>
            </w:r>
            <w:r w:rsidR="007A36CB" w:rsidRPr="007A36CB">
              <w:rPr>
                <w:rFonts w:hint="eastAsia"/>
              </w:rPr>
              <w:t>。</w:t>
            </w:r>
          </w:p>
          <w:p w:rsidR="007A36CB" w:rsidRPr="007A36CB" w:rsidRDefault="00F24FAE" w:rsidP="007A36CB">
            <w:r>
              <w:t>3</w:t>
            </w:r>
            <w:r w:rsidR="007A36CB">
              <w:rPr>
                <w:rFonts w:hint="eastAsia"/>
              </w:rPr>
              <w:t>、</w:t>
            </w:r>
            <w:r w:rsidR="007A36CB" w:rsidRPr="007A36CB">
              <w:rPr>
                <w:rFonts w:hint="eastAsia"/>
              </w:rPr>
              <w:t>执行</w:t>
            </w:r>
            <w:r w:rsidR="007A36CB" w:rsidRPr="007A36CB">
              <w:t>入库单维护中</w:t>
            </w:r>
            <w:r w:rsidR="007A36CB" w:rsidRPr="007A36CB">
              <w:rPr>
                <w:rFonts w:hint="eastAsia"/>
              </w:rPr>
              <w:t>入库</w:t>
            </w:r>
            <w:r w:rsidR="007A36CB" w:rsidRPr="007A36CB">
              <w:t>仓库</w:t>
            </w:r>
            <w:r w:rsidR="007A36CB" w:rsidRPr="007A36CB">
              <w:rPr>
                <w:rFonts w:hint="eastAsia"/>
              </w:rPr>
              <w:t>和</w:t>
            </w:r>
            <w:r w:rsidR="007A36CB" w:rsidRPr="007A36CB">
              <w:rPr>
                <w:rFonts w:hint="eastAsia"/>
              </w:rPr>
              <w:t>RFID</w:t>
            </w:r>
            <w:r w:rsidR="007A36CB" w:rsidRPr="007A36CB">
              <w:t>操作</w:t>
            </w:r>
            <w:r w:rsidR="007A36CB" w:rsidRPr="007A36CB">
              <w:rPr>
                <w:rFonts w:hint="eastAsia"/>
              </w:rPr>
              <w:t>，查看能否</w:t>
            </w:r>
            <w:r w:rsidR="007A36CB" w:rsidRPr="007A36CB">
              <w:t>出现入库单信息，验证入库仓库和</w:t>
            </w:r>
            <w:r w:rsidR="007A36CB" w:rsidRPr="007A36CB">
              <w:rPr>
                <w:rFonts w:hint="eastAsia"/>
              </w:rPr>
              <w:t>RFID</w:t>
            </w:r>
            <w:r w:rsidR="007A36CB" w:rsidRPr="007A36CB">
              <w:rPr>
                <w:rFonts w:hint="eastAsia"/>
              </w:rPr>
              <w:t>操作</w:t>
            </w:r>
            <w:r w:rsidR="007A36CB" w:rsidRPr="007A36CB">
              <w:t>的正确性。</w:t>
            </w:r>
          </w:p>
          <w:p w:rsidR="007A36CB" w:rsidRPr="007A36CB" w:rsidRDefault="00F24FAE" w:rsidP="007A36CB">
            <w:r>
              <w:t>4</w:t>
            </w:r>
            <w:r w:rsidR="007A36CB">
              <w:rPr>
                <w:rFonts w:hint="eastAsia"/>
              </w:rPr>
              <w:t>、</w:t>
            </w:r>
            <w:r w:rsidR="007A36CB" w:rsidRPr="007A36CB">
              <w:rPr>
                <w:rFonts w:hint="eastAsia"/>
              </w:rPr>
              <w:t>验证入库</w:t>
            </w:r>
            <w:r w:rsidR="007A36CB" w:rsidRPr="007A36CB">
              <w:t>单维护中</w:t>
            </w:r>
            <w:r w:rsidR="007A36CB" w:rsidRPr="007A36CB">
              <w:rPr>
                <w:rFonts w:hint="eastAsia"/>
              </w:rPr>
              <w:t>自动</w:t>
            </w:r>
            <w:r w:rsidR="007A36CB" w:rsidRPr="007A36CB">
              <w:t>分页功能、翻页</w:t>
            </w:r>
            <w:r w:rsidR="007A36CB" w:rsidRPr="007A36CB">
              <w:rPr>
                <w:rFonts w:hint="eastAsia"/>
              </w:rPr>
              <w:t>（上一页</w:t>
            </w:r>
            <w:r w:rsidR="007A36CB" w:rsidRPr="007A36CB">
              <w:t>、下一页</w:t>
            </w:r>
            <w:r w:rsidR="007A36CB" w:rsidRPr="007A36CB">
              <w:rPr>
                <w:rFonts w:hint="eastAsia"/>
              </w:rPr>
              <w:t>、末</w:t>
            </w:r>
            <w:r w:rsidR="007A36CB" w:rsidRPr="007A36CB">
              <w:t>页、首页</w:t>
            </w:r>
            <w:r w:rsidR="007A36CB" w:rsidRPr="007A36CB">
              <w:rPr>
                <w:rFonts w:hint="eastAsia"/>
              </w:rPr>
              <w:t>）、</w:t>
            </w:r>
            <w:r w:rsidR="007A36CB" w:rsidRPr="007A36CB">
              <w:t>跳转</w:t>
            </w:r>
            <w:r w:rsidR="007A36CB" w:rsidRPr="007A36CB">
              <w:rPr>
                <w:rFonts w:hint="eastAsia"/>
              </w:rPr>
              <w:t>（页码</w:t>
            </w:r>
            <w:r w:rsidR="007A36CB" w:rsidRPr="007A36CB">
              <w:t>设置</w:t>
            </w:r>
            <w:r w:rsidR="007A36CB" w:rsidRPr="007A36CB">
              <w:rPr>
                <w:rFonts w:hint="eastAsia"/>
              </w:rPr>
              <w:t>正常值</w:t>
            </w:r>
            <w:r w:rsidR="007A36CB" w:rsidRPr="007A36CB">
              <w:t>、异常值）功能实现的正确性</w:t>
            </w:r>
            <w:r>
              <w:rPr>
                <w:rFonts w:hint="eastAsia"/>
              </w:rPr>
              <w:t>。</w:t>
            </w:r>
          </w:p>
        </w:tc>
      </w:tr>
    </w:tbl>
    <w:p w:rsidR="007A36CB" w:rsidRPr="00FA2032" w:rsidRDefault="007A36CB" w:rsidP="007A36CB"/>
    <w:p w:rsidR="007A36CB" w:rsidRDefault="007A36CB" w:rsidP="007A36CB">
      <w:pPr>
        <w:outlineLvl w:val="3"/>
      </w:pPr>
      <w:r w:rsidRPr="00FA2032">
        <w:rPr>
          <w:rFonts w:hint="eastAsia"/>
        </w:rPr>
        <w:t>4.</w:t>
      </w:r>
      <w:r>
        <w:t>1.</w:t>
      </w:r>
      <w:r w:rsidRPr="00FA2032">
        <w:t>8</w:t>
      </w:r>
      <w:r w:rsidRPr="00FA2032">
        <w:rPr>
          <w:rFonts w:hint="eastAsia"/>
        </w:rPr>
        <w:t>.</w:t>
      </w:r>
      <w:r w:rsidRPr="00FA2032">
        <w:t>2</w:t>
      </w:r>
      <w:r w:rsidRPr="00FA2032">
        <w:rPr>
          <w:rFonts w:hint="eastAsia"/>
        </w:rPr>
        <w:t>入库单</w:t>
      </w:r>
      <w:r w:rsidRPr="00FA2032">
        <w:t>确认</w:t>
      </w:r>
      <w:r>
        <w:rPr>
          <w:rFonts w:hint="eastAsia"/>
        </w:rPr>
        <w:t xml:space="preserve"> </w:t>
      </w:r>
      <w:r>
        <w:t>STNXWL_CSCI_GN_KCGL_RKDQR</w:t>
      </w:r>
    </w:p>
    <w:p w:rsidR="007A36CB" w:rsidRPr="006D6A2A" w:rsidRDefault="00B503F5" w:rsidP="007A36CB">
      <w:pPr>
        <w:pStyle w:val="a8"/>
        <w:numPr>
          <w:ilvl w:val="0"/>
          <w:numId w:val="13"/>
        </w:numPr>
        <w:ind w:firstLineChars="0"/>
        <w:jc w:val="center"/>
      </w:pPr>
      <w:r>
        <w:rPr>
          <w:rFonts w:hint="eastAsia"/>
        </w:rPr>
        <w:t>**</w:t>
      </w:r>
      <w:r w:rsidR="007A36CB">
        <w:t>逆向物流</w:t>
      </w:r>
      <w:r w:rsidR="007A36CB">
        <w:rPr>
          <w:rFonts w:hint="eastAsia"/>
        </w:rPr>
        <w:t>_</w:t>
      </w:r>
      <w:r w:rsidR="007A36CB">
        <w:t>CSCI</w:t>
      </w:r>
      <w:r w:rsidR="007A36CB">
        <w:rPr>
          <w:rFonts w:hint="eastAsia"/>
        </w:rPr>
        <w:t>_</w:t>
      </w:r>
      <w:r w:rsidR="007A36CB">
        <w:rPr>
          <w:rFonts w:hint="eastAsia"/>
        </w:rPr>
        <w:t>功能</w:t>
      </w:r>
      <w:r w:rsidR="007A36CB">
        <w:t>测试</w:t>
      </w:r>
      <w:r w:rsidR="007A36CB">
        <w:t>_</w:t>
      </w:r>
      <w:r w:rsidR="0016703A">
        <w:rPr>
          <w:rFonts w:hint="eastAsia"/>
        </w:rPr>
        <w:t>入库单</w:t>
      </w:r>
      <w:r w:rsidR="0016703A">
        <w:t>确认</w:t>
      </w:r>
    </w:p>
    <w:tbl>
      <w:tblPr>
        <w:tblStyle w:val="aa"/>
        <w:tblW w:w="8612" w:type="dxa"/>
        <w:tblLook w:val="04A0" w:firstRow="1" w:lastRow="0" w:firstColumn="1" w:lastColumn="0" w:noHBand="0" w:noVBand="1"/>
      </w:tblPr>
      <w:tblGrid>
        <w:gridCol w:w="1435"/>
        <w:gridCol w:w="2712"/>
        <w:gridCol w:w="1432"/>
        <w:gridCol w:w="3033"/>
      </w:tblGrid>
      <w:tr w:rsidR="007A36CB" w:rsidTr="00C27FDF">
        <w:tc>
          <w:tcPr>
            <w:tcW w:w="144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7A36CB" w:rsidRDefault="007A36CB" w:rsidP="00CF0723">
            <w:r>
              <w:rPr>
                <w:rFonts w:hint="eastAsia"/>
              </w:rPr>
              <w:t>测试项名称</w:t>
            </w:r>
          </w:p>
        </w:tc>
        <w:tc>
          <w:tcPr>
            <w:tcW w:w="2731" w:type="dxa"/>
          </w:tcPr>
          <w:p w:rsidR="007A36CB" w:rsidRDefault="00B503F5" w:rsidP="00CF0723">
            <w:r>
              <w:rPr>
                <w:rFonts w:hint="eastAsia"/>
              </w:rPr>
              <w:t>**</w:t>
            </w:r>
            <w:r w:rsidR="007A36CB">
              <w:t>逆向物流</w:t>
            </w:r>
            <w:r w:rsidR="007A36CB">
              <w:rPr>
                <w:rFonts w:hint="eastAsia"/>
              </w:rPr>
              <w:t>_</w:t>
            </w:r>
            <w:r w:rsidR="007A36CB">
              <w:t>CSCI</w:t>
            </w:r>
            <w:r w:rsidR="007A36CB">
              <w:rPr>
                <w:rFonts w:hint="eastAsia"/>
              </w:rPr>
              <w:t>_</w:t>
            </w:r>
            <w:r w:rsidR="007A36CB">
              <w:rPr>
                <w:rFonts w:hint="eastAsia"/>
              </w:rPr>
              <w:t>功能</w:t>
            </w:r>
            <w:r w:rsidR="007A36CB">
              <w:t>测试</w:t>
            </w:r>
            <w:r w:rsidR="007A36CB">
              <w:t>_</w:t>
            </w:r>
            <w:r w:rsidR="0016703A">
              <w:rPr>
                <w:rFonts w:hint="eastAsia"/>
              </w:rPr>
              <w:t>入库单</w:t>
            </w:r>
            <w:r w:rsidR="0016703A">
              <w:t>确认</w:t>
            </w:r>
          </w:p>
        </w:tc>
        <w:tc>
          <w:tcPr>
            <w:tcW w:w="1442" w:type="dxa"/>
            <w:shd w:val="clear" w:color="auto" w:fill="92CDDC" w:themeFill="accent5" w:themeFillTint="99"/>
          </w:tcPr>
          <w:p w:rsidR="007A36CB" w:rsidRDefault="007A36CB" w:rsidP="00CF0723">
            <w:r>
              <w:rPr>
                <w:rFonts w:hint="eastAsia"/>
              </w:rPr>
              <w:t>测试项标识</w:t>
            </w:r>
          </w:p>
        </w:tc>
        <w:tc>
          <w:tcPr>
            <w:tcW w:w="2993" w:type="dxa"/>
          </w:tcPr>
          <w:p w:rsidR="007A36CB" w:rsidRDefault="0016703A" w:rsidP="00CF0723">
            <w:r>
              <w:t>STNXWL_CSCI_GN_KCGL_RKDQR</w:t>
            </w:r>
          </w:p>
        </w:tc>
      </w:tr>
      <w:tr w:rsidR="00A22962" w:rsidTr="00C27FDF">
        <w:tc>
          <w:tcPr>
            <w:tcW w:w="144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A22962" w:rsidRDefault="00A22962" w:rsidP="00695A65">
            <w:r>
              <w:rPr>
                <w:rFonts w:hint="eastAsia"/>
              </w:rPr>
              <w:t>测试</w:t>
            </w:r>
            <w:r>
              <w:t>方法</w:t>
            </w:r>
          </w:p>
        </w:tc>
        <w:tc>
          <w:tcPr>
            <w:tcW w:w="7166" w:type="dxa"/>
            <w:gridSpan w:val="3"/>
          </w:tcPr>
          <w:p w:rsidR="00A22962" w:rsidRDefault="00A22962" w:rsidP="00695A65">
            <w:r>
              <w:t>自动化测试工具</w:t>
            </w:r>
            <w:r>
              <w:t>UFT</w:t>
            </w:r>
            <w:r>
              <w:rPr>
                <w:rFonts w:hint="eastAsia"/>
              </w:rPr>
              <w:t>或手工测试</w:t>
            </w:r>
            <w:r>
              <w:t>方法</w:t>
            </w:r>
          </w:p>
        </w:tc>
      </w:tr>
      <w:tr w:rsidR="007A36CB" w:rsidTr="00C27FDF">
        <w:tc>
          <w:tcPr>
            <w:tcW w:w="1446" w:type="dxa"/>
            <w:shd w:val="clear" w:color="auto" w:fill="92CDDC" w:themeFill="accent5" w:themeFillTint="99"/>
          </w:tcPr>
          <w:p w:rsidR="007A36CB" w:rsidRDefault="007A36CB" w:rsidP="00CF0723">
            <w:r>
              <w:rPr>
                <w:rFonts w:hint="eastAsia"/>
              </w:rPr>
              <w:t>测试项描述</w:t>
            </w:r>
          </w:p>
        </w:tc>
        <w:tc>
          <w:tcPr>
            <w:tcW w:w="7166" w:type="dxa"/>
            <w:gridSpan w:val="3"/>
          </w:tcPr>
          <w:p w:rsidR="007A36CB" w:rsidRPr="007A36CB" w:rsidRDefault="007A36CB" w:rsidP="007A36C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Pr="007A36CB">
              <w:rPr>
                <w:rFonts w:hint="eastAsia"/>
              </w:rPr>
              <w:t>执行查询操作，输入入库单号的</w:t>
            </w:r>
            <w:r w:rsidRPr="007A36CB">
              <w:t>正常值与异常值，</w:t>
            </w:r>
            <w:r w:rsidRPr="007A36CB">
              <w:rPr>
                <w:rFonts w:hint="eastAsia"/>
              </w:rPr>
              <w:t>查看</w:t>
            </w:r>
            <w:r w:rsidRPr="007A36CB">
              <w:t>能否出现</w:t>
            </w:r>
            <w:r w:rsidRPr="007A36CB">
              <w:rPr>
                <w:rFonts w:hint="eastAsia"/>
              </w:rPr>
              <w:t>运输单</w:t>
            </w:r>
            <w:r w:rsidRPr="007A36CB">
              <w:t>信息</w:t>
            </w:r>
            <w:r w:rsidRPr="007A36CB">
              <w:rPr>
                <w:rFonts w:hint="eastAsia"/>
              </w:rPr>
              <w:t>，</w:t>
            </w:r>
            <w:r w:rsidRPr="007A36CB">
              <w:t>验证</w:t>
            </w:r>
            <w:r w:rsidRPr="007A36CB">
              <w:rPr>
                <w:rFonts w:hint="eastAsia"/>
              </w:rPr>
              <w:t>运输单</w:t>
            </w:r>
            <w:r w:rsidRPr="007A36CB">
              <w:t>查询功能的正确性。</w:t>
            </w:r>
          </w:p>
          <w:p w:rsidR="007A36CB" w:rsidRPr="007A36CB" w:rsidRDefault="007A36CB" w:rsidP="007A36CB">
            <w:r>
              <w:t>2</w:t>
            </w:r>
            <w:r>
              <w:rPr>
                <w:rFonts w:hint="eastAsia"/>
              </w:rPr>
              <w:t>、</w:t>
            </w:r>
            <w:r w:rsidRPr="007A36CB">
              <w:rPr>
                <w:rFonts w:hint="eastAsia"/>
              </w:rPr>
              <w:t>执行导出</w:t>
            </w:r>
            <w:r w:rsidRPr="007A36CB">
              <w:t>报表</w:t>
            </w:r>
            <w:r w:rsidRPr="007A36CB">
              <w:rPr>
                <w:rFonts w:hint="eastAsia"/>
              </w:rPr>
              <w:t>操作</w:t>
            </w:r>
            <w:r w:rsidRPr="007A36CB">
              <w:t>，</w:t>
            </w:r>
            <w:r w:rsidRPr="007A36CB">
              <w:rPr>
                <w:rFonts w:hint="eastAsia"/>
              </w:rPr>
              <w:t>查看</w:t>
            </w:r>
            <w:r w:rsidRPr="007A36CB">
              <w:t>看能否出现导出</w:t>
            </w:r>
            <w:r w:rsidRPr="007A36CB">
              <w:rPr>
                <w:rFonts w:hint="eastAsia"/>
              </w:rPr>
              <w:t>操作</w:t>
            </w:r>
            <w:r w:rsidRPr="007A36CB">
              <w:t>界面</w:t>
            </w:r>
            <w:r w:rsidRPr="007A36CB">
              <w:rPr>
                <w:rFonts w:hint="eastAsia"/>
              </w:rPr>
              <w:t>，</w:t>
            </w:r>
            <w:r w:rsidRPr="007A36CB">
              <w:t>验证导出报告操作的正确性</w:t>
            </w:r>
            <w:r w:rsidRPr="007A36CB">
              <w:rPr>
                <w:rFonts w:hint="eastAsia"/>
              </w:rPr>
              <w:t>。打开导出</w:t>
            </w:r>
            <w:r w:rsidRPr="007A36CB">
              <w:t>报告，</w:t>
            </w:r>
            <w:r w:rsidRPr="007A36CB">
              <w:rPr>
                <w:rFonts w:hint="eastAsia"/>
              </w:rPr>
              <w:t>验证</w:t>
            </w:r>
            <w:r w:rsidRPr="007A36CB">
              <w:t>报告内容的正确性</w:t>
            </w:r>
            <w:r w:rsidRPr="007A36CB">
              <w:rPr>
                <w:rFonts w:hint="eastAsia"/>
              </w:rPr>
              <w:t>。</w:t>
            </w:r>
          </w:p>
          <w:p w:rsidR="007A36CB" w:rsidRPr="00177BBF" w:rsidRDefault="007A36CB" w:rsidP="00CF0723">
            <w:r>
              <w:t>3</w:t>
            </w:r>
            <w:r>
              <w:rPr>
                <w:rFonts w:hint="eastAsia"/>
              </w:rPr>
              <w:t>、</w:t>
            </w:r>
            <w:r w:rsidRPr="007A36CB">
              <w:rPr>
                <w:rFonts w:hint="eastAsia"/>
              </w:rPr>
              <w:t>验证自动</w:t>
            </w:r>
            <w:r w:rsidRPr="007A36CB">
              <w:t>分页功能、翻页</w:t>
            </w:r>
            <w:r w:rsidRPr="007A36CB">
              <w:rPr>
                <w:rFonts w:hint="eastAsia"/>
              </w:rPr>
              <w:t>（上一页</w:t>
            </w:r>
            <w:r w:rsidRPr="007A36CB">
              <w:t>、下一页</w:t>
            </w:r>
            <w:r w:rsidRPr="007A36CB">
              <w:rPr>
                <w:rFonts w:hint="eastAsia"/>
              </w:rPr>
              <w:t>、末</w:t>
            </w:r>
            <w:r w:rsidRPr="007A36CB">
              <w:t>页、首页</w:t>
            </w:r>
            <w:r w:rsidRPr="007A36CB">
              <w:rPr>
                <w:rFonts w:hint="eastAsia"/>
              </w:rPr>
              <w:t>）、</w:t>
            </w:r>
            <w:r w:rsidRPr="007A36CB">
              <w:t>跳转</w:t>
            </w:r>
            <w:r w:rsidRPr="007A36CB">
              <w:rPr>
                <w:rFonts w:hint="eastAsia"/>
              </w:rPr>
              <w:t>（页码</w:t>
            </w:r>
            <w:r w:rsidRPr="007A36CB">
              <w:t>设置</w:t>
            </w:r>
            <w:r w:rsidRPr="007A36CB">
              <w:rPr>
                <w:rFonts w:hint="eastAsia"/>
              </w:rPr>
              <w:t>正常值</w:t>
            </w:r>
            <w:r w:rsidRPr="007A36CB">
              <w:t>、异常值）功能实现的正确性</w:t>
            </w:r>
            <w:r w:rsidRPr="007A36CB">
              <w:rPr>
                <w:rFonts w:hint="eastAsia"/>
              </w:rPr>
              <w:t>。</w:t>
            </w:r>
          </w:p>
        </w:tc>
      </w:tr>
    </w:tbl>
    <w:p w:rsidR="007A36CB" w:rsidRDefault="007A36CB" w:rsidP="007A36CB"/>
    <w:p w:rsidR="007A36CB" w:rsidRPr="00A66A9A" w:rsidRDefault="007A36CB" w:rsidP="007A36CB">
      <w:pPr>
        <w:outlineLvl w:val="2"/>
        <w:rPr>
          <w:sz w:val="24"/>
          <w:szCs w:val="24"/>
        </w:rPr>
      </w:pPr>
      <w:bookmarkStart w:id="26" w:name="_Toc413076334"/>
      <w:bookmarkStart w:id="27" w:name="_Toc413165096"/>
      <w:r w:rsidRPr="00A66A9A">
        <w:rPr>
          <w:rFonts w:hint="eastAsia"/>
          <w:sz w:val="24"/>
          <w:szCs w:val="24"/>
        </w:rPr>
        <w:t>4.</w:t>
      </w:r>
      <w:r w:rsidRPr="00A66A9A">
        <w:rPr>
          <w:sz w:val="24"/>
          <w:szCs w:val="24"/>
        </w:rPr>
        <w:t>1.9</w:t>
      </w:r>
      <w:r w:rsidRPr="00A66A9A">
        <w:rPr>
          <w:rFonts w:hint="eastAsia"/>
          <w:sz w:val="24"/>
          <w:szCs w:val="24"/>
        </w:rPr>
        <w:t>统计</w:t>
      </w:r>
      <w:r w:rsidRPr="00A66A9A">
        <w:rPr>
          <w:sz w:val="24"/>
          <w:szCs w:val="24"/>
        </w:rPr>
        <w:t>报表</w:t>
      </w:r>
      <w:r w:rsidRPr="00A66A9A">
        <w:rPr>
          <w:rFonts w:hint="eastAsia"/>
          <w:sz w:val="24"/>
          <w:szCs w:val="24"/>
        </w:rPr>
        <w:t xml:space="preserve"> </w:t>
      </w:r>
      <w:r w:rsidRPr="00A66A9A">
        <w:rPr>
          <w:sz w:val="24"/>
          <w:szCs w:val="24"/>
        </w:rPr>
        <w:t>STNXWL_CSCI_GN_TJBB</w:t>
      </w:r>
      <w:bookmarkEnd w:id="26"/>
      <w:bookmarkEnd w:id="27"/>
    </w:p>
    <w:p w:rsidR="007A36CB" w:rsidRDefault="007A36CB" w:rsidP="007A36CB">
      <w:pPr>
        <w:outlineLvl w:val="3"/>
      </w:pPr>
      <w:r w:rsidRPr="00FA2032">
        <w:rPr>
          <w:rFonts w:hint="eastAsia"/>
        </w:rPr>
        <w:t>4.</w:t>
      </w:r>
      <w:r>
        <w:t>1.</w:t>
      </w:r>
      <w:r w:rsidRPr="00FA2032">
        <w:t>9</w:t>
      </w:r>
      <w:r w:rsidRPr="00FA2032">
        <w:rPr>
          <w:rFonts w:hint="eastAsia"/>
        </w:rPr>
        <w:t>.</w:t>
      </w:r>
      <w:r w:rsidRPr="00FA2032">
        <w:t>1</w:t>
      </w:r>
      <w:r w:rsidRPr="00FA2032">
        <w:rPr>
          <w:rFonts w:hint="eastAsia"/>
        </w:rPr>
        <w:t>回收</w:t>
      </w:r>
      <w:r w:rsidRPr="00FA2032">
        <w:t>车辆查询</w:t>
      </w:r>
      <w:r>
        <w:rPr>
          <w:rFonts w:hint="eastAsia"/>
        </w:rPr>
        <w:t xml:space="preserve"> </w:t>
      </w:r>
      <w:r>
        <w:t>STNXWL_CSCI_GN_TJBB_HSCL</w:t>
      </w:r>
    </w:p>
    <w:p w:rsidR="007A36CB" w:rsidRPr="006D6A2A" w:rsidRDefault="00B503F5" w:rsidP="007A36CB">
      <w:pPr>
        <w:pStyle w:val="a8"/>
        <w:numPr>
          <w:ilvl w:val="0"/>
          <w:numId w:val="13"/>
        </w:numPr>
        <w:ind w:firstLineChars="0"/>
        <w:jc w:val="center"/>
      </w:pPr>
      <w:r>
        <w:rPr>
          <w:rFonts w:hint="eastAsia"/>
        </w:rPr>
        <w:t>**</w:t>
      </w:r>
      <w:r w:rsidR="007A36CB">
        <w:t>逆向物流</w:t>
      </w:r>
      <w:r w:rsidR="007A36CB">
        <w:rPr>
          <w:rFonts w:hint="eastAsia"/>
        </w:rPr>
        <w:t>_</w:t>
      </w:r>
      <w:r w:rsidR="007A36CB">
        <w:t>CSCI</w:t>
      </w:r>
      <w:r w:rsidR="007A36CB">
        <w:rPr>
          <w:rFonts w:hint="eastAsia"/>
        </w:rPr>
        <w:t>_</w:t>
      </w:r>
      <w:r w:rsidR="007A36CB">
        <w:rPr>
          <w:rFonts w:hint="eastAsia"/>
        </w:rPr>
        <w:t>功能</w:t>
      </w:r>
      <w:r w:rsidR="007A36CB">
        <w:t>测试</w:t>
      </w:r>
      <w:r w:rsidR="007A36CB">
        <w:t>_</w:t>
      </w:r>
      <w:r w:rsidR="0016703A">
        <w:rPr>
          <w:rFonts w:hint="eastAsia"/>
        </w:rPr>
        <w:t>回收</w:t>
      </w:r>
      <w:r w:rsidR="0016703A">
        <w:t>车辆查询</w:t>
      </w:r>
    </w:p>
    <w:tbl>
      <w:tblPr>
        <w:tblStyle w:val="aa"/>
        <w:tblW w:w="8836" w:type="dxa"/>
        <w:tblLook w:val="04A0" w:firstRow="1" w:lastRow="0" w:firstColumn="1" w:lastColumn="0" w:noHBand="0" w:noVBand="1"/>
      </w:tblPr>
      <w:tblGrid>
        <w:gridCol w:w="1446"/>
        <w:gridCol w:w="2842"/>
        <w:gridCol w:w="1500"/>
        <w:gridCol w:w="3048"/>
      </w:tblGrid>
      <w:tr w:rsidR="007A36CB" w:rsidTr="00C27FDF">
        <w:tc>
          <w:tcPr>
            <w:tcW w:w="144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7A36CB" w:rsidRDefault="007A36CB" w:rsidP="00CF0723">
            <w:r>
              <w:rPr>
                <w:rFonts w:hint="eastAsia"/>
              </w:rPr>
              <w:t>测试项名称</w:t>
            </w:r>
          </w:p>
        </w:tc>
        <w:tc>
          <w:tcPr>
            <w:tcW w:w="2842" w:type="dxa"/>
          </w:tcPr>
          <w:p w:rsidR="007A36CB" w:rsidRDefault="00B503F5" w:rsidP="00CF0723">
            <w:r>
              <w:rPr>
                <w:rFonts w:hint="eastAsia"/>
              </w:rPr>
              <w:t>**</w:t>
            </w:r>
            <w:r w:rsidR="007A36CB">
              <w:t>逆向物流</w:t>
            </w:r>
            <w:r w:rsidR="007A36CB">
              <w:rPr>
                <w:rFonts w:hint="eastAsia"/>
              </w:rPr>
              <w:t>_</w:t>
            </w:r>
            <w:r w:rsidR="007A36CB">
              <w:t>CSCI</w:t>
            </w:r>
            <w:r w:rsidR="007A36CB">
              <w:rPr>
                <w:rFonts w:hint="eastAsia"/>
              </w:rPr>
              <w:t>_</w:t>
            </w:r>
            <w:r w:rsidR="007A36CB">
              <w:rPr>
                <w:rFonts w:hint="eastAsia"/>
              </w:rPr>
              <w:t>功能</w:t>
            </w:r>
            <w:r w:rsidR="007A36CB">
              <w:t>测试</w:t>
            </w:r>
            <w:r w:rsidR="007A36CB">
              <w:t>_</w:t>
            </w:r>
            <w:r w:rsidR="0016703A">
              <w:rPr>
                <w:rFonts w:hint="eastAsia"/>
              </w:rPr>
              <w:t>回收</w:t>
            </w:r>
            <w:r w:rsidR="0016703A">
              <w:t>车辆查询</w:t>
            </w:r>
          </w:p>
        </w:tc>
        <w:tc>
          <w:tcPr>
            <w:tcW w:w="1500" w:type="dxa"/>
            <w:shd w:val="clear" w:color="auto" w:fill="92CDDC" w:themeFill="accent5" w:themeFillTint="99"/>
          </w:tcPr>
          <w:p w:rsidR="007A36CB" w:rsidRDefault="007A36CB" w:rsidP="00CF0723">
            <w:r>
              <w:rPr>
                <w:rFonts w:hint="eastAsia"/>
              </w:rPr>
              <w:t>测试项标识</w:t>
            </w:r>
          </w:p>
        </w:tc>
        <w:tc>
          <w:tcPr>
            <w:tcW w:w="3048" w:type="dxa"/>
          </w:tcPr>
          <w:p w:rsidR="007A36CB" w:rsidRDefault="0016703A" w:rsidP="00CF0723">
            <w:r>
              <w:t>STNXWL_CSCI_GN_TJBB_HSCL</w:t>
            </w:r>
          </w:p>
        </w:tc>
      </w:tr>
      <w:tr w:rsidR="00A22962" w:rsidTr="00C27FDF">
        <w:tc>
          <w:tcPr>
            <w:tcW w:w="144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A22962" w:rsidRDefault="00A22962" w:rsidP="00695A65">
            <w:r>
              <w:rPr>
                <w:rFonts w:hint="eastAsia"/>
              </w:rPr>
              <w:t>测试</w:t>
            </w:r>
            <w:r>
              <w:t>方法</w:t>
            </w:r>
          </w:p>
        </w:tc>
        <w:tc>
          <w:tcPr>
            <w:tcW w:w="7390" w:type="dxa"/>
            <w:gridSpan w:val="3"/>
          </w:tcPr>
          <w:p w:rsidR="00A22962" w:rsidRDefault="00A22962" w:rsidP="00695A65">
            <w:r>
              <w:t>自动化测试工具</w:t>
            </w:r>
            <w:r>
              <w:t>UFT</w:t>
            </w:r>
            <w:r>
              <w:rPr>
                <w:rFonts w:hint="eastAsia"/>
              </w:rPr>
              <w:t>或手工测试</w:t>
            </w:r>
            <w:r>
              <w:t>方法</w:t>
            </w:r>
          </w:p>
        </w:tc>
      </w:tr>
      <w:tr w:rsidR="007A36CB" w:rsidTr="00C27FDF">
        <w:tc>
          <w:tcPr>
            <w:tcW w:w="1446" w:type="dxa"/>
            <w:shd w:val="clear" w:color="auto" w:fill="92CDDC" w:themeFill="accent5" w:themeFillTint="99"/>
          </w:tcPr>
          <w:p w:rsidR="007A36CB" w:rsidRDefault="007A36CB" w:rsidP="00CF0723">
            <w:r>
              <w:rPr>
                <w:rFonts w:hint="eastAsia"/>
              </w:rPr>
              <w:t>测试项描述</w:t>
            </w:r>
          </w:p>
        </w:tc>
        <w:tc>
          <w:tcPr>
            <w:tcW w:w="7390" w:type="dxa"/>
            <w:gridSpan w:val="3"/>
          </w:tcPr>
          <w:p w:rsidR="007A36CB" w:rsidRPr="007A36CB" w:rsidRDefault="007A36CB" w:rsidP="007A36C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Pr="007A36CB">
              <w:rPr>
                <w:rFonts w:hint="eastAsia"/>
              </w:rPr>
              <w:t>执行查询操作，输入主机</w:t>
            </w:r>
            <w:r w:rsidRPr="007A36CB">
              <w:t>编号</w:t>
            </w:r>
            <w:r w:rsidRPr="007A36CB">
              <w:rPr>
                <w:rFonts w:hint="eastAsia"/>
              </w:rPr>
              <w:t>或则代理公司</w:t>
            </w:r>
            <w:r w:rsidRPr="007A36CB">
              <w:t>或</w:t>
            </w:r>
            <w:r w:rsidRPr="007A36CB">
              <w:rPr>
                <w:rFonts w:hint="eastAsia"/>
              </w:rPr>
              <w:t>状态</w:t>
            </w:r>
            <w:r w:rsidRPr="007A36CB">
              <w:t>信息</w:t>
            </w:r>
            <w:r w:rsidRPr="007A36CB">
              <w:rPr>
                <w:rFonts w:hint="eastAsia"/>
              </w:rPr>
              <w:t>的</w:t>
            </w:r>
            <w:r w:rsidRPr="007A36CB">
              <w:t>正常值与异常值，</w:t>
            </w:r>
            <w:r w:rsidRPr="007A36CB">
              <w:rPr>
                <w:rFonts w:hint="eastAsia"/>
              </w:rPr>
              <w:t>查看</w:t>
            </w:r>
            <w:r w:rsidRPr="007A36CB">
              <w:t>能否出现</w:t>
            </w:r>
            <w:r w:rsidRPr="007A36CB">
              <w:rPr>
                <w:rFonts w:hint="eastAsia"/>
              </w:rPr>
              <w:t>运输单</w:t>
            </w:r>
            <w:r w:rsidRPr="007A36CB">
              <w:t>信息</w:t>
            </w:r>
            <w:r w:rsidRPr="007A36CB">
              <w:rPr>
                <w:rFonts w:hint="eastAsia"/>
              </w:rPr>
              <w:t>，</w:t>
            </w:r>
            <w:r w:rsidRPr="007A36CB">
              <w:t>验证</w:t>
            </w:r>
            <w:r w:rsidRPr="007A36CB">
              <w:rPr>
                <w:rFonts w:hint="eastAsia"/>
              </w:rPr>
              <w:t>运输单</w:t>
            </w:r>
            <w:r w:rsidRPr="007A36CB">
              <w:t>查询功能的正确性。</w:t>
            </w:r>
          </w:p>
          <w:p w:rsidR="007A36CB" w:rsidRPr="007A36CB" w:rsidRDefault="007A36CB" w:rsidP="007A36CB">
            <w:r>
              <w:t>2</w:t>
            </w:r>
            <w:r>
              <w:rPr>
                <w:rFonts w:hint="eastAsia"/>
              </w:rPr>
              <w:t>、</w:t>
            </w:r>
            <w:r w:rsidRPr="007A36CB">
              <w:rPr>
                <w:rFonts w:hint="eastAsia"/>
              </w:rPr>
              <w:t>执行导出</w:t>
            </w:r>
            <w:r w:rsidRPr="007A36CB">
              <w:t>报表</w:t>
            </w:r>
            <w:r w:rsidRPr="007A36CB">
              <w:rPr>
                <w:rFonts w:hint="eastAsia"/>
              </w:rPr>
              <w:t>操作</w:t>
            </w:r>
            <w:r w:rsidRPr="007A36CB">
              <w:t>，</w:t>
            </w:r>
            <w:r w:rsidRPr="007A36CB">
              <w:rPr>
                <w:rFonts w:hint="eastAsia"/>
              </w:rPr>
              <w:t>查看</w:t>
            </w:r>
            <w:r w:rsidRPr="007A36CB">
              <w:t>看能否出现导出</w:t>
            </w:r>
            <w:r w:rsidRPr="007A36CB">
              <w:rPr>
                <w:rFonts w:hint="eastAsia"/>
              </w:rPr>
              <w:t>操作</w:t>
            </w:r>
            <w:r w:rsidRPr="007A36CB">
              <w:t>界面</w:t>
            </w:r>
            <w:r w:rsidRPr="007A36CB">
              <w:rPr>
                <w:rFonts w:hint="eastAsia"/>
              </w:rPr>
              <w:t>，</w:t>
            </w:r>
            <w:r w:rsidRPr="007A36CB">
              <w:t>验证导出报告操作的正确性</w:t>
            </w:r>
            <w:r w:rsidRPr="007A36CB">
              <w:rPr>
                <w:rFonts w:hint="eastAsia"/>
              </w:rPr>
              <w:t>。打开导出</w:t>
            </w:r>
            <w:r w:rsidRPr="007A36CB">
              <w:t>报告，</w:t>
            </w:r>
            <w:r w:rsidRPr="007A36CB">
              <w:rPr>
                <w:rFonts w:hint="eastAsia"/>
              </w:rPr>
              <w:t>验证</w:t>
            </w:r>
            <w:r w:rsidRPr="007A36CB">
              <w:t>报告内容的正确性。</w:t>
            </w:r>
          </w:p>
          <w:p w:rsidR="007A36CB" w:rsidRPr="007A36CB" w:rsidRDefault="007A36CB" w:rsidP="007A36CB">
            <w:r>
              <w:rPr>
                <w:rFonts w:hint="eastAsia"/>
              </w:rPr>
              <w:lastRenderedPageBreak/>
              <w:t>3</w:t>
            </w:r>
            <w:r>
              <w:rPr>
                <w:rFonts w:hint="eastAsia"/>
              </w:rPr>
              <w:t>、</w:t>
            </w:r>
            <w:r w:rsidRPr="007A36CB">
              <w:rPr>
                <w:rFonts w:hint="eastAsia"/>
              </w:rPr>
              <w:t>执行</w:t>
            </w:r>
            <w:r w:rsidRPr="007A36CB">
              <w:t>查看操作，</w:t>
            </w:r>
            <w:r w:rsidRPr="007A36CB">
              <w:rPr>
                <w:rFonts w:hint="eastAsia"/>
              </w:rPr>
              <w:t>查看</w:t>
            </w:r>
            <w:r w:rsidRPr="007A36CB">
              <w:t>能否出现</w:t>
            </w:r>
            <w:r w:rsidRPr="007A36CB">
              <w:rPr>
                <w:rFonts w:hint="eastAsia"/>
              </w:rPr>
              <w:t>车辆</w:t>
            </w:r>
            <w:r w:rsidRPr="007A36CB">
              <w:t>基本信息</w:t>
            </w:r>
            <w:r w:rsidRPr="007A36CB">
              <w:rPr>
                <w:rFonts w:hint="eastAsia"/>
              </w:rPr>
              <w:t>，</w:t>
            </w:r>
            <w:r w:rsidRPr="007A36CB">
              <w:t>验证查看功能的正确性。</w:t>
            </w:r>
          </w:p>
          <w:p w:rsidR="007A36CB" w:rsidRPr="00177BBF" w:rsidRDefault="007A36CB" w:rsidP="00CF0723">
            <w:r>
              <w:t>4</w:t>
            </w:r>
            <w:r>
              <w:rPr>
                <w:rFonts w:hint="eastAsia"/>
              </w:rPr>
              <w:t>、</w:t>
            </w:r>
            <w:r w:rsidRPr="007A36CB">
              <w:rPr>
                <w:rFonts w:hint="eastAsia"/>
              </w:rPr>
              <w:t>验证自动</w:t>
            </w:r>
            <w:r w:rsidRPr="007A36CB">
              <w:t>分页功能、翻页</w:t>
            </w:r>
            <w:r w:rsidRPr="007A36CB">
              <w:rPr>
                <w:rFonts w:hint="eastAsia"/>
              </w:rPr>
              <w:t>（上一页</w:t>
            </w:r>
            <w:r w:rsidRPr="007A36CB">
              <w:t>、下一页</w:t>
            </w:r>
            <w:r w:rsidRPr="007A36CB">
              <w:rPr>
                <w:rFonts w:hint="eastAsia"/>
              </w:rPr>
              <w:t>、末</w:t>
            </w:r>
            <w:r w:rsidRPr="007A36CB">
              <w:t>页、首页</w:t>
            </w:r>
            <w:r w:rsidRPr="007A36CB">
              <w:rPr>
                <w:rFonts w:hint="eastAsia"/>
              </w:rPr>
              <w:t>）、</w:t>
            </w:r>
            <w:r w:rsidRPr="007A36CB">
              <w:t>跳转</w:t>
            </w:r>
            <w:r w:rsidRPr="007A36CB">
              <w:rPr>
                <w:rFonts w:hint="eastAsia"/>
              </w:rPr>
              <w:t>（页码</w:t>
            </w:r>
            <w:r w:rsidRPr="007A36CB">
              <w:t>设置</w:t>
            </w:r>
            <w:r w:rsidRPr="007A36CB">
              <w:rPr>
                <w:rFonts w:hint="eastAsia"/>
              </w:rPr>
              <w:t>正常值</w:t>
            </w:r>
            <w:r w:rsidRPr="007A36CB">
              <w:t>、异常值）功能实现的正确性</w:t>
            </w:r>
            <w:r w:rsidRPr="007A36CB">
              <w:rPr>
                <w:rFonts w:hint="eastAsia"/>
              </w:rPr>
              <w:t>。</w:t>
            </w:r>
          </w:p>
        </w:tc>
      </w:tr>
    </w:tbl>
    <w:p w:rsidR="007A36CB" w:rsidRPr="00FA2032" w:rsidRDefault="007A36CB" w:rsidP="007A36CB"/>
    <w:p w:rsidR="007A36CB" w:rsidRDefault="007A36CB" w:rsidP="007A36CB">
      <w:pPr>
        <w:outlineLvl w:val="3"/>
      </w:pPr>
      <w:r w:rsidRPr="00FA2032">
        <w:rPr>
          <w:rFonts w:hint="eastAsia"/>
        </w:rPr>
        <w:t>4.</w:t>
      </w:r>
      <w:r>
        <w:t>1.</w:t>
      </w:r>
      <w:r w:rsidRPr="00FA2032">
        <w:t>9</w:t>
      </w:r>
      <w:r w:rsidRPr="00FA2032">
        <w:rPr>
          <w:rFonts w:hint="eastAsia"/>
        </w:rPr>
        <w:t>.</w:t>
      </w:r>
      <w:r w:rsidRPr="00FA2032">
        <w:t>2</w:t>
      </w:r>
      <w:r w:rsidRPr="00FA2032">
        <w:rPr>
          <w:rFonts w:hint="eastAsia"/>
        </w:rPr>
        <w:t>运输</w:t>
      </w:r>
      <w:r w:rsidRPr="00FA2032">
        <w:t>单查询</w:t>
      </w:r>
      <w:r>
        <w:rPr>
          <w:rFonts w:hint="eastAsia"/>
        </w:rPr>
        <w:t xml:space="preserve"> </w:t>
      </w:r>
      <w:r>
        <w:t>STNXWL_CSCI_GN_TJBB_YSD</w:t>
      </w:r>
    </w:p>
    <w:p w:rsidR="007A36CB" w:rsidRPr="006D6A2A" w:rsidRDefault="00B503F5" w:rsidP="007A36CB">
      <w:pPr>
        <w:pStyle w:val="a8"/>
        <w:numPr>
          <w:ilvl w:val="0"/>
          <w:numId w:val="13"/>
        </w:numPr>
        <w:ind w:firstLineChars="0"/>
        <w:jc w:val="center"/>
      </w:pPr>
      <w:r>
        <w:rPr>
          <w:rFonts w:hint="eastAsia"/>
        </w:rPr>
        <w:t>**</w:t>
      </w:r>
      <w:r w:rsidR="007A36CB">
        <w:t>逆向物流</w:t>
      </w:r>
      <w:r w:rsidR="007A36CB">
        <w:rPr>
          <w:rFonts w:hint="eastAsia"/>
        </w:rPr>
        <w:t>_</w:t>
      </w:r>
      <w:r w:rsidR="007A36CB">
        <w:t>CSCI</w:t>
      </w:r>
      <w:r w:rsidR="007A36CB">
        <w:rPr>
          <w:rFonts w:hint="eastAsia"/>
        </w:rPr>
        <w:t>_</w:t>
      </w:r>
      <w:r w:rsidR="007A36CB">
        <w:rPr>
          <w:rFonts w:hint="eastAsia"/>
        </w:rPr>
        <w:t>功能</w:t>
      </w:r>
      <w:r w:rsidR="007A36CB">
        <w:t>测试</w:t>
      </w:r>
      <w:r w:rsidR="007A36CB">
        <w:t>_</w:t>
      </w:r>
      <w:r w:rsidR="0016703A">
        <w:rPr>
          <w:rFonts w:hint="eastAsia"/>
        </w:rPr>
        <w:t>运输单</w:t>
      </w:r>
      <w:r w:rsidR="0016703A">
        <w:t>查询</w:t>
      </w:r>
      <w:r w:rsidR="007A36CB" w:rsidRPr="006D6A2A">
        <w:rPr>
          <w:rFonts w:hint="eastAsia"/>
        </w:rPr>
        <w:t xml:space="preserve"> </w:t>
      </w:r>
    </w:p>
    <w:tbl>
      <w:tblPr>
        <w:tblStyle w:val="aa"/>
        <w:tblW w:w="8820" w:type="dxa"/>
        <w:tblLook w:val="04A0" w:firstRow="1" w:lastRow="0" w:firstColumn="1" w:lastColumn="0" w:noHBand="0" w:noVBand="1"/>
      </w:tblPr>
      <w:tblGrid>
        <w:gridCol w:w="1446"/>
        <w:gridCol w:w="2876"/>
        <w:gridCol w:w="1518"/>
        <w:gridCol w:w="2980"/>
      </w:tblGrid>
      <w:tr w:rsidR="007A36CB" w:rsidTr="00C27FDF">
        <w:tc>
          <w:tcPr>
            <w:tcW w:w="144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7A36CB" w:rsidRDefault="007A36CB" w:rsidP="00CF0723">
            <w:r>
              <w:rPr>
                <w:rFonts w:hint="eastAsia"/>
              </w:rPr>
              <w:t>测试项名称</w:t>
            </w:r>
          </w:p>
        </w:tc>
        <w:tc>
          <w:tcPr>
            <w:tcW w:w="2876" w:type="dxa"/>
          </w:tcPr>
          <w:p w:rsidR="007A36CB" w:rsidRDefault="00B503F5" w:rsidP="00CF0723">
            <w:r>
              <w:rPr>
                <w:rFonts w:hint="eastAsia"/>
              </w:rPr>
              <w:t>**</w:t>
            </w:r>
            <w:r w:rsidR="007A36CB">
              <w:t>逆向物流</w:t>
            </w:r>
            <w:r w:rsidR="007A36CB">
              <w:rPr>
                <w:rFonts w:hint="eastAsia"/>
              </w:rPr>
              <w:t>_</w:t>
            </w:r>
            <w:r w:rsidR="007A36CB">
              <w:t>CSCI</w:t>
            </w:r>
            <w:r w:rsidR="007A36CB">
              <w:rPr>
                <w:rFonts w:hint="eastAsia"/>
              </w:rPr>
              <w:t>_</w:t>
            </w:r>
            <w:r w:rsidR="007A36CB">
              <w:rPr>
                <w:rFonts w:hint="eastAsia"/>
              </w:rPr>
              <w:t>功能</w:t>
            </w:r>
            <w:r w:rsidR="007A36CB">
              <w:t>测试</w:t>
            </w:r>
            <w:r w:rsidR="007A36CB">
              <w:t>_</w:t>
            </w:r>
            <w:r w:rsidR="0016703A">
              <w:rPr>
                <w:rFonts w:hint="eastAsia"/>
              </w:rPr>
              <w:t>运输单</w:t>
            </w:r>
            <w:r w:rsidR="0016703A">
              <w:t>查询</w:t>
            </w:r>
          </w:p>
        </w:tc>
        <w:tc>
          <w:tcPr>
            <w:tcW w:w="1518" w:type="dxa"/>
            <w:shd w:val="clear" w:color="auto" w:fill="92CDDC" w:themeFill="accent5" w:themeFillTint="99"/>
          </w:tcPr>
          <w:p w:rsidR="007A36CB" w:rsidRDefault="007A36CB" w:rsidP="00CF0723">
            <w:r>
              <w:rPr>
                <w:rFonts w:hint="eastAsia"/>
              </w:rPr>
              <w:t>测试项标识</w:t>
            </w:r>
          </w:p>
        </w:tc>
        <w:tc>
          <w:tcPr>
            <w:tcW w:w="2980" w:type="dxa"/>
          </w:tcPr>
          <w:p w:rsidR="007A36CB" w:rsidRDefault="0016703A" w:rsidP="00CF0723">
            <w:r>
              <w:t>STNXWL_CSCI_GN_TJBB_YSD</w:t>
            </w:r>
          </w:p>
        </w:tc>
      </w:tr>
      <w:tr w:rsidR="00A22962" w:rsidTr="00C27FDF">
        <w:tc>
          <w:tcPr>
            <w:tcW w:w="144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A22962" w:rsidRDefault="00A22962" w:rsidP="00695A65">
            <w:r>
              <w:rPr>
                <w:rFonts w:hint="eastAsia"/>
              </w:rPr>
              <w:t>测试</w:t>
            </w:r>
            <w:r>
              <w:t>方法</w:t>
            </w:r>
          </w:p>
        </w:tc>
        <w:tc>
          <w:tcPr>
            <w:tcW w:w="7374" w:type="dxa"/>
            <w:gridSpan w:val="3"/>
          </w:tcPr>
          <w:p w:rsidR="00A22962" w:rsidRDefault="00A22962" w:rsidP="00695A65">
            <w:r>
              <w:t>自动化测试工具</w:t>
            </w:r>
            <w:r>
              <w:t>UFT</w:t>
            </w:r>
            <w:r>
              <w:rPr>
                <w:rFonts w:hint="eastAsia"/>
              </w:rPr>
              <w:t>或手工测试</w:t>
            </w:r>
            <w:r>
              <w:t>方法</w:t>
            </w:r>
          </w:p>
        </w:tc>
      </w:tr>
      <w:tr w:rsidR="007A36CB" w:rsidTr="00C27FDF">
        <w:tc>
          <w:tcPr>
            <w:tcW w:w="1446" w:type="dxa"/>
            <w:shd w:val="clear" w:color="auto" w:fill="92CDDC" w:themeFill="accent5" w:themeFillTint="99"/>
          </w:tcPr>
          <w:p w:rsidR="007A36CB" w:rsidRDefault="007A36CB" w:rsidP="00CF0723">
            <w:r>
              <w:rPr>
                <w:rFonts w:hint="eastAsia"/>
              </w:rPr>
              <w:t>测试项描述</w:t>
            </w:r>
          </w:p>
        </w:tc>
        <w:tc>
          <w:tcPr>
            <w:tcW w:w="7374" w:type="dxa"/>
            <w:gridSpan w:val="3"/>
          </w:tcPr>
          <w:p w:rsidR="007A36CB" w:rsidRPr="007A36CB" w:rsidRDefault="007A36CB" w:rsidP="007A36C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Pr="007A36CB">
              <w:rPr>
                <w:rFonts w:hint="eastAsia"/>
              </w:rPr>
              <w:t>执行查询操作，输入主机</w:t>
            </w:r>
            <w:r w:rsidRPr="007A36CB">
              <w:t>编号</w:t>
            </w:r>
            <w:r w:rsidRPr="007A36CB">
              <w:rPr>
                <w:rFonts w:hint="eastAsia"/>
              </w:rPr>
              <w:t>或则车牌号</w:t>
            </w:r>
            <w:r w:rsidRPr="007A36CB">
              <w:t>或则司机</w:t>
            </w:r>
            <w:r w:rsidRPr="007A36CB">
              <w:rPr>
                <w:rFonts w:hint="eastAsia"/>
              </w:rPr>
              <w:t>姓名或则</w:t>
            </w:r>
            <w:r w:rsidRPr="007A36CB">
              <w:t>联系电话信息</w:t>
            </w:r>
            <w:r w:rsidRPr="007A36CB">
              <w:rPr>
                <w:rFonts w:hint="eastAsia"/>
              </w:rPr>
              <w:t>的</w:t>
            </w:r>
            <w:r w:rsidRPr="007A36CB">
              <w:t>正常值与异常值，</w:t>
            </w:r>
            <w:r w:rsidRPr="007A36CB">
              <w:rPr>
                <w:rFonts w:hint="eastAsia"/>
              </w:rPr>
              <w:t>查看</w:t>
            </w:r>
            <w:r w:rsidRPr="007A36CB">
              <w:t>能否出现</w:t>
            </w:r>
            <w:r w:rsidRPr="007A36CB">
              <w:rPr>
                <w:rFonts w:hint="eastAsia"/>
              </w:rPr>
              <w:t>运输单</w:t>
            </w:r>
            <w:r w:rsidRPr="007A36CB">
              <w:t>信息</w:t>
            </w:r>
            <w:r w:rsidRPr="007A36CB">
              <w:rPr>
                <w:rFonts w:hint="eastAsia"/>
              </w:rPr>
              <w:t>，</w:t>
            </w:r>
            <w:r w:rsidRPr="007A36CB">
              <w:t>验证</w:t>
            </w:r>
            <w:r w:rsidRPr="007A36CB">
              <w:rPr>
                <w:rFonts w:hint="eastAsia"/>
              </w:rPr>
              <w:t>运输单</w:t>
            </w:r>
            <w:r w:rsidRPr="007A36CB">
              <w:t>查询功能的正确性。</w:t>
            </w:r>
          </w:p>
          <w:p w:rsidR="007A36CB" w:rsidRPr="007A36CB" w:rsidRDefault="007A36CB" w:rsidP="007A36CB">
            <w:r>
              <w:t>2</w:t>
            </w:r>
            <w:r>
              <w:rPr>
                <w:rFonts w:hint="eastAsia"/>
              </w:rPr>
              <w:t>、</w:t>
            </w:r>
            <w:r w:rsidRPr="007A36CB">
              <w:rPr>
                <w:rFonts w:hint="eastAsia"/>
              </w:rPr>
              <w:t>执行导出</w:t>
            </w:r>
            <w:r w:rsidRPr="007A36CB">
              <w:t>报表</w:t>
            </w:r>
            <w:r w:rsidRPr="007A36CB">
              <w:rPr>
                <w:rFonts w:hint="eastAsia"/>
              </w:rPr>
              <w:t>操作</w:t>
            </w:r>
            <w:r w:rsidRPr="007A36CB">
              <w:t>，参看能否出现导出</w:t>
            </w:r>
            <w:r w:rsidRPr="007A36CB">
              <w:rPr>
                <w:rFonts w:hint="eastAsia"/>
              </w:rPr>
              <w:t>操作</w:t>
            </w:r>
            <w:r w:rsidRPr="007A36CB">
              <w:t>界面</w:t>
            </w:r>
            <w:r w:rsidRPr="007A36CB">
              <w:rPr>
                <w:rFonts w:hint="eastAsia"/>
              </w:rPr>
              <w:t>，</w:t>
            </w:r>
            <w:r w:rsidRPr="007A36CB">
              <w:t>验证导出报告操作的正确性</w:t>
            </w:r>
            <w:r w:rsidRPr="007A36CB">
              <w:rPr>
                <w:rFonts w:hint="eastAsia"/>
              </w:rPr>
              <w:t>。打开导出</w:t>
            </w:r>
            <w:r w:rsidRPr="007A36CB">
              <w:t>报告，</w:t>
            </w:r>
            <w:r w:rsidRPr="007A36CB">
              <w:rPr>
                <w:rFonts w:hint="eastAsia"/>
              </w:rPr>
              <w:t>验证</w:t>
            </w:r>
            <w:r w:rsidRPr="007A36CB">
              <w:t>报告内容的正确性。</w:t>
            </w:r>
          </w:p>
          <w:p w:rsidR="007A36CB" w:rsidRPr="00687FB2" w:rsidRDefault="007A36CB" w:rsidP="00CF072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Pr="007A36CB">
              <w:rPr>
                <w:rFonts w:hint="eastAsia"/>
              </w:rPr>
              <w:t>验证自动</w:t>
            </w:r>
            <w:r w:rsidRPr="007A36CB">
              <w:t>分页功能、翻页</w:t>
            </w:r>
            <w:r w:rsidRPr="007A36CB">
              <w:rPr>
                <w:rFonts w:hint="eastAsia"/>
              </w:rPr>
              <w:t>（上一页</w:t>
            </w:r>
            <w:r w:rsidRPr="007A36CB">
              <w:t>、下一页</w:t>
            </w:r>
            <w:r w:rsidRPr="007A36CB">
              <w:rPr>
                <w:rFonts w:hint="eastAsia"/>
              </w:rPr>
              <w:t>、末</w:t>
            </w:r>
            <w:r w:rsidRPr="007A36CB">
              <w:t>页、首页</w:t>
            </w:r>
            <w:r w:rsidRPr="007A36CB">
              <w:rPr>
                <w:rFonts w:hint="eastAsia"/>
              </w:rPr>
              <w:t>）、</w:t>
            </w:r>
            <w:r w:rsidRPr="007A36CB">
              <w:t>跳转</w:t>
            </w:r>
            <w:r w:rsidRPr="007A36CB">
              <w:rPr>
                <w:rFonts w:hint="eastAsia"/>
              </w:rPr>
              <w:t>（页码</w:t>
            </w:r>
            <w:r w:rsidRPr="007A36CB">
              <w:t>设置</w:t>
            </w:r>
            <w:r w:rsidRPr="007A36CB">
              <w:rPr>
                <w:rFonts w:hint="eastAsia"/>
              </w:rPr>
              <w:t>正常值</w:t>
            </w:r>
            <w:r w:rsidRPr="007A36CB">
              <w:t>、异常值）功能实现的正确性</w:t>
            </w:r>
            <w:r w:rsidRPr="007A36CB">
              <w:rPr>
                <w:rFonts w:hint="eastAsia"/>
              </w:rPr>
              <w:t>。</w:t>
            </w:r>
          </w:p>
        </w:tc>
      </w:tr>
    </w:tbl>
    <w:p w:rsidR="007A36CB" w:rsidRPr="00FA2032" w:rsidRDefault="007A36CB" w:rsidP="007A36CB"/>
    <w:p w:rsidR="007A36CB" w:rsidRDefault="007A36CB" w:rsidP="007A36CB">
      <w:pPr>
        <w:outlineLvl w:val="3"/>
      </w:pPr>
      <w:r w:rsidRPr="00FA2032">
        <w:rPr>
          <w:rFonts w:hint="eastAsia"/>
        </w:rPr>
        <w:t>4.</w:t>
      </w:r>
      <w:r>
        <w:t>1.</w:t>
      </w:r>
      <w:r w:rsidRPr="00FA2032">
        <w:t>9</w:t>
      </w:r>
      <w:r w:rsidRPr="00FA2032">
        <w:rPr>
          <w:rFonts w:hint="eastAsia"/>
        </w:rPr>
        <w:t>.</w:t>
      </w:r>
      <w:r w:rsidRPr="00FA2032">
        <w:t>3</w:t>
      </w:r>
      <w:r w:rsidRPr="00FA2032">
        <w:rPr>
          <w:rFonts w:hint="eastAsia"/>
        </w:rPr>
        <w:t>旧机拆解明细</w:t>
      </w:r>
      <w:r>
        <w:rPr>
          <w:rFonts w:hint="eastAsia"/>
        </w:rPr>
        <w:t xml:space="preserve"> </w:t>
      </w:r>
      <w:r>
        <w:t>STNXWL_CSCI_GN_TJBB_CJMX</w:t>
      </w:r>
    </w:p>
    <w:p w:rsidR="007A36CB" w:rsidRPr="006D6A2A" w:rsidRDefault="00B503F5" w:rsidP="007A36CB">
      <w:pPr>
        <w:pStyle w:val="a8"/>
        <w:numPr>
          <w:ilvl w:val="0"/>
          <w:numId w:val="13"/>
        </w:numPr>
        <w:ind w:firstLineChars="0"/>
        <w:jc w:val="center"/>
      </w:pPr>
      <w:r>
        <w:rPr>
          <w:rFonts w:hint="eastAsia"/>
        </w:rPr>
        <w:t>**</w:t>
      </w:r>
      <w:r w:rsidR="007A36CB">
        <w:t>逆向物流</w:t>
      </w:r>
      <w:r w:rsidR="007A36CB">
        <w:rPr>
          <w:rFonts w:hint="eastAsia"/>
        </w:rPr>
        <w:t>_</w:t>
      </w:r>
      <w:r w:rsidR="007A36CB">
        <w:t>CSCI</w:t>
      </w:r>
      <w:r w:rsidR="007A36CB">
        <w:rPr>
          <w:rFonts w:hint="eastAsia"/>
        </w:rPr>
        <w:t>_</w:t>
      </w:r>
      <w:r w:rsidR="007A36CB">
        <w:rPr>
          <w:rFonts w:hint="eastAsia"/>
        </w:rPr>
        <w:t>功能</w:t>
      </w:r>
      <w:r w:rsidR="007A36CB">
        <w:t>测试</w:t>
      </w:r>
      <w:r w:rsidR="007A36CB">
        <w:t>_</w:t>
      </w:r>
      <w:r w:rsidR="0016703A">
        <w:rPr>
          <w:rFonts w:hint="eastAsia"/>
        </w:rPr>
        <w:t>旧机</w:t>
      </w:r>
      <w:r w:rsidR="0016703A">
        <w:t>拆解明细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59"/>
        <w:gridCol w:w="2819"/>
        <w:gridCol w:w="1488"/>
        <w:gridCol w:w="2856"/>
      </w:tblGrid>
      <w:tr w:rsidR="007A36CB" w:rsidTr="00A22962">
        <w:tc>
          <w:tcPr>
            <w:tcW w:w="1359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7A36CB" w:rsidRDefault="007A36CB" w:rsidP="00CF0723">
            <w:r>
              <w:rPr>
                <w:rFonts w:hint="eastAsia"/>
              </w:rPr>
              <w:t>测试项名称</w:t>
            </w:r>
          </w:p>
        </w:tc>
        <w:tc>
          <w:tcPr>
            <w:tcW w:w="2821" w:type="dxa"/>
          </w:tcPr>
          <w:p w:rsidR="007A36CB" w:rsidRDefault="00B503F5" w:rsidP="00CF0723">
            <w:r>
              <w:rPr>
                <w:rFonts w:hint="eastAsia"/>
              </w:rPr>
              <w:t>**</w:t>
            </w:r>
            <w:r w:rsidR="007A36CB">
              <w:t>逆向物流</w:t>
            </w:r>
            <w:r w:rsidR="007A36CB">
              <w:rPr>
                <w:rFonts w:hint="eastAsia"/>
              </w:rPr>
              <w:t>_</w:t>
            </w:r>
            <w:r w:rsidR="007A36CB">
              <w:t>CSCI</w:t>
            </w:r>
            <w:r w:rsidR="007A36CB">
              <w:rPr>
                <w:rFonts w:hint="eastAsia"/>
              </w:rPr>
              <w:t>_</w:t>
            </w:r>
            <w:r w:rsidR="007A36CB">
              <w:rPr>
                <w:rFonts w:hint="eastAsia"/>
              </w:rPr>
              <w:t>功能</w:t>
            </w:r>
            <w:r w:rsidR="007A36CB">
              <w:t>测试</w:t>
            </w:r>
            <w:r w:rsidR="007A36CB">
              <w:t>_</w:t>
            </w:r>
            <w:r w:rsidR="0016703A">
              <w:rPr>
                <w:rFonts w:hint="eastAsia"/>
              </w:rPr>
              <w:t>旧机拆解</w:t>
            </w:r>
            <w:r w:rsidR="0016703A">
              <w:t>明细</w:t>
            </w:r>
          </w:p>
        </w:tc>
        <w:tc>
          <w:tcPr>
            <w:tcW w:w="1489" w:type="dxa"/>
            <w:shd w:val="clear" w:color="auto" w:fill="92CDDC" w:themeFill="accent5" w:themeFillTint="99"/>
          </w:tcPr>
          <w:p w:rsidR="007A36CB" w:rsidRDefault="007A36CB" w:rsidP="00CF0723">
            <w:r>
              <w:rPr>
                <w:rFonts w:hint="eastAsia"/>
              </w:rPr>
              <w:t>测试项标识</w:t>
            </w:r>
          </w:p>
        </w:tc>
        <w:tc>
          <w:tcPr>
            <w:tcW w:w="2853" w:type="dxa"/>
          </w:tcPr>
          <w:p w:rsidR="007A36CB" w:rsidRDefault="0016703A" w:rsidP="00CF0723">
            <w:r>
              <w:t>STNXWL_CSCI_GN_TJBB_CJMX</w:t>
            </w:r>
          </w:p>
        </w:tc>
      </w:tr>
      <w:tr w:rsidR="00A22962" w:rsidTr="00695A65">
        <w:tc>
          <w:tcPr>
            <w:tcW w:w="135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A22962" w:rsidRDefault="00A22962" w:rsidP="00695A65">
            <w:r>
              <w:rPr>
                <w:rFonts w:hint="eastAsia"/>
              </w:rPr>
              <w:t>测试</w:t>
            </w:r>
            <w:r>
              <w:t>方法</w:t>
            </w:r>
          </w:p>
        </w:tc>
        <w:tc>
          <w:tcPr>
            <w:tcW w:w="7166" w:type="dxa"/>
            <w:gridSpan w:val="3"/>
          </w:tcPr>
          <w:p w:rsidR="00A22962" w:rsidRDefault="00A22962" w:rsidP="00695A65">
            <w:r>
              <w:t>自动化测试工具</w:t>
            </w:r>
            <w:r>
              <w:t>UFT</w:t>
            </w:r>
            <w:r>
              <w:rPr>
                <w:rFonts w:hint="eastAsia"/>
              </w:rPr>
              <w:t>或手工测试</w:t>
            </w:r>
            <w:r>
              <w:t>方法</w:t>
            </w:r>
          </w:p>
        </w:tc>
      </w:tr>
      <w:tr w:rsidR="007A36CB" w:rsidTr="00A22962">
        <w:tc>
          <w:tcPr>
            <w:tcW w:w="1359" w:type="dxa"/>
            <w:shd w:val="clear" w:color="auto" w:fill="92CDDC" w:themeFill="accent5" w:themeFillTint="99"/>
          </w:tcPr>
          <w:p w:rsidR="007A36CB" w:rsidRDefault="007A36CB" w:rsidP="00CF0723">
            <w:r>
              <w:rPr>
                <w:rFonts w:hint="eastAsia"/>
              </w:rPr>
              <w:t>测试项描述</w:t>
            </w:r>
          </w:p>
        </w:tc>
        <w:tc>
          <w:tcPr>
            <w:tcW w:w="7163" w:type="dxa"/>
            <w:gridSpan w:val="3"/>
          </w:tcPr>
          <w:p w:rsidR="007A36CB" w:rsidRPr="007A36CB" w:rsidRDefault="007A36CB" w:rsidP="007A36C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Pr="007A36CB">
              <w:rPr>
                <w:rFonts w:hint="eastAsia"/>
              </w:rPr>
              <w:t>执行查询操作，输入主机</w:t>
            </w:r>
            <w:r w:rsidRPr="007A36CB">
              <w:t>编号信息</w:t>
            </w:r>
            <w:r w:rsidRPr="007A36CB">
              <w:rPr>
                <w:rFonts w:hint="eastAsia"/>
              </w:rPr>
              <w:t>的</w:t>
            </w:r>
            <w:r w:rsidRPr="007A36CB">
              <w:t>正常值与异常值，</w:t>
            </w:r>
            <w:r w:rsidRPr="007A36CB">
              <w:rPr>
                <w:rFonts w:hint="eastAsia"/>
              </w:rPr>
              <w:t>查看</w:t>
            </w:r>
            <w:r w:rsidRPr="007A36CB">
              <w:t>能否出现</w:t>
            </w:r>
            <w:r w:rsidRPr="007A36CB">
              <w:rPr>
                <w:rFonts w:hint="eastAsia"/>
              </w:rPr>
              <w:t>旧机拆解</w:t>
            </w:r>
            <w:r w:rsidRPr="007A36CB">
              <w:t>明细</w:t>
            </w:r>
            <w:r w:rsidRPr="007A36CB">
              <w:rPr>
                <w:rFonts w:hint="eastAsia"/>
              </w:rPr>
              <w:t>，</w:t>
            </w:r>
            <w:r w:rsidRPr="007A36CB">
              <w:t>验证</w:t>
            </w:r>
            <w:r w:rsidRPr="007A36CB">
              <w:rPr>
                <w:rFonts w:hint="eastAsia"/>
              </w:rPr>
              <w:t>检验结果</w:t>
            </w:r>
            <w:r w:rsidRPr="007A36CB">
              <w:t>功能的正确性。</w:t>
            </w:r>
          </w:p>
          <w:p w:rsidR="007A36CB" w:rsidRPr="007A36CB" w:rsidRDefault="007A36CB" w:rsidP="007A36CB">
            <w:r>
              <w:t>2</w:t>
            </w:r>
            <w:r>
              <w:rPr>
                <w:rFonts w:hint="eastAsia"/>
              </w:rPr>
              <w:t>、</w:t>
            </w:r>
            <w:r w:rsidRPr="007A36CB">
              <w:rPr>
                <w:rFonts w:hint="eastAsia"/>
              </w:rPr>
              <w:t>执行导出</w:t>
            </w:r>
            <w:r w:rsidRPr="007A36CB">
              <w:t>报表</w:t>
            </w:r>
            <w:r w:rsidRPr="007A36CB">
              <w:rPr>
                <w:rFonts w:hint="eastAsia"/>
              </w:rPr>
              <w:t>操作</w:t>
            </w:r>
            <w:r w:rsidRPr="007A36CB">
              <w:t>，参看能否出现导出</w:t>
            </w:r>
            <w:r w:rsidRPr="007A36CB">
              <w:rPr>
                <w:rFonts w:hint="eastAsia"/>
              </w:rPr>
              <w:t>操作</w:t>
            </w:r>
            <w:r w:rsidRPr="007A36CB">
              <w:t>界面</w:t>
            </w:r>
            <w:r w:rsidRPr="007A36CB">
              <w:rPr>
                <w:rFonts w:hint="eastAsia"/>
              </w:rPr>
              <w:t>，</w:t>
            </w:r>
            <w:r w:rsidRPr="007A36CB">
              <w:t>验证导出报告操作的正确性</w:t>
            </w:r>
            <w:r w:rsidRPr="007A36CB">
              <w:rPr>
                <w:rFonts w:hint="eastAsia"/>
              </w:rPr>
              <w:t>。打开导出</w:t>
            </w:r>
            <w:r w:rsidRPr="007A36CB">
              <w:t>报告，</w:t>
            </w:r>
            <w:r w:rsidRPr="007A36CB">
              <w:rPr>
                <w:rFonts w:hint="eastAsia"/>
              </w:rPr>
              <w:t>验证</w:t>
            </w:r>
            <w:r w:rsidRPr="007A36CB">
              <w:t>报告内容的正确性。</w:t>
            </w:r>
          </w:p>
          <w:p w:rsidR="007A36CB" w:rsidRPr="007A36CB" w:rsidRDefault="007A36CB" w:rsidP="007A36C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Pr="007A36CB">
              <w:rPr>
                <w:rFonts w:hint="eastAsia"/>
              </w:rPr>
              <w:t>验证自动</w:t>
            </w:r>
            <w:r w:rsidRPr="007A36CB">
              <w:t>分页功能、翻页</w:t>
            </w:r>
            <w:r w:rsidRPr="007A36CB">
              <w:rPr>
                <w:rFonts w:hint="eastAsia"/>
              </w:rPr>
              <w:t>（上一页</w:t>
            </w:r>
            <w:r w:rsidRPr="007A36CB">
              <w:t>、下一页</w:t>
            </w:r>
            <w:r w:rsidRPr="007A36CB">
              <w:rPr>
                <w:rFonts w:hint="eastAsia"/>
              </w:rPr>
              <w:t>、末</w:t>
            </w:r>
            <w:r w:rsidRPr="007A36CB">
              <w:t>页、首页</w:t>
            </w:r>
            <w:r w:rsidRPr="007A36CB">
              <w:rPr>
                <w:rFonts w:hint="eastAsia"/>
              </w:rPr>
              <w:t>）、</w:t>
            </w:r>
            <w:r w:rsidRPr="007A36CB">
              <w:t>跳转</w:t>
            </w:r>
            <w:r w:rsidRPr="007A36CB">
              <w:rPr>
                <w:rFonts w:hint="eastAsia"/>
              </w:rPr>
              <w:t>（页码</w:t>
            </w:r>
            <w:r w:rsidRPr="007A36CB">
              <w:t>设置</w:t>
            </w:r>
            <w:r w:rsidRPr="007A36CB">
              <w:rPr>
                <w:rFonts w:hint="eastAsia"/>
              </w:rPr>
              <w:t>正常值</w:t>
            </w:r>
            <w:r w:rsidRPr="007A36CB">
              <w:t>、异常值）功能实现的正确性</w:t>
            </w:r>
            <w:r w:rsidRPr="007A36CB">
              <w:rPr>
                <w:rFonts w:hint="eastAsia"/>
              </w:rPr>
              <w:t>。</w:t>
            </w:r>
          </w:p>
        </w:tc>
      </w:tr>
    </w:tbl>
    <w:p w:rsidR="007A36CB" w:rsidRPr="00FA2032" w:rsidRDefault="007A36CB" w:rsidP="007A36CB"/>
    <w:p w:rsidR="007A36CB" w:rsidRDefault="007A36CB" w:rsidP="007A36CB">
      <w:pPr>
        <w:outlineLvl w:val="3"/>
      </w:pPr>
      <w:r w:rsidRPr="00FA2032">
        <w:rPr>
          <w:rFonts w:hint="eastAsia"/>
        </w:rPr>
        <w:t>4.</w:t>
      </w:r>
      <w:r>
        <w:t>1.</w:t>
      </w:r>
      <w:r w:rsidRPr="00FA2032">
        <w:t>9</w:t>
      </w:r>
      <w:r w:rsidRPr="00FA2032">
        <w:rPr>
          <w:rFonts w:hint="eastAsia"/>
        </w:rPr>
        <w:t>.</w:t>
      </w:r>
      <w:r w:rsidRPr="00FA2032">
        <w:t>4</w:t>
      </w:r>
      <w:r w:rsidRPr="00FA2032">
        <w:rPr>
          <w:rFonts w:hint="eastAsia"/>
        </w:rPr>
        <w:t>检验结果</w:t>
      </w:r>
      <w:r w:rsidRPr="00FA2032">
        <w:t>查询</w:t>
      </w:r>
      <w:r>
        <w:rPr>
          <w:rFonts w:hint="eastAsia"/>
        </w:rPr>
        <w:t xml:space="preserve"> </w:t>
      </w:r>
      <w:r>
        <w:t>STNXWL_CSCI_GN_TJBB_JYJG</w:t>
      </w:r>
    </w:p>
    <w:p w:rsidR="007A36CB" w:rsidRPr="006D6A2A" w:rsidRDefault="00B503F5" w:rsidP="007A36CB">
      <w:pPr>
        <w:pStyle w:val="a8"/>
        <w:numPr>
          <w:ilvl w:val="0"/>
          <w:numId w:val="13"/>
        </w:numPr>
        <w:ind w:firstLineChars="0"/>
        <w:jc w:val="center"/>
      </w:pPr>
      <w:r>
        <w:rPr>
          <w:rFonts w:hint="eastAsia"/>
        </w:rPr>
        <w:t>**</w:t>
      </w:r>
      <w:r w:rsidR="007A36CB">
        <w:t>逆向物流</w:t>
      </w:r>
      <w:r w:rsidR="007A36CB">
        <w:rPr>
          <w:rFonts w:hint="eastAsia"/>
        </w:rPr>
        <w:t>_</w:t>
      </w:r>
      <w:r w:rsidR="007A36CB">
        <w:t>CSCI</w:t>
      </w:r>
      <w:r w:rsidR="007A36CB">
        <w:rPr>
          <w:rFonts w:hint="eastAsia"/>
        </w:rPr>
        <w:t>_</w:t>
      </w:r>
      <w:r w:rsidR="007A36CB">
        <w:rPr>
          <w:rFonts w:hint="eastAsia"/>
        </w:rPr>
        <w:t>功能</w:t>
      </w:r>
      <w:r w:rsidR="007A36CB">
        <w:t>测试</w:t>
      </w:r>
      <w:r w:rsidR="007A36CB">
        <w:t>_</w:t>
      </w:r>
      <w:r w:rsidR="0016703A">
        <w:rPr>
          <w:rFonts w:hint="eastAsia"/>
        </w:rPr>
        <w:t>检验</w:t>
      </w:r>
      <w:r w:rsidR="0016703A">
        <w:t>结果查询</w:t>
      </w:r>
    </w:p>
    <w:tbl>
      <w:tblPr>
        <w:tblStyle w:val="aa"/>
        <w:tblW w:w="8820" w:type="dxa"/>
        <w:tblLook w:val="04A0" w:firstRow="1" w:lastRow="0" w:firstColumn="1" w:lastColumn="0" w:noHBand="0" w:noVBand="1"/>
      </w:tblPr>
      <w:tblGrid>
        <w:gridCol w:w="1446"/>
        <w:gridCol w:w="2876"/>
        <w:gridCol w:w="1518"/>
        <w:gridCol w:w="2980"/>
      </w:tblGrid>
      <w:tr w:rsidR="007A36CB" w:rsidTr="00C27FDF">
        <w:tc>
          <w:tcPr>
            <w:tcW w:w="144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7A36CB" w:rsidRDefault="007A36CB" w:rsidP="00CF0723">
            <w:r>
              <w:rPr>
                <w:rFonts w:hint="eastAsia"/>
              </w:rPr>
              <w:t>测试项名称</w:t>
            </w:r>
          </w:p>
        </w:tc>
        <w:tc>
          <w:tcPr>
            <w:tcW w:w="2876" w:type="dxa"/>
          </w:tcPr>
          <w:p w:rsidR="007A36CB" w:rsidRDefault="00B503F5" w:rsidP="00CF0723">
            <w:r>
              <w:rPr>
                <w:rFonts w:hint="eastAsia"/>
              </w:rPr>
              <w:t>**</w:t>
            </w:r>
            <w:r w:rsidR="007A36CB">
              <w:t>逆向物流</w:t>
            </w:r>
            <w:r w:rsidR="007A36CB">
              <w:rPr>
                <w:rFonts w:hint="eastAsia"/>
              </w:rPr>
              <w:t>_</w:t>
            </w:r>
            <w:r w:rsidR="007A36CB">
              <w:t>CSCI</w:t>
            </w:r>
            <w:r w:rsidR="007A36CB">
              <w:rPr>
                <w:rFonts w:hint="eastAsia"/>
              </w:rPr>
              <w:t>_</w:t>
            </w:r>
            <w:r w:rsidR="007A36CB">
              <w:rPr>
                <w:rFonts w:hint="eastAsia"/>
              </w:rPr>
              <w:t>功能</w:t>
            </w:r>
            <w:r w:rsidR="007A36CB">
              <w:t>测试</w:t>
            </w:r>
            <w:r w:rsidR="007A36CB">
              <w:t>_</w:t>
            </w:r>
            <w:r w:rsidR="0016703A">
              <w:rPr>
                <w:rFonts w:hint="eastAsia"/>
              </w:rPr>
              <w:t>检验</w:t>
            </w:r>
            <w:r w:rsidR="0016703A">
              <w:t>结果查询</w:t>
            </w:r>
          </w:p>
        </w:tc>
        <w:tc>
          <w:tcPr>
            <w:tcW w:w="1518" w:type="dxa"/>
            <w:shd w:val="clear" w:color="auto" w:fill="92CDDC" w:themeFill="accent5" w:themeFillTint="99"/>
          </w:tcPr>
          <w:p w:rsidR="007A36CB" w:rsidRDefault="007A36CB" w:rsidP="00CF0723">
            <w:r>
              <w:rPr>
                <w:rFonts w:hint="eastAsia"/>
              </w:rPr>
              <w:t>测试项标识</w:t>
            </w:r>
          </w:p>
        </w:tc>
        <w:tc>
          <w:tcPr>
            <w:tcW w:w="2980" w:type="dxa"/>
          </w:tcPr>
          <w:p w:rsidR="007A36CB" w:rsidRDefault="0016703A" w:rsidP="00CF0723">
            <w:r>
              <w:t>STNXWL_CSCI_GN_TJBB_JYJG</w:t>
            </w:r>
          </w:p>
        </w:tc>
      </w:tr>
      <w:tr w:rsidR="00A22962" w:rsidTr="00C27FDF">
        <w:tc>
          <w:tcPr>
            <w:tcW w:w="144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A22962" w:rsidRDefault="00A22962" w:rsidP="00695A65">
            <w:r>
              <w:rPr>
                <w:rFonts w:hint="eastAsia"/>
              </w:rPr>
              <w:t>测试</w:t>
            </w:r>
            <w:r>
              <w:t>方法</w:t>
            </w:r>
          </w:p>
        </w:tc>
        <w:tc>
          <w:tcPr>
            <w:tcW w:w="7374" w:type="dxa"/>
            <w:gridSpan w:val="3"/>
          </w:tcPr>
          <w:p w:rsidR="00A22962" w:rsidRDefault="00A22962" w:rsidP="00695A65">
            <w:r>
              <w:t>自动化测试工具</w:t>
            </w:r>
            <w:r>
              <w:t>UFT</w:t>
            </w:r>
            <w:r>
              <w:rPr>
                <w:rFonts w:hint="eastAsia"/>
              </w:rPr>
              <w:t>或手工测试</w:t>
            </w:r>
            <w:r>
              <w:t>方法</w:t>
            </w:r>
          </w:p>
        </w:tc>
      </w:tr>
      <w:tr w:rsidR="007A36CB" w:rsidTr="00C27FDF">
        <w:tc>
          <w:tcPr>
            <w:tcW w:w="1446" w:type="dxa"/>
            <w:shd w:val="clear" w:color="auto" w:fill="92CDDC" w:themeFill="accent5" w:themeFillTint="99"/>
          </w:tcPr>
          <w:p w:rsidR="007A36CB" w:rsidRDefault="007A36CB" w:rsidP="00CF0723">
            <w:r>
              <w:rPr>
                <w:rFonts w:hint="eastAsia"/>
              </w:rPr>
              <w:t>测试项描述</w:t>
            </w:r>
          </w:p>
        </w:tc>
        <w:tc>
          <w:tcPr>
            <w:tcW w:w="7374" w:type="dxa"/>
            <w:gridSpan w:val="3"/>
          </w:tcPr>
          <w:p w:rsidR="007A36CB" w:rsidRPr="007A36CB" w:rsidRDefault="007A36CB" w:rsidP="007A36C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Pr="007A36CB">
              <w:rPr>
                <w:rFonts w:hint="eastAsia"/>
              </w:rPr>
              <w:t>执行查询操作，输入主机</w:t>
            </w:r>
            <w:r w:rsidRPr="007A36CB">
              <w:t>编号信息</w:t>
            </w:r>
            <w:r w:rsidRPr="007A36CB">
              <w:rPr>
                <w:rFonts w:hint="eastAsia"/>
              </w:rPr>
              <w:t>的</w:t>
            </w:r>
            <w:r w:rsidRPr="007A36CB">
              <w:t>正常值与异常值，</w:t>
            </w:r>
            <w:r w:rsidRPr="007A36CB">
              <w:rPr>
                <w:rFonts w:hint="eastAsia"/>
              </w:rPr>
              <w:t>查看</w:t>
            </w:r>
            <w:r w:rsidRPr="007A36CB">
              <w:t>能否出现</w:t>
            </w:r>
            <w:r w:rsidRPr="007A36CB">
              <w:rPr>
                <w:rFonts w:hint="eastAsia"/>
              </w:rPr>
              <w:t>检验</w:t>
            </w:r>
            <w:r w:rsidRPr="007A36CB">
              <w:t>结果</w:t>
            </w:r>
            <w:r w:rsidRPr="007A36CB">
              <w:rPr>
                <w:rFonts w:hint="eastAsia"/>
              </w:rPr>
              <w:t>，</w:t>
            </w:r>
            <w:r w:rsidRPr="007A36CB">
              <w:t>验证</w:t>
            </w:r>
            <w:r w:rsidRPr="007A36CB">
              <w:rPr>
                <w:rFonts w:hint="eastAsia"/>
              </w:rPr>
              <w:t>检验结果</w:t>
            </w:r>
            <w:r w:rsidRPr="007A36CB">
              <w:t>功能的正确性。</w:t>
            </w:r>
          </w:p>
          <w:p w:rsidR="007A36CB" w:rsidRPr="007A36CB" w:rsidRDefault="007A36CB" w:rsidP="007A36CB">
            <w:r>
              <w:t>2</w:t>
            </w:r>
            <w:r>
              <w:rPr>
                <w:rFonts w:hint="eastAsia"/>
              </w:rPr>
              <w:t>、</w:t>
            </w:r>
            <w:r w:rsidRPr="007A36CB">
              <w:rPr>
                <w:rFonts w:hint="eastAsia"/>
              </w:rPr>
              <w:t>执行导出</w:t>
            </w:r>
            <w:r w:rsidRPr="007A36CB">
              <w:t>报表</w:t>
            </w:r>
            <w:r w:rsidRPr="007A36CB">
              <w:rPr>
                <w:rFonts w:hint="eastAsia"/>
              </w:rPr>
              <w:t>操作</w:t>
            </w:r>
            <w:r w:rsidRPr="007A36CB">
              <w:t>，参看能否出现导出</w:t>
            </w:r>
            <w:r w:rsidRPr="007A36CB">
              <w:rPr>
                <w:rFonts w:hint="eastAsia"/>
              </w:rPr>
              <w:t>操作</w:t>
            </w:r>
            <w:r w:rsidRPr="007A36CB">
              <w:t>界面</w:t>
            </w:r>
            <w:r w:rsidRPr="007A36CB">
              <w:rPr>
                <w:rFonts w:hint="eastAsia"/>
              </w:rPr>
              <w:t>，</w:t>
            </w:r>
            <w:r w:rsidRPr="007A36CB">
              <w:t>验证导出报告操作的正确性</w:t>
            </w:r>
            <w:r w:rsidRPr="007A36CB">
              <w:rPr>
                <w:rFonts w:hint="eastAsia"/>
              </w:rPr>
              <w:t>。打开导出</w:t>
            </w:r>
            <w:r w:rsidRPr="007A36CB">
              <w:t>报告，</w:t>
            </w:r>
            <w:r w:rsidRPr="007A36CB">
              <w:rPr>
                <w:rFonts w:hint="eastAsia"/>
              </w:rPr>
              <w:t>验证</w:t>
            </w:r>
            <w:r w:rsidRPr="007A36CB">
              <w:t>报告内容的正确性。</w:t>
            </w:r>
          </w:p>
          <w:p w:rsidR="007A36CB" w:rsidRPr="00177BBF" w:rsidRDefault="007A36CB" w:rsidP="00CF072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Pr="007A36CB">
              <w:rPr>
                <w:rFonts w:hint="eastAsia"/>
              </w:rPr>
              <w:t>验证自动</w:t>
            </w:r>
            <w:r w:rsidRPr="007A36CB">
              <w:t>分页功能、翻页</w:t>
            </w:r>
            <w:r w:rsidRPr="007A36CB">
              <w:rPr>
                <w:rFonts w:hint="eastAsia"/>
              </w:rPr>
              <w:t>（上一页</w:t>
            </w:r>
            <w:r w:rsidRPr="007A36CB">
              <w:t>、下一页</w:t>
            </w:r>
            <w:r w:rsidRPr="007A36CB">
              <w:rPr>
                <w:rFonts w:hint="eastAsia"/>
              </w:rPr>
              <w:t>、末</w:t>
            </w:r>
            <w:r w:rsidRPr="007A36CB">
              <w:t>页、首页</w:t>
            </w:r>
            <w:r w:rsidRPr="007A36CB">
              <w:rPr>
                <w:rFonts w:hint="eastAsia"/>
              </w:rPr>
              <w:t>）、</w:t>
            </w:r>
            <w:r w:rsidRPr="007A36CB">
              <w:t>跳转</w:t>
            </w:r>
            <w:r w:rsidRPr="007A36CB">
              <w:rPr>
                <w:rFonts w:hint="eastAsia"/>
              </w:rPr>
              <w:t>（页码</w:t>
            </w:r>
            <w:r w:rsidRPr="007A36CB">
              <w:t>设置</w:t>
            </w:r>
            <w:r w:rsidRPr="007A36CB">
              <w:rPr>
                <w:rFonts w:hint="eastAsia"/>
              </w:rPr>
              <w:t>正常值</w:t>
            </w:r>
            <w:r w:rsidRPr="007A36CB">
              <w:t>、异常值）功能实现的正确性</w:t>
            </w:r>
            <w:r w:rsidRPr="007A36CB">
              <w:rPr>
                <w:rFonts w:hint="eastAsia"/>
              </w:rPr>
              <w:t>。</w:t>
            </w:r>
          </w:p>
        </w:tc>
      </w:tr>
    </w:tbl>
    <w:p w:rsidR="007A36CB" w:rsidRPr="00FA2032" w:rsidRDefault="007A36CB" w:rsidP="007A36CB"/>
    <w:p w:rsidR="007A36CB" w:rsidRPr="00FA2032" w:rsidRDefault="007A36CB" w:rsidP="007A36CB">
      <w:pPr>
        <w:outlineLvl w:val="3"/>
      </w:pPr>
      <w:r w:rsidRPr="00FA2032">
        <w:rPr>
          <w:rFonts w:hint="eastAsia"/>
        </w:rPr>
        <w:t>4.</w:t>
      </w:r>
      <w:r>
        <w:t>1.</w:t>
      </w:r>
      <w:r w:rsidRPr="00FA2032">
        <w:t>9</w:t>
      </w:r>
      <w:r w:rsidRPr="00FA2032">
        <w:rPr>
          <w:rFonts w:hint="eastAsia"/>
        </w:rPr>
        <w:t>.</w:t>
      </w:r>
      <w:r w:rsidRPr="00FA2032">
        <w:t>5</w:t>
      </w:r>
      <w:r w:rsidRPr="00FA2032">
        <w:rPr>
          <w:rFonts w:hint="eastAsia"/>
        </w:rPr>
        <w:t>入库</w:t>
      </w:r>
      <w:r w:rsidRPr="00FA2032">
        <w:t>结果查询</w:t>
      </w:r>
      <w:r>
        <w:rPr>
          <w:rFonts w:hint="eastAsia"/>
        </w:rPr>
        <w:t xml:space="preserve"> </w:t>
      </w:r>
      <w:r>
        <w:t>STNXWL_CSCI_GN_TJBB_RKJG</w:t>
      </w:r>
    </w:p>
    <w:p w:rsidR="007A36CB" w:rsidRPr="006D6A2A" w:rsidRDefault="00B503F5" w:rsidP="007A36CB">
      <w:pPr>
        <w:pStyle w:val="a8"/>
        <w:numPr>
          <w:ilvl w:val="0"/>
          <w:numId w:val="13"/>
        </w:numPr>
        <w:ind w:firstLineChars="0"/>
        <w:jc w:val="center"/>
      </w:pPr>
      <w:r>
        <w:rPr>
          <w:rFonts w:hint="eastAsia"/>
        </w:rPr>
        <w:t>**</w:t>
      </w:r>
      <w:r w:rsidR="007A36CB">
        <w:t>逆向物流</w:t>
      </w:r>
      <w:r w:rsidR="007A36CB">
        <w:rPr>
          <w:rFonts w:hint="eastAsia"/>
        </w:rPr>
        <w:t>_</w:t>
      </w:r>
      <w:r w:rsidR="007A36CB">
        <w:t>CSCI</w:t>
      </w:r>
      <w:r w:rsidR="007A36CB">
        <w:rPr>
          <w:rFonts w:hint="eastAsia"/>
        </w:rPr>
        <w:t>_</w:t>
      </w:r>
      <w:r w:rsidR="007A36CB">
        <w:rPr>
          <w:rFonts w:hint="eastAsia"/>
        </w:rPr>
        <w:t>功能</w:t>
      </w:r>
      <w:r w:rsidR="007A36CB">
        <w:t>测试</w:t>
      </w:r>
      <w:r w:rsidR="007A36CB">
        <w:t>_</w:t>
      </w:r>
      <w:r w:rsidR="0016703A">
        <w:rPr>
          <w:rFonts w:hint="eastAsia"/>
        </w:rPr>
        <w:t>入库</w:t>
      </w:r>
      <w:r w:rsidR="0016703A">
        <w:t>结果查询</w:t>
      </w:r>
      <w:r w:rsidR="007A36CB" w:rsidRPr="006D6A2A">
        <w:rPr>
          <w:rFonts w:hint="eastAsia"/>
        </w:rPr>
        <w:t xml:space="preserve"> </w:t>
      </w:r>
    </w:p>
    <w:tbl>
      <w:tblPr>
        <w:tblStyle w:val="aa"/>
        <w:tblW w:w="8834" w:type="dxa"/>
        <w:tblLook w:val="04A0" w:firstRow="1" w:lastRow="0" w:firstColumn="1" w:lastColumn="0" w:noHBand="0" w:noVBand="1"/>
      </w:tblPr>
      <w:tblGrid>
        <w:gridCol w:w="1446"/>
        <w:gridCol w:w="2844"/>
        <w:gridCol w:w="1501"/>
        <w:gridCol w:w="3043"/>
      </w:tblGrid>
      <w:tr w:rsidR="007A36CB" w:rsidTr="00C27FDF">
        <w:tc>
          <w:tcPr>
            <w:tcW w:w="144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7A36CB" w:rsidRDefault="007A36CB" w:rsidP="00CF0723">
            <w:r>
              <w:rPr>
                <w:rFonts w:hint="eastAsia"/>
              </w:rPr>
              <w:t>测试项名称</w:t>
            </w:r>
          </w:p>
        </w:tc>
        <w:tc>
          <w:tcPr>
            <w:tcW w:w="2844" w:type="dxa"/>
          </w:tcPr>
          <w:p w:rsidR="007A36CB" w:rsidRDefault="00B503F5" w:rsidP="00CF0723">
            <w:r>
              <w:rPr>
                <w:rFonts w:hint="eastAsia"/>
              </w:rPr>
              <w:t>**</w:t>
            </w:r>
            <w:r w:rsidR="007A36CB">
              <w:t>逆向物流</w:t>
            </w:r>
            <w:r w:rsidR="007A36CB">
              <w:rPr>
                <w:rFonts w:hint="eastAsia"/>
              </w:rPr>
              <w:t>_</w:t>
            </w:r>
            <w:r w:rsidR="007A36CB">
              <w:t>CSCI</w:t>
            </w:r>
            <w:r w:rsidR="007A36CB">
              <w:rPr>
                <w:rFonts w:hint="eastAsia"/>
              </w:rPr>
              <w:t>_</w:t>
            </w:r>
            <w:r w:rsidR="007A36CB">
              <w:rPr>
                <w:rFonts w:hint="eastAsia"/>
              </w:rPr>
              <w:t>功能</w:t>
            </w:r>
            <w:r w:rsidR="007A36CB">
              <w:t>测试</w:t>
            </w:r>
            <w:r w:rsidR="007A36CB">
              <w:t>_</w:t>
            </w:r>
            <w:r w:rsidR="0016703A">
              <w:rPr>
                <w:rFonts w:hint="eastAsia"/>
              </w:rPr>
              <w:t>入库</w:t>
            </w:r>
            <w:r w:rsidR="0016703A">
              <w:t>结果查询</w:t>
            </w:r>
          </w:p>
        </w:tc>
        <w:tc>
          <w:tcPr>
            <w:tcW w:w="1501" w:type="dxa"/>
            <w:shd w:val="clear" w:color="auto" w:fill="92CDDC" w:themeFill="accent5" w:themeFillTint="99"/>
          </w:tcPr>
          <w:p w:rsidR="007A36CB" w:rsidRDefault="007A36CB" w:rsidP="00CF0723">
            <w:r>
              <w:rPr>
                <w:rFonts w:hint="eastAsia"/>
              </w:rPr>
              <w:t>测试项标识</w:t>
            </w:r>
          </w:p>
        </w:tc>
        <w:tc>
          <w:tcPr>
            <w:tcW w:w="3043" w:type="dxa"/>
          </w:tcPr>
          <w:p w:rsidR="007A36CB" w:rsidRDefault="0016703A" w:rsidP="00CF0723">
            <w:r>
              <w:t>STNXWL_CSCI_GN_TJBB_RKJG</w:t>
            </w:r>
          </w:p>
        </w:tc>
      </w:tr>
      <w:tr w:rsidR="00A22962" w:rsidTr="00C27FDF">
        <w:tc>
          <w:tcPr>
            <w:tcW w:w="144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A22962" w:rsidRDefault="00A22962" w:rsidP="00695A65">
            <w:r>
              <w:rPr>
                <w:rFonts w:hint="eastAsia"/>
              </w:rPr>
              <w:lastRenderedPageBreak/>
              <w:t>测试</w:t>
            </w:r>
            <w:r>
              <w:t>方法</w:t>
            </w:r>
          </w:p>
        </w:tc>
        <w:tc>
          <w:tcPr>
            <w:tcW w:w="7388" w:type="dxa"/>
            <w:gridSpan w:val="3"/>
          </w:tcPr>
          <w:p w:rsidR="00A22962" w:rsidRDefault="00A22962" w:rsidP="00695A65">
            <w:r>
              <w:t>自动化测试工具</w:t>
            </w:r>
            <w:r>
              <w:t>UFT</w:t>
            </w:r>
            <w:r>
              <w:rPr>
                <w:rFonts w:hint="eastAsia"/>
              </w:rPr>
              <w:t>或手工测试</w:t>
            </w:r>
            <w:r>
              <w:t>方法</w:t>
            </w:r>
          </w:p>
        </w:tc>
      </w:tr>
      <w:tr w:rsidR="007A36CB" w:rsidTr="00C27FDF">
        <w:tc>
          <w:tcPr>
            <w:tcW w:w="1446" w:type="dxa"/>
            <w:shd w:val="clear" w:color="auto" w:fill="92CDDC" w:themeFill="accent5" w:themeFillTint="99"/>
          </w:tcPr>
          <w:p w:rsidR="007A36CB" w:rsidRDefault="007A36CB" w:rsidP="00CF0723">
            <w:r>
              <w:rPr>
                <w:rFonts w:hint="eastAsia"/>
              </w:rPr>
              <w:t>测试项描述</w:t>
            </w:r>
          </w:p>
        </w:tc>
        <w:tc>
          <w:tcPr>
            <w:tcW w:w="7388" w:type="dxa"/>
            <w:gridSpan w:val="3"/>
          </w:tcPr>
          <w:p w:rsidR="007A36CB" w:rsidRPr="007A36CB" w:rsidRDefault="007A36CB" w:rsidP="007A36C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Pr="007A36CB">
              <w:rPr>
                <w:rFonts w:hint="eastAsia"/>
              </w:rPr>
              <w:t>执行查询操作，输入入库</w:t>
            </w:r>
            <w:r w:rsidRPr="007A36CB">
              <w:t>单号</w:t>
            </w:r>
            <w:r w:rsidRPr="007A36CB">
              <w:rPr>
                <w:rFonts w:hint="eastAsia"/>
              </w:rPr>
              <w:t>或者主机</w:t>
            </w:r>
            <w:r w:rsidRPr="007A36CB">
              <w:t>编号信息</w:t>
            </w:r>
            <w:r w:rsidRPr="007A36CB">
              <w:rPr>
                <w:rFonts w:hint="eastAsia"/>
              </w:rPr>
              <w:t>的</w:t>
            </w:r>
            <w:r w:rsidRPr="007A36CB">
              <w:t>正常值与异常值，</w:t>
            </w:r>
            <w:r w:rsidRPr="007A36CB">
              <w:rPr>
                <w:rFonts w:hint="eastAsia"/>
              </w:rPr>
              <w:t>查看</w:t>
            </w:r>
            <w:r w:rsidRPr="007A36CB">
              <w:t>能否出现</w:t>
            </w:r>
            <w:r w:rsidRPr="007A36CB">
              <w:rPr>
                <w:rFonts w:hint="eastAsia"/>
              </w:rPr>
              <w:t>入库</w:t>
            </w:r>
            <w:r w:rsidRPr="007A36CB">
              <w:t>结果</w:t>
            </w:r>
            <w:r w:rsidRPr="007A36CB">
              <w:rPr>
                <w:rFonts w:hint="eastAsia"/>
              </w:rPr>
              <w:t>，</w:t>
            </w:r>
            <w:r w:rsidRPr="007A36CB">
              <w:t>验证查询功能的正确性。</w:t>
            </w:r>
          </w:p>
          <w:p w:rsidR="007A36CB" w:rsidRPr="007A36CB" w:rsidRDefault="007A36CB" w:rsidP="007A36CB">
            <w:r>
              <w:t>2</w:t>
            </w:r>
            <w:r>
              <w:rPr>
                <w:rFonts w:hint="eastAsia"/>
              </w:rPr>
              <w:t>、</w:t>
            </w:r>
            <w:r w:rsidRPr="007A36CB">
              <w:rPr>
                <w:rFonts w:hint="eastAsia"/>
              </w:rPr>
              <w:t>执行导出</w:t>
            </w:r>
            <w:r w:rsidRPr="007A36CB">
              <w:t>报表</w:t>
            </w:r>
            <w:r w:rsidRPr="007A36CB">
              <w:rPr>
                <w:rFonts w:hint="eastAsia"/>
              </w:rPr>
              <w:t>操作</w:t>
            </w:r>
            <w:r w:rsidRPr="007A36CB">
              <w:t>，参看能否出现导出</w:t>
            </w:r>
            <w:r w:rsidRPr="007A36CB">
              <w:rPr>
                <w:rFonts w:hint="eastAsia"/>
              </w:rPr>
              <w:t>操作</w:t>
            </w:r>
            <w:r w:rsidRPr="007A36CB">
              <w:t>界面</w:t>
            </w:r>
            <w:r w:rsidRPr="007A36CB">
              <w:rPr>
                <w:rFonts w:hint="eastAsia"/>
              </w:rPr>
              <w:t>，</w:t>
            </w:r>
            <w:r w:rsidRPr="007A36CB">
              <w:t>验证导出报告操作的正确性</w:t>
            </w:r>
            <w:r w:rsidRPr="007A36CB">
              <w:rPr>
                <w:rFonts w:hint="eastAsia"/>
              </w:rPr>
              <w:t>。打开导出</w:t>
            </w:r>
            <w:r w:rsidRPr="007A36CB">
              <w:t>报告，</w:t>
            </w:r>
            <w:r w:rsidRPr="007A36CB">
              <w:rPr>
                <w:rFonts w:hint="eastAsia"/>
              </w:rPr>
              <w:t>验证</w:t>
            </w:r>
            <w:r w:rsidRPr="007A36CB">
              <w:t>报告内容的正确性。</w:t>
            </w:r>
          </w:p>
          <w:p w:rsidR="007A36CB" w:rsidRPr="00177BBF" w:rsidRDefault="007A36CB" w:rsidP="00CF072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Pr="007A36CB">
              <w:rPr>
                <w:rFonts w:hint="eastAsia"/>
              </w:rPr>
              <w:t>验证自动</w:t>
            </w:r>
            <w:r w:rsidRPr="007A36CB">
              <w:t>分页功能、翻页</w:t>
            </w:r>
            <w:r w:rsidRPr="007A36CB">
              <w:rPr>
                <w:rFonts w:hint="eastAsia"/>
              </w:rPr>
              <w:t>（上一页</w:t>
            </w:r>
            <w:r w:rsidRPr="007A36CB">
              <w:t>、下一页</w:t>
            </w:r>
            <w:r w:rsidRPr="007A36CB">
              <w:rPr>
                <w:rFonts w:hint="eastAsia"/>
              </w:rPr>
              <w:t>、末</w:t>
            </w:r>
            <w:r w:rsidRPr="007A36CB">
              <w:t>页、首页</w:t>
            </w:r>
            <w:r w:rsidRPr="007A36CB">
              <w:rPr>
                <w:rFonts w:hint="eastAsia"/>
              </w:rPr>
              <w:t>）、</w:t>
            </w:r>
            <w:r w:rsidRPr="007A36CB">
              <w:t>跳转</w:t>
            </w:r>
            <w:r w:rsidRPr="007A36CB">
              <w:rPr>
                <w:rFonts w:hint="eastAsia"/>
              </w:rPr>
              <w:t>（页码</w:t>
            </w:r>
            <w:r w:rsidRPr="007A36CB">
              <w:t>设置</w:t>
            </w:r>
            <w:r w:rsidRPr="007A36CB">
              <w:rPr>
                <w:rFonts w:hint="eastAsia"/>
              </w:rPr>
              <w:t>正常值</w:t>
            </w:r>
            <w:r w:rsidRPr="007A36CB">
              <w:t>、异常值）功能实现的正确性</w:t>
            </w:r>
            <w:r w:rsidRPr="007A36CB">
              <w:rPr>
                <w:rFonts w:hint="eastAsia"/>
              </w:rPr>
              <w:t>。</w:t>
            </w:r>
          </w:p>
        </w:tc>
      </w:tr>
    </w:tbl>
    <w:p w:rsidR="007A36CB" w:rsidRPr="007A36CB" w:rsidRDefault="007A36CB" w:rsidP="000F215D"/>
    <w:p w:rsidR="008944BB" w:rsidRDefault="003070A9" w:rsidP="008944BB">
      <w:pPr>
        <w:pStyle w:val="2"/>
      </w:pPr>
      <w:bookmarkStart w:id="28" w:name="_Toc413165097"/>
      <w:r>
        <w:t>4.4</w:t>
      </w:r>
      <w:r w:rsidR="008944BB" w:rsidRPr="00574A34">
        <w:rPr>
          <w:rFonts w:hint="eastAsia"/>
        </w:rPr>
        <w:t xml:space="preserve"> </w:t>
      </w:r>
      <w:r w:rsidR="008944BB" w:rsidRPr="00574A34">
        <w:rPr>
          <w:rFonts w:hint="eastAsia"/>
        </w:rPr>
        <w:t>性能测试</w:t>
      </w:r>
      <w:r w:rsidR="005B7865">
        <w:t>STNXWL_CSCI_XN</w:t>
      </w:r>
      <w:bookmarkEnd w:id="28"/>
    </w:p>
    <w:p w:rsidR="00A660D3" w:rsidRDefault="00A660D3" w:rsidP="00A660D3">
      <w:pPr>
        <w:outlineLvl w:val="2"/>
      </w:pPr>
      <w:bookmarkStart w:id="29" w:name="_Toc413165098"/>
      <w:r>
        <w:rPr>
          <w:rFonts w:hint="eastAsia"/>
        </w:rPr>
        <w:t>4.4</w:t>
      </w:r>
      <w:r w:rsidRPr="00574A34">
        <w:t>.1</w:t>
      </w:r>
      <w:r>
        <w:rPr>
          <w:rFonts w:hint="eastAsia"/>
        </w:rPr>
        <w:t>简单查询性能</w:t>
      </w:r>
      <w:r>
        <w:t>指标</w:t>
      </w:r>
      <w:r>
        <w:rPr>
          <w:rFonts w:hint="eastAsia"/>
        </w:rPr>
        <w:t xml:space="preserve"> </w:t>
      </w:r>
      <w:r w:rsidR="00985705">
        <w:t>STNXWL_CSCI_XN_JDCX</w:t>
      </w:r>
      <w:bookmarkEnd w:id="29"/>
    </w:p>
    <w:p w:rsidR="00A660D3" w:rsidRPr="006D6A2A" w:rsidRDefault="00B503F5" w:rsidP="00A660D3">
      <w:pPr>
        <w:pStyle w:val="a8"/>
        <w:numPr>
          <w:ilvl w:val="0"/>
          <w:numId w:val="13"/>
        </w:numPr>
        <w:ind w:firstLineChars="0"/>
        <w:jc w:val="center"/>
      </w:pPr>
      <w:r>
        <w:rPr>
          <w:rFonts w:hint="eastAsia"/>
        </w:rPr>
        <w:t>**</w:t>
      </w:r>
      <w:r w:rsidR="00A660D3">
        <w:t>逆向物流</w:t>
      </w:r>
      <w:r w:rsidR="00A660D3">
        <w:rPr>
          <w:rFonts w:hint="eastAsia"/>
        </w:rPr>
        <w:t>_</w:t>
      </w:r>
      <w:r w:rsidR="00A660D3">
        <w:t>CSCI</w:t>
      </w:r>
      <w:r w:rsidR="00A660D3">
        <w:rPr>
          <w:rFonts w:hint="eastAsia"/>
        </w:rPr>
        <w:t>_</w:t>
      </w:r>
      <w:r w:rsidR="00A660D3">
        <w:rPr>
          <w:rFonts w:hint="eastAsia"/>
        </w:rPr>
        <w:t>性能</w:t>
      </w:r>
      <w:r w:rsidR="00A660D3">
        <w:t>测试</w:t>
      </w:r>
      <w:r w:rsidR="00A660D3">
        <w:t>_</w:t>
      </w:r>
      <w:r w:rsidR="00A660D3">
        <w:rPr>
          <w:rFonts w:hint="eastAsia"/>
        </w:rPr>
        <w:t>简单</w:t>
      </w:r>
      <w:r w:rsidR="00A660D3">
        <w:t>查询</w:t>
      </w:r>
    </w:p>
    <w:tbl>
      <w:tblPr>
        <w:tblStyle w:val="aa"/>
        <w:tblW w:w="8820" w:type="dxa"/>
        <w:tblLook w:val="04A0" w:firstRow="1" w:lastRow="0" w:firstColumn="1" w:lastColumn="0" w:noHBand="0" w:noVBand="1"/>
      </w:tblPr>
      <w:tblGrid>
        <w:gridCol w:w="1446"/>
        <w:gridCol w:w="2876"/>
        <w:gridCol w:w="1518"/>
        <w:gridCol w:w="2980"/>
      </w:tblGrid>
      <w:tr w:rsidR="00A660D3" w:rsidTr="00817D05">
        <w:tc>
          <w:tcPr>
            <w:tcW w:w="144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A660D3" w:rsidRDefault="00A660D3" w:rsidP="001B699A">
            <w:r>
              <w:rPr>
                <w:rFonts w:hint="eastAsia"/>
              </w:rPr>
              <w:t>测试项名称</w:t>
            </w:r>
          </w:p>
        </w:tc>
        <w:tc>
          <w:tcPr>
            <w:tcW w:w="2876" w:type="dxa"/>
          </w:tcPr>
          <w:p w:rsidR="00A660D3" w:rsidRDefault="00B503F5" w:rsidP="00A660D3">
            <w:r>
              <w:rPr>
                <w:rFonts w:hint="eastAsia"/>
              </w:rPr>
              <w:t>**</w:t>
            </w:r>
            <w:r w:rsidR="00A660D3">
              <w:t>逆向物流</w:t>
            </w:r>
            <w:r w:rsidR="00A660D3">
              <w:rPr>
                <w:rFonts w:hint="eastAsia"/>
              </w:rPr>
              <w:t>_</w:t>
            </w:r>
            <w:r w:rsidR="00A660D3">
              <w:t>CSCI</w:t>
            </w:r>
            <w:r w:rsidR="00A660D3">
              <w:rPr>
                <w:rFonts w:hint="eastAsia"/>
              </w:rPr>
              <w:t>_</w:t>
            </w:r>
            <w:r w:rsidR="00A660D3">
              <w:rPr>
                <w:rFonts w:hint="eastAsia"/>
              </w:rPr>
              <w:t>性能</w:t>
            </w:r>
            <w:r w:rsidR="00A660D3">
              <w:t>测试</w:t>
            </w:r>
            <w:r w:rsidR="00A660D3">
              <w:t>_</w:t>
            </w:r>
            <w:r w:rsidR="00A660D3">
              <w:rPr>
                <w:rFonts w:hint="eastAsia"/>
              </w:rPr>
              <w:t>简单</w:t>
            </w:r>
            <w:r w:rsidR="00A660D3">
              <w:t>查询</w:t>
            </w:r>
          </w:p>
        </w:tc>
        <w:tc>
          <w:tcPr>
            <w:tcW w:w="1518" w:type="dxa"/>
            <w:shd w:val="clear" w:color="auto" w:fill="92CDDC" w:themeFill="accent5" w:themeFillTint="99"/>
          </w:tcPr>
          <w:p w:rsidR="00A660D3" w:rsidRDefault="00A660D3" w:rsidP="001B699A">
            <w:r>
              <w:rPr>
                <w:rFonts w:hint="eastAsia"/>
              </w:rPr>
              <w:t>测试项标识</w:t>
            </w:r>
          </w:p>
        </w:tc>
        <w:tc>
          <w:tcPr>
            <w:tcW w:w="2980" w:type="dxa"/>
          </w:tcPr>
          <w:p w:rsidR="00A660D3" w:rsidRDefault="00A660D3" w:rsidP="00A660D3">
            <w:r>
              <w:t>STNXWL_CSCI_XN_JDCX</w:t>
            </w:r>
          </w:p>
        </w:tc>
      </w:tr>
      <w:tr w:rsidR="00A22962" w:rsidTr="00817D05">
        <w:tc>
          <w:tcPr>
            <w:tcW w:w="144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A22962" w:rsidRDefault="00A22962" w:rsidP="00695A65">
            <w:r>
              <w:rPr>
                <w:rFonts w:hint="eastAsia"/>
              </w:rPr>
              <w:t>测试</w:t>
            </w:r>
            <w:r>
              <w:t>方法</w:t>
            </w:r>
          </w:p>
        </w:tc>
        <w:tc>
          <w:tcPr>
            <w:tcW w:w="7374" w:type="dxa"/>
            <w:gridSpan w:val="3"/>
          </w:tcPr>
          <w:p w:rsidR="00A22962" w:rsidRDefault="006202B8" w:rsidP="00695A65">
            <w:r>
              <w:rPr>
                <w:rFonts w:hint="eastAsia"/>
              </w:rPr>
              <w:t>无</w:t>
            </w:r>
          </w:p>
        </w:tc>
      </w:tr>
      <w:tr w:rsidR="00A660D3" w:rsidTr="00817D05">
        <w:tc>
          <w:tcPr>
            <w:tcW w:w="1446" w:type="dxa"/>
            <w:shd w:val="clear" w:color="auto" w:fill="92CDDC" w:themeFill="accent5" w:themeFillTint="99"/>
          </w:tcPr>
          <w:p w:rsidR="00A660D3" w:rsidRDefault="00A660D3" w:rsidP="001B699A">
            <w:r>
              <w:rPr>
                <w:rFonts w:hint="eastAsia"/>
              </w:rPr>
              <w:t>测试项描述</w:t>
            </w:r>
          </w:p>
        </w:tc>
        <w:tc>
          <w:tcPr>
            <w:tcW w:w="7374" w:type="dxa"/>
            <w:gridSpan w:val="3"/>
          </w:tcPr>
          <w:p w:rsidR="00A660D3" w:rsidRDefault="00FA68BF" w:rsidP="00AA11EA">
            <w:r>
              <w:rPr>
                <w:rFonts w:hint="eastAsia"/>
              </w:rPr>
              <w:t>采用</w:t>
            </w:r>
            <w:r>
              <w:t>Loadrunner</w:t>
            </w:r>
            <w:r>
              <w:t>软件，</w:t>
            </w:r>
            <w:r>
              <w:rPr>
                <w:rFonts w:hint="eastAsia"/>
              </w:rPr>
              <w:t>就回收</w:t>
            </w:r>
            <w:r>
              <w:t>车辆</w:t>
            </w:r>
            <w:r>
              <w:rPr>
                <w:rFonts w:hint="eastAsia"/>
              </w:rPr>
              <w:t>查询</w:t>
            </w:r>
            <w:r>
              <w:t>、运输单</w:t>
            </w:r>
            <w:r>
              <w:rPr>
                <w:rFonts w:hint="eastAsia"/>
              </w:rPr>
              <w:t>查询、</w:t>
            </w:r>
            <w:r>
              <w:t>旧机</w:t>
            </w:r>
            <w:r>
              <w:rPr>
                <w:rFonts w:hint="eastAsia"/>
              </w:rPr>
              <w:t>拆解</w:t>
            </w:r>
            <w:r>
              <w:t>明细查询、</w:t>
            </w:r>
            <w:r>
              <w:rPr>
                <w:rFonts w:hint="eastAsia"/>
              </w:rPr>
              <w:t>检验</w:t>
            </w:r>
            <w:r>
              <w:t>结果查询、</w:t>
            </w:r>
            <w:r>
              <w:rPr>
                <w:rFonts w:hint="eastAsia"/>
              </w:rPr>
              <w:t>入库</w:t>
            </w:r>
            <w:r>
              <w:t>结果查询等</w:t>
            </w:r>
            <w:r w:rsidR="00AA11EA">
              <w:rPr>
                <w:rFonts w:hint="eastAsia"/>
              </w:rPr>
              <w:t>，录制</w:t>
            </w:r>
            <w:r w:rsidR="00AA11EA">
              <w:t>简单查询脚本</w:t>
            </w:r>
            <w:r w:rsidR="00AA11EA">
              <w:rPr>
                <w:rFonts w:hint="eastAsia"/>
              </w:rPr>
              <w:t>（单一</w:t>
            </w:r>
            <w:r w:rsidR="00AA11EA">
              <w:t>条件）</w:t>
            </w:r>
            <w:r>
              <w:t>，设计</w:t>
            </w:r>
            <w:r>
              <w:rPr>
                <w:rFonts w:hint="eastAsia"/>
              </w:rPr>
              <w:t>运行</w:t>
            </w:r>
            <w:r>
              <w:t>场景</w:t>
            </w:r>
            <w:r>
              <w:rPr>
                <w:rFonts w:hint="eastAsia"/>
              </w:rPr>
              <w:t>并执行</w:t>
            </w:r>
            <w:r>
              <w:t>场景，</w:t>
            </w:r>
            <w:r w:rsidRPr="00CF0723">
              <w:rPr>
                <w:rFonts w:hint="eastAsia"/>
                <w:color w:val="FF0000"/>
              </w:rPr>
              <w:t>验证</w:t>
            </w:r>
            <w:r w:rsidRPr="00CF0723">
              <w:rPr>
                <w:color w:val="FF0000"/>
              </w:rPr>
              <w:t>简单查询</w:t>
            </w:r>
            <w:r w:rsidRPr="00CF0723">
              <w:rPr>
                <w:rFonts w:hint="eastAsia"/>
                <w:color w:val="FF0000"/>
              </w:rPr>
              <w:t>时</w:t>
            </w:r>
            <w:r w:rsidRPr="00CF0723">
              <w:rPr>
                <w:color w:val="FF0000"/>
              </w:rPr>
              <w:t>显示结果不大于</w:t>
            </w:r>
            <w:r w:rsidR="00AA11EA" w:rsidRPr="00CF0723">
              <w:rPr>
                <w:rFonts w:hint="eastAsia"/>
                <w:color w:val="FF0000"/>
              </w:rPr>
              <w:t>10</w:t>
            </w:r>
            <w:r w:rsidRPr="00CF0723">
              <w:rPr>
                <w:color w:val="FF0000"/>
              </w:rPr>
              <w:t>s</w:t>
            </w:r>
            <w:r w:rsidRPr="00CF0723">
              <w:rPr>
                <w:rFonts w:hint="eastAsia"/>
                <w:color w:val="FF0000"/>
              </w:rPr>
              <w:t>。</w:t>
            </w:r>
          </w:p>
        </w:tc>
      </w:tr>
      <w:tr w:rsidR="00817D05" w:rsidTr="00817D05">
        <w:tc>
          <w:tcPr>
            <w:tcW w:w="1446" w:type="dxa"/>
            <w:shd w:val="clear" w:color="auto" w:fill="92CDDC" w:themeFill="accent5" w:themeFillTint="99"/>
          </w:tcPr>
          <w:p w:rsidR="00817D05" w:rsidRDefault="00817D05" w:rsidP="00817D05">
            <w:r>
              <w:rPr>
                <w:rFonts w:hint="eastAsia"/>
              </w:rPr>
              <w:t>详细</w:t>
            </w:r>
            <w:r>
              <w:t>方案</w:t>
            </w:r>
          </w:p>
        </w:tc>
        <w:tc>
          <w:tcPr>
            <w:tcW w:w="7374" w:type="dxa"/>
            <w:gridSpan w:val="3"/>
          </w:tcPr>
          <w:p w:rsidR="00817D05" w:rsidRPr="00817D05" w:rsidRDefault="00817D05" w:rsidP="00817D05">
            <w:r w:rsidRPr="00817D05">
              <w:rPr>
                <w:rFonts w:hint="eastAsia"/>
              </w:rPr>
              <w:t>1</w:t>
            </w:r>
            <w:r w:rsidRPr="00817D05">
              <w:rPr>
                <w:rFonts w:hint="eastAsia"/>
              </w:rPr>
              <w:t>、细化简单</w:t>
            </w:r>
            <w:r w:rsidRPr="00817D05">
              <w:t>查询业务流程，针对</w:t>
            </w:r>
            <w:r w:rsidRPr="00817D05">
              <w:rPr>
                <w:rFonts w:hint="eastAsia"/>
              </w:rPr>
              <w:t>回收</w:t>
            </w:r>
            <w:r w:rsidRPr="00817D05">
              <w:t>车辆</w:t>
            </w:r>
            <w:r w:rsidRPr="00817D05">
              <w:rPr>
                <w:rFonts w:hint="eastAsia"/>
              </w:rPr>
              <w:t>查询</w:t>
            </w:r>
            <w:r w:rsidRPr="00817D05">
              <w:t>、运输单</w:t>
            </w:r>
            <w:r w:rsidRPr="00817D05">
              <w:rPr>
                <w:rFonts w:hint="eastAsia"/>
              </w:rPr>
              <w:t>查询、</w:t>
            </w:r>
            <w:r w:rsidRPr="00817D05">
              <w:t>旧机</w:t>
            </w:r>
            <w:r w:rsidRPr="00817D05">
              <w:rPr>
                <w:rFonts w:hint="eastAsia"/>
              </w:rPr>
              <w:t>拆解</w:t>
            </w:r>
            <w:r w:rsidRPr="00817D05">
              <w:t>明细查询、</w:t>
            </w:r>
            <w:r w:rsidRPr="00817D05">
              <w:rPr>
                <w:rFonts w:hint="eastAsia"/>
              </w:rPr>
              <w:t>检验</w:t>
            </w:r>
            <w:r w:rsidRPr="00817D05">
              <w:t>结果查询、</w:t>
            </w:r>
            <w:r w:rsidRPr="00817D05">
              <w:rPr>
                <w:rFonts w:hint="eastAsia"/>
              </w:rPr>
              <w:t>入库</w:t>
            </w:r>
            <w:r w:rsidRPr="00817D05">
              <w:t>结果查询等</w:t>
            </w:r>
            <w:r w:rsidRPr="00817D05">
              <w:rPr>
                <w:rFonts w:hint="eastAsia"/>
              </w:rPr>
              <w:t>业务</w:t>
            </w:r>
            <w:r w:rsidRPr="00817D05">
              <w:t>流程，录制性能测试脚本；</w:t>
            </w:r>
          </w:p>
          <w:p w:rsidR="00817D05" w:rsidRDefault="00817D05" w:rsidP="00817D05">
            <w:r>
              <w:t>2</w:t>
            </w:r>
            <w:r>
              <w:rPr>
                <w:rFonts w:hint="eastAsia"/>
              </w:rPr>
              <w:t>、脚本</w:t>
            </w:r>
            <w:r>
              <w:t>二次开发，针对脚本设计查询事务</w:t>
            </w:r>
            <w:r>
              <w:rPr>
                <w:rFonts w:hint="eastAsia"/>
              </w:rPr>
              <w:t>（可</w:t>
            </w:r>
            <w:r>
              <w:t>一次性录制脚本，</w:t>
            </w:r>
            <w:r>
              <w:rPr>
                <w:rFonts w:hint="eastAsia"/>
              </w:rPr>
              <w:t>对</w:t>
            </w:r>
            <w:r>
              <w:t>各业务分别设置事务）</w:t>
            </w:r>
            <w:r>
              <w:rPr>
                <w:rFonts w:hint="eastAsia"/>
              </w:rPr>
              <w:t>；</w:t>
            </w:r>
          </w:p>
          <w:p w:rsidR="00817D05" w:rsidRDefault="00817D05" w:rsidP="00817D05">
            <w:r>
              <w:t>3</w:t>
            </w:r>
            <w:r>
              <w:rPr>
                <w:rFonts w:hint="eastAsia"/>
              </w:rPr>
              <w:t>、设计手工</w:t>
            </w:r>
            <w:r>
              <w:t>场景，可使用单用户运行场景</w:t>
            </w:r>
            <w:r>
              <w:rPr>
                <w:rFonts w:hint="eastAsia"/>
              </w:rPr>
              <w:t>，</w:t>
            </w:r>
            <w:r>
              <w:t>添加系统资源监控，用于后期系统性能分析；</w:t>
            </w:r>
          </w:p>
          <w:p w:rsidR="00817D05" w:rsidRPr="00817D05" w:rsidRDefault="00817D05" w:rsidP="00817D05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t>分析阶段，针对各业务分析</w:t>
            </w:r>
            <w:r w:rsidR="00396A11">
              <w:rPr>
                <w:rFonts w:hint="eastAsia"/>
              </w:rPr>
              <w:t>事务</w:t>
            </w:r>
            <w:r w:rsidR="00396A11">
              <w:t>时间（</w:t>
            </w:r>
            <w:r w:rsidR="00396A11">
              <w:rPr>
                <w:rFonts w:hint="eastAsia"/>
              </w:rPr>
              <w:t>作为</w:t>
            </w:r>
            <w:r w:rsidR="00396A11">
              <w:t>简单查询时间）</w:t>
            </w:r>
            <w:r w:rsidR="00396A11">
              <w:rPr>
                <w:rFonts w:hint="eastAsia"/>
              </w:rPr>
              <w:t>。</w:t>
            </w:r>
          </w:p>
        </w:tc>
      </w:tr>
    </w:tbl>
    <w:p w:rsidR="00BC5F5E" w:rsidRDefault="00BC5F5E" w:rsidP="00BC5F5E"/>
    <w:p w:rsidR="00A660D3" w:rsidRDefault="00A660D3" w:rsidP="00A660D3">
      <w:pPr>
        <w:outlineLvl w:val="2"/>
      </w:pPr>
      <w:bookmarkStart w:id="30" w:name="_Toc413165099"/>
      <w:r>
        <w:rPr>
          <w:rFonts w:hint="eastAsia"/>
        </w:rPr>
        <w:t>4.4</w:t>
      </w:r>
      <w:r w:rsidRPr="00574A34">
        <w:t>.</w:t>
      </w:r>
      <w:r>
        <w:t>2</w:t>
      </w:r>
      <w:r>
        <w:rPr>
          <w:rFonts w:hint="eastAsia"/>
        </w:rPr>
        <w:t>复杂查询性能</w:t>
      </w:r>
      <w:r>
        <w:t>指标</w:t>
      </w:r>
      <w:r>
        <w:rPr>
          <w:rFonts w:hint="eastAsia"/>
        </w:rPr>
        <w:t xml:space="preserve"> </w:t>
      </w:r>
      <w:r w:rsidR="00985705">
        <w:t>STNXWL_CSCI_XN_</w:t>
      </w:r>
      <w:r w:rsidR="00985705">
        <w:rPr>
          <w:rFonts w:hint="eastAsia"/>
        </w:rPr>
        <w:t>FZ</w:t>
      </w:r>
      <w:r w:rsidR="00985705">
        <w:t>CX</w:t>
      </w:r>
      <w:bookmarkEnd w:id="30"/>
    </w:p>
    <w:p w:rsidR="00A660D3" w:rsidRPr="006D6A2A" w:rsidRDefault="00B503F5" w:rsidP="00A660D3">
      <w:pPr>
        <w:pStyle w:val="a8"/>
        <w:numPr>
          <w:ilvl w:val="0"/>
          <w:numId w:val="13"/>
        </w:numPr>
        <w:ind w:firstLineChars="0"/>
        <w:jc w:val="center"/>
      </w:pPr>
      <w:r>
        <w:rPr>
          <w:rFonts w:hint="eastAsia"/>
        </w:rPr>
        <w:t>**</w:t>
      </w:r>
      <w:r w:rsidR="00A660D3">
        <w:t>逆向物流</w:t>
      </w:r>
      <w:r w:rsidR="00A660D3">
        <w:rPr>
          <w:rFonts w:hint="eastAsia"/>
        </w:rPr>
        <w:t>_</w:t>
      </w:r>
      <w:r w:rsidR="00A660D3">
        <w:t>CSCI</w:t>
      </w:r>
      <w:r w:rsidR="00A660D3">
        <w:rPr>
          <w:rFonts w:hint="eastAsia"/>
        </w:rPr>
        <w:t>_</w:t>
      </w:r>
      <w:r w:rsidR="00A660D3">
        <w:rPr>
          <w:rFonts w:hint="eastAsia"/>
        </w:rPr>
        <w:t>性能</w:t>
      </w:r>
      <w:r w:rsidR="00A660D3">
        <w:t>测试</w:t>
      </w:r>
      <w:r w:rsidR="00A660D3">
        <w:t>_</w:t>
      </w:r>
      <w:r w:rsidR="00A660D3">
        <w:rPr>
          <w:rFonts w:hint="eastAsia"/>
        </w:rPr>
        <w:t>复杂</w:t>
      </w:r>
      <w:r w:rsidR="00A660D3">
        <w:t>查询</w:t>
      </w:r>
    </w:p>
    <w:tbl>
      <w:tblPr>
        <w:tblStyle w:val="aa"/>
        <w:tblW w:w="8820" w:type="dxa"/>
        <w:tblLook w:val="04A0" w:firstRow="1" w:lastRow="0" w:firstColumn="1" w:lastColumn="0" w:noHBand="0" w:noVBand="1"/>
      </w:tblPr>
      <w:tblGrid>
        <w:gridCol w:w="1446"/>
        <w:gridCol w:w="2876"/>
        <w:gridCol w:w="1518"/>
        <w:gridCol w:w="2980"/>
      </w:tblGrid>
      <w:tr w:rsidR="00A660D3" w:rsidTr="00817D05">
        <w:tc>
          <w:tcPr>
            <w:tcW w:w="144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A660D3" w:rsidRDefault="00A660D3" w:rsidP="001B699A">
            <w:r>
              <w:rPr>
                <w:rFonts w:hint="eastAsia"/>
              </w:rPr>
              <w:t>测试项名称</w:t>
            </w:r>
          </w:p>
        </w:tc>
        <w:tc>
          <w:tcPr>
            <w:tcW w:w="2876" w:type="dxa"/>
          </w:tcPr>
          <w:p w:rsidR="00A660D3" w:rsidRDefault="00B503F5" w:rsidP="001B699A">
            <w:r>
              <w:rPr>
                <w:rFonts w:hint="eastAsia"/>
              </w:rPr>
              <w:t>**</w:t>
            </w:r>
            <w:r w:rsidR="00A660D3">
              <w:t>逆向物流</w:t>
            </w:r>
            <w:r w:rsidR="00A660D3">
              <w:rPr>
                <w:rFonts w:hint="eastAsia"/>
              </w:rPr>
              <w:t>_</w:t>
            </w:r>
            <w:r w:rsidR="00A660D3">
              <w:t>CSCI</w:t>
            </w:r>
            <w:r w:rsidR="00A660D3">
              <w:rPr>
                <w:rFonts w:hint="eastAsia"/>
              </w:rPr>
              <w:t>_</w:t>
            </w:r>
            <w:r w:rsidR="00A660D3">
              <w:rPr>
                <w:rFonts w:hint="eastAsia"/>
              </w:rPr>
              <w:t>性能</w:t>
            </w:r>
            <w:r w:rsidR="00A660D3">
              <w:t>测试</w:t>
            </w:r>
            <w:r w:rsidR="00A660D3">
              <w:t>_</w:t>
            </w:r>
            <w:r w:rsidR="00A660D3">
              <w:rPr>
                <w:rFonts w:hint="eastAsia"/>
              </w:rPr>
              <w:t>复杂</w:t>
            </w:r>
            <w:r w:rsidR="00A660D3">
              <w:t>查询</w:t>
            </w:r>
          </w:p>
        </w:tc>
        <w:tc>
          <w:tcPr>
            <w:tcW w:w="1518" w:type="dxa"/>
            <w:shd w:val="clear" w:color="auto" w:fill="92CDDC" w:themeFill="accent5" w:themeFillTint="99"/>
          </w:tcPr>
          <w:p w:rsidR="00A660D3" w:rsidRDefault="00A660D3" w:rsidP="001B699A">
            <w:r>
              <w:rPr>
                <w:rFonts w:hint="eastAsia"/>
              </w:rPr>
              <w:t>测试项标识</w:t>
            </w:r>
          </w:p>
        </w:tc>
        <w:tc>
          <w:tcPr>
            <w:tcW w:w="2980" w:type="dxa"/>
          </w:tcPr>
          <w:p w:rsidR="00A660D3" w:rsidRDefault="00A660D3" w:rsidP="001B699A">
            <w:r>
              <w:t>STNXWL_CSCI_XN_</w:t>
            </w:r>
            <w:r>
              <w:rPr>
                <w:rFonts w:hint="eastAsia"/>
              </w:rPr>
              <w:t>FZ</w:t>
            </w:r>
            <w:r>
              <w:t>CX</w:t>
            </w:r>
          </w:p>
        </w:tc>
      </w:tr>
      <w:tr w:rsidR="006202B8" w:rsidTr="00817D05">
        <w:tc>
          <w:tcPr>
            <w:tcW w:w="144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6202B8" w:rsidRDefault="006202B8" w:rsidP="00695A65">
            <w:r>
              <w:rPr>
                <w:rFonts w:hint="eastAsia"/>
              </w:rPr>
              <w:t>测试</w:t>
            </w:r>
            <w:r>
              <w:t>方法</w:t>
            </w:r>
          </w:p>
        </w:tc>
        <w:tc>
          <w:tcPr>
            <w:tcW w:w="7374" w:type="dxa"/>
            <w:gridSpan w:val="3"/>
          </w:tcPr>
          <w:p w:rsidR="006202B8" w:rsidRDefault="00695A65" w:rsidP="00695A65">
            <w:r>
              <w:rPr>
                <w:rFonts w:hint="eastAsia"/>
              </w:rPr>
              <w:t>无</w:t>
            </w:r>
          </w:p>
        </w:tc>
      </w:tr>
      <w:tr w:rsidR="00A660D3" w:rsidTr="00817D05">
        <w:tc>
          <w:tcPr>
            <w:tcW w:w="1446" w:type="dxa"/>
            <w:shd w:val="clear" w:color="auto" w:fill="92CDDC" w:themeFill="accent5" w:themeFillTint="99"/>
          </w:tcPr>
          <w:p w:rsidR="00A660D3" w:rsidRDefault="00A660D3" w:rsidP="001B699A">
            <w:r>
              <w:rPr>
                <w:rFonts w:hint="eastAsia"/>
              </w:rPr>
              <w:t>测试项描述</w:t>
            </w:r>
          </w:p>
        </w:tc>
        <w:tc>
          <w:tcPr>
            <w:tcW w:w="7374" w:type="dxa"/>
            <w:gridSpan w:val="3"/>
          </w:tcPr>
          <w:p w:rsidR="00A660D3" w:rsidRDefault="00AA11EA" w:rsidP="00AA11E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、采用</w:t>
            </w:r>
            <w:r>
              <w:t>Loadrunner</w:t>
            </w:r>
            <w:r>
              <w:t>软件，</w:t>
            </w:r>
            <w:r>
              <w:rPr>
                <w:rFonts w:hint="eastAsia"/>
              </w:rPr>
              <w:t>就回收</w:t>
            </w:r>
            <w:r>
              <w:t>车辆</w:t>
            </w:r>
            <w:r>
              <w:rPr>
                <w:rFonts w:hint="eastAsia"/>
              </w:rPr>
              <w:t>查询</w:t>
            </w:r>
            <w:r>
              <w:t>、运输单</w:t>
            </w:r>
            <w:r>
              <w:rPr>
                <w:rFonts w:hint="eastAsia"/>
              </w:rPr>
              <w:t>查询、</w:t>
            </w:r>
            <w:r>
              <w:t>旧机</w:t>
            </w:r>
            <w:r>
              <w:rPr>
                <w:rFonts w:hint="eastAsia"/>
              </w:rPr>
              <w:t>拆解</w:t>
            </w:r>
            <w:r>
              <w:t>明细查询、</w:t>
            </w:r>
            <w:r>
              <w:rPr>
                <w:rFonts w:hint="eastAsia"/>
              </w:rPr>
              <w:t>检验</w:t>
            </w:r>
            <w:r>
              <w:t>结果查询、</w:t>
            </w:r>
            <w:r>
              <w:rPr>
                <w:rFonts w:hint="eastAsia"/>
              </w:rPr>
              <w:t>入库</w:t>
            </w:r>
            <w:r>
              <w:t>结果查询等</w:t>
            </w:r>
            <w:r>
              <w:rPr>
                <w:rFonts w:hint="eastAsia"/>
              </w:rPr>
              <w:t>，录制复杂</w:t>
            </w:r>
            <w:r>
              <w:t>查询脚本</w:t>
            </w:r>
            <w:r>
              <w:rPr>
                <w:rFonts w:hint="eastAsia"/>
              </w:rPr>
              <w:t>（多</w:t>
            </w:r>
            <w:r>
              <w:t>条件</w:t>
            </w:r>
            <w:r>
              <w:rPr>
                <w:rFonts w:hint="eastAsia"/>
              </w:rPr>
              <w:t>组合</w:t>
            </w:r>
            <w:r>
              <w:t>），设计</w:t>
            </w:r>
            <w:r>
              <w:rPr>
                <w:rFonts w:hint="eastAsia"/>
              </w:rPr>
              <w:t>运行</w:t>
            </w:r>
            <w:r>
              <w:t>场景</w:t>
            </w:r>
            <w:r>
              <w:rPr>
                <w:rFonts w:hint="eastAsia"/>
              </w:rPr>
              <w:t>并执行</w:t>
            </w:r>
            <w:r>
              <w:t>场景，</w:t>
            </w:r>
            <w:r>
              <w:rPr>
                <w:rFonts w:hint="eastAsia"/>
              </w:rPr>
              <w:t>验证复杂</w:t>
            </w:r>
            <w:r>
              <w:t>查询</w:t>
            </w:r>
            <w:r>
              <w:rPr>
                <w:rFonts w:hint="eastAsia"/>
              </w:rPr>
              <w:t>时</w:t>
            </w:r>
            <w:r>
              <w:t>显示结果不大于</w:t>
            </w:r>
            <w:r>
              <w:t>30s</w:t>
            </w:r>
            <w:r>
              <w:rPr>
                <w:rFonts w:hint="eastAsia"/>
              </w:rPr>
              <w:t>。</w:t>
            </w:r>
          </w:p>
          <w:p w:rsidR="00AA11EA" w:rsidRDefault="00AA11EA" w:rsidP="00AA11E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、采用</w:t>
            </w:r>
            <w:r>
              <w:t>Loadrunner</w:t>
            </w:r>
            <w:r>
              <w:t>软件，</w:t>
            </w:r>
            <w:r>
              <w:rPr>
                <w:rFonts w:hint="eastAsia"/>
              </w:rPr>
              <w:t>就回收</w:t>
            </w:r>
            <w:r>
              <w:t>车辆</w:t>
            </w:r>
            <w:r>
              <w:rPr>
                <w:rFonts w:hint="eastAsia"/>
              </w:rPr>
              <w:t>查询</w:t>
            </w:r>
            <w:r>
              <w:t>、运输单</w:t>
            </w:r>
            <w:r>
              <w:rPr>
                <w:rFonts w:hint="eastAsia"/>
              </w:rPr>
              <w:t>查询、</w:t>
            </w:r>
            <w:r>
              <w:t>旧机</w:t>
            </w:r>
            <w:r>
              <w:rPr>
                <w:rFonts w:hint="eastAsia"/>
              </w:rPr>
              <w:t>拆解</w:t>
            </w:r>
            <w:r>
              <w:t>明细查询、</w:t>
            </w:r>
            <w:r>
              <w:rPr>
                <w:rFonts w:hint="eastAsia"/>
              </w:rPr>
              <w:t>检验</w:t>
            </w:r>
            <w:r>
              <w:t>结果查询、</w:t>
            </w:r>
            <w:r>
              <w:rPr>
                <w:rFonts w:hint="eastAsia"/>
              </w:rPr>
              <w:t>入库</w:t>
            </w:r>
            <w:r>
              <w:t>结果查询等</w:t>
            </w:r>
            <w:r>
              <w:rPr>
                <w:rFonts w:hint="eastAsia"/>
              </w:rPr>
              <w:t>，录制复杂</w:t>
            </w:r>
            <w:r>
              <w:t>查询脚本</w:t>
            </w:r>
            <w:r>
              <w:rPr>
                <w:rFonts w:hint="eastAsia"/>
              </w:rPr>
              <w:t>（大数据库</w:t>
            </w:r>
            <w:r>
              <w:t>数据量），设计</w:t>
            </w:r>
            <w:r>
              <w:rPr>
                <w:rFonts w:hint="eastAsia"/>
              </w:rPr>
              <w:t>运行</w:t>
            </w:r>
            <w:r>
              <w:t>场景</w:t>
            </w:r>
            <w:r>
              <w:rPr>
                <w:rFonts w:hint="eastAsia"/>
              </w:rPr>
              <w:t>并执行</w:t>
            </w:r>
            <w:r>
              <w:t>场景，</w:t>
            </w:r>
            <w:r>
              <w:rPr>
                <w:rFonts w:hint="eastAsia"/>
              </w:rPr>
              <w:t>验证复杂</w:t>
            </w:r>
            <w:r>
              <w:t>查询</w:t>
            </w:r>
            <w:r>
              <w:rPr>
                <w:rFonts w:hint="eastAsia"/>
              </w:rPr>
              <w:t>时</w:t>
            </w:r>
            <w:r>
              <w:t>显示结果不大于</w:t>
            </w:r>
            <w:r>
              <w:rPr>
                <w:rFonts w:hint="eastAsia"/>
              </w:rPr>
              <w:t>30</w:t>
            </w:r>
            <w:r>
              <w:t>s</w:t>
            </w:r>
            <w:r>
              <w:rPr>
                <w:rFonts w:hint="eastAsia"/>
              </w:rPr>
              <w:t>。</w:t>
            </w:r>
          </w:p>
        </w:tc>
      </w:tr>
      <w:tr w:rsidR="00396A11" w:rsidTr="0026417F">
        <w:tc>
          <w:tcPr>
            <w:tcW w:w="1446" w:type="dxa"/>
            <w:shd w:val="clear" w:color="auto" w:fill="92CDDC" w:themeFill="accent5" w:themeFillTint="99"/>
          </w:tcPr>
          <w:p w:rsidR="00396A11" w:rsidRDefault="00396A11" w:rsidP="0026417F">
            <w:r>
              <w:rPr>
                <w:rFonts w:hint="eastAsia"/>
              </w:rPr>
              <w:t>详细</w:t>
            </w:r>
            <w:r>
              <w:t>方案</w:t>
            </w:r>
          </w:p>
        </w:tc>
        <w:tc>
          <w:tcPr>
            <w:tcW w:w="7374" w:type="dxa"/>
            <w:gridSpan w:val="3"/>
          </w:tcPr>
          <w:p w:rsidR="00396A11" w:rsidRPr="00817D05" w:rsidRDefault="00396A11" w:rsidP="0026417F">
            <w:r w:rsidRPr="00817D05">
              <w:rPr>
                <w:rFonts w:hint="eastAsia"/>
              </w:rPr>
              <w:t>1</w:t>
            </w:r>
            <w:r w:rsidRPr="00817D05">
              <w:rPr>
                <w:rFonts w:hint="eastAsia"/>
              </w:rPr>
              <w:t>、细化</w:t>
            </w:r>
            <w:r w:rsidR="00C97142">
              <w:rPr>
                <w:rFonts w:hint="eastAsia"/>
              </w:rPr>
              <w:t>复杂</w:t>
            </w:r>
            <w:r w:rsidRPr="00817D05">
              <w:t>查询业务流程，针对</w:t>
            </w:r>
            <w:r>
              <w:rPr>
                <w:rFonts w:hint="eastAsia"/>
              </w:rPr>
              <w:t>回收</w:t>
            </w:r>
            <w:r>
              <w:t>车辆</w:t>
            </w:r>
            <w:r>
              <w:rPr>
                <w:rFonts w:hint="eastAsia"/>
              </w:rPr>
              <w:t>查询</w:t>
            </w:r>
            <w:r>
              <w:t>、运输单</w:t>
            </w:r>
            <w:r>
              <w:rPr>
                <w:rFonts w:hint="eastAsia"/>
              </w:rPr>
              <w:t>查询、</w:t>
            </w:r>
            <w:r>
              <w:t>旧机</w:t>
            </w:r>
            <w:r>
              <w:rPr>
                <w:rFonts w:hint="eastAsia"/>
              </w:rPr>
              <w:t>拆解</w:t>
            </w:r>
            <w:r>
              <w:t>明细查询、</w:t>
            </w:r>
            <w:r>
              <w:rPr>
                <w:rFonts w:hint="eastAsia"/>
              </w:rPr>
              <w:t>检验</w:t>
            </w:r>
            <w:r>
              <w:t>结果查询、</w:t>
            </w:r>
            <w:r>
              <w:rPr>
                <w:rFonts w:hint="eastAsia"/>
              </w:rPr>
              <w:t>入库</w:t>
            </w:r>
            <w:r>
              <w:t>结果查询等</w:t>
            </w:r>
            <w:r>
              <w:rPr>
                <w:rFonts w:hint="eastAsia"/>
              </w:rPr>
              <w:t>，录制复杂</w:t>
            </w:r>
            <w:r>
              <w:t>查询脚本</w:t>
            </w:r>
            <w:r>
              <w:rPr>
                <w:rFonts w:hint="eastAsia"/>
              </w:rPr>
              <w:t>（多</w:t>
            </w:r>
            <w:r>
              <w:t>条件</w:t>
            </w:r>
            <w:r>
              <w:rPr>
                <w:rFonts w:hint="eastAsia"/>
              </w:rPr>
              <w:t>组合、</w:t>
            </w:r>
            <w:r>
              <w:t>大数据量）</w:t>
            </w:r>
            <w:r w:rsidRPr="00817D05">
              <w:t>；</w:t>
            </w:r>
          </w:p>
          <w:p w:rsidR="00396A11" w:rsidRDefault="00396A11" w:rsidP="0026417F">
            <w:r>
              <w:t>2</w:t>
            </w:r>
            <w:r>
              <w:rPr>
                <w:rFonts w:hint="eastAsia"/>
              </w:rPr>
              <w:t>、脚本</w:t>
            </w:r>
            <w:r>
              <w:t>二次开发，针对脚本设计查询事务</w:t>
            </w:r>
            <w:r>
              <w:rPr>
                <w:rFonts w:hint="eastAsia"/>
              </w:rPr>
              <w:t>（可</w:t>
            </w:r>
            <w:r>
              <w:t>一次性录制脚本，</w:t>
            </w:r>
            <w:r>
              <w:rPr>
                <w:rFonts w:hint="eastAsia"/>
              </w:rPr>
              <w:t>对</w:t>
            </w:r>
            <w:r>
              <w:t>各</w:t>
            </w:r>
            <w:r>
              <w:rPr>
                <w:rFonts w:hint="eastAsia"/>
              </w:rPr>
              <w:t>复杂</w:t>
            </w:r>
            <w:r>
              <w:t>业务分别设置事务）</w:t>
            </w:r>
            <w:r>
              <w:rPr>
                <w:rFonts w:hint="eastAsia"/>
              </w:rPr>
              <w:t>；</w:t>
            </w:r>
          </w:p>
          <w:p w:rsidR="00396A11" w:rsidRDefault="00396A11" w:rsidP="0026417F">
            <w:r>
              <w:lastRenderedPageBreak/>
              <w:t>3</w:t>
            </w:r>
            <w:r>
              <w:rPr>
                <w:rFonts w:hint="eastAsia"/>
              </w:rPr>
              <w:t>、设计手工</w:t>
            </w:r>
            <w:r>
              <w:t>场景，可使用单用户运行场景</w:t>
            </w:r>
            <w:r>
              <w:rPr>
                <w:rFonts w:hint="eastAsia"/>
              </w:rPr>
              <w:t>，</w:t>
            </w:r>
            <w:r>
              <w:t>添加系统资源监控，用于后期系统性能分析；</w:t>
            </w:r>
          </w:p>
          <w:p w:rsidR="00396A11" w:rsidRPr="00817D05" w:rsidRDefault="00396A11" w:rsidP="0026417F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t>分析阶段，针对各业务分析</w:t>
            </w:r>
            <w:r>
              <w:rPr>
                <w:rFonts w:hint="eastAsia"/>
              </w:rPr>
              <w:t>事务</w:t>
            </w:r>
            <w:r>
              <w:t>时间（</w:t>
            </w:r>
            <w:r>
              <w:rPr>
                <w:rFonts w:hint="eastAsia"/>
              </w:rPr>
              <w:t>作为</w:t>
            </w:r>
            <w:r>
              <w:t>简单查询时间）</w:t>
            </w:r>
            <w:r>
              <w:rPr>
                <w:rFonts w:hint="eastAsia"/>
              </w:rPr>
              <w:t>。</w:t>
            </w:r>
          </w:p>
        </w:tc>
      </w:tr>
    </w:tbl>
    <w:p w:rsidR="00A660D3" w:rsidRDefault="00A660D3" w:rsidP="00BC5F5E"/>
    <w:p w:rsidR="00A660D3" w:rsidRDefault="00A660D3" w:rsidP="00A660D3">
      <w:pPr>
        <w:outlineLvl w:val="2"/>
      </w:pPr>
      <w:bookmarkStart w:id="31" w:name="_Toc413165100"/>
      <w:r>
        <w:rPr>
          <w:rFonts w:hint="eastAsia"/>
        </w:rPr>
        <w:t>4.4</w:t>
      </w:r>
      <w:r w:rsidRPr="00574A34">
        <w:t>.</w:t>
      </w:r>
      <w:r>
        <w:t>3</w:t>
      </w:r>
      <w:r w:rsidR="00656048">
        <w:rPr>
          <w:rFonts w:hint="eastAsia"/>
        </w:rPr>
        <w:t>数据插入</w:t>
      </w:r>
      <w:r>
        <w:rPr>
          <w:rFonts w:hint="eastAsia"/>
        </w:rPr>
        <w:t>性能</w:t>
      </w:r>
      <w:r>
        <w:t>指标</w:t>
      </w:r>
      <w:r>
        <w:rPr>
          <w:rFonts w:hint="eastAsia"/>
        </w:rPr>
        <w:t xml:space="preserve"> </w:t>
      </w:r>
      <w:r w:rsidR="00656048">
        <w:t>STNXWL_CSCI_XN_SJCR</w:t>
      </w:r>
      <w:bookmarkEnd w:id="31"/>
    </w:p>
    <w:p w:rsidR="00A660D3" w:rsidRPr="006D6A2A" w:rsidRDefault="00B503F5" w:rsidP="00A660D3">
      <w:pPr>
        <w:pStyle w:val="a8"/>
        <w:numPr>
          <w:ilvl w:val="0"/>
          <w:numId w:val="13"/>
        </w:numPr>
        <w:ind w:firstLineChars="0"/>
        <w:jc w:val="center"/>
      </w:pPr>
      <w:r>
        <w:rPr>
          <w:rFonts w:hint="eastAsia"/>
        </w:rPr>
        <w:t>**</w:t>
      </w:r>
      <w:r w:rsidR="00A660D3">
        <w:t>逆向物流</w:t>
      </w:r>
      <w:r w:rsidR="00A660D3">
        <w:rPr>
          <w:rFonts w:hint="eastAsia"/>
        </w:rPr>
        <w:t>_</w:t>
      </w:r>
      <w:r w:rsidR="00A660D3">
        <w:t>CSCI</w:t>
      </w:r>
      <w:r w:rsidR="00A660D3">
        <w:rPr>
          <w:rFonts w:hint="eastAsia"/>
        </w:rPr>
        <w:t>_</w:t>
      </w:r>
      <w:r w:rsidR="00A660D3">
        <w:rPr>
          <w:rFonts w:hint="eastAsia"/>
        </w:rPr>
        <w:t>性能</w:t>
      </w:r>
      <w:r w:rsidR="00A660D3">
        <w:t>测试</w:t>
      </w:r>
      <w:r w:rsidR="00A660D3">
        <w:t>_</w:t>
      </w:r>
      <w:r w:rsidR="00A660D3">
        <w:rPr>
          <w:rFonts w:hint="eastAsia"/>
        </w:rPr>
        <w:t>复杂</w:t>
      </w:r>
      <w:r w:rsidR="00A660D3">
        <w:t>查询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84"/>
        <w:gridCol w:w="2876"/>
        <w:gridCol w:w="1518"/>
        <w:gridCol w:w="2744"/>
      </w:tblGrid>
      <w:tr w:rsidR="00A660D3" w:rsidTr="001B699A">
        <w:tc>
          <w:tcPr>
            <w:tcW w:w="1384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A660D3" w:rsidRDefault="00A660D3" w:rsidP="001B699A">
            <w:r>
              <w:rPr>
                <w:rFonts w:hint="eastAsia"/>
              </w:rPr>
              <w:t>测试项名称</w:t>
            </w:r>
          </w:p>
        </w:tc>
        <w:tc>
          <w:tcPr>
            <w:tcW w:w="2876" w:type="dxa"/>
          </w:tcPr>
          <w:p w:rsidR="00A660D3" w:rsidRDefault="00B503F5" w:rsidP="00656048">
            <w:r>
              <w:rPr>
                <w:rFonts w:hint="eastAsia"/>
              </w:rPr>
              <w:t>**</w:t>
            </w:r>
            <w:r w:rsidR="00A660D3">
              <w:t>逆向物流</w:t>
            </w:r>
            <w:r w:rsidR="00A660D3">
              <w:rPr>
                <w:rFonts w:hint="eastAsia"/>
              </w:rPr>
              <w:t>_</w:t>
            </w:r>
            <w:r w:rsidR="00A660D3">
              <w:t>CSCI</w:t>
            </w:r>
            <w:r w:rsidR="00A660D3">
              <w:rPr>
                <w:rFonts w:hint="eastAsia"/>
              </w:rPr>
              <w:t>_</w:t>
            </w:r>
            <w:r w:rsidR="00A660D3">
              <w:rPr>
                <w:rFonts w:hint="eastAsia"/>
              </w:rPr>
              <w:t>性能</w:t>
            </w:r>
            <w:r w:rsidR="00A660D3">
              <w:t>测试</w:t>
            </w:r>
            <w:r w:rsidR="00A660D3">
              <w:t>_</w:t>
            </w:r>
            <w:r w:rsidR="00656048">
              <w:rPr>
                <w:rFonts w:hint="eastAsia"/>
              </w:rPr>
              <w:t>数据插入</w:t>
            </w:r>
          </w:p>
        </w:tc>
        <w:tc>
          <w:tcPr>
            <w:tcW w:w="1518" w:type="dxa"/>
            <w:shd w:val="clear" w:color="auto" w:fill="92CDDC" w:themeFill="accent5" w:themeFillTint="99"/>
          </w:tcPr>
          <w:p w:rsidR="00A660D3" w:rsidRDefault="00A660D3" w:rsidP="001B699A">
            <w:r>
              <w:rPr>
                <w:rFonts w:hint="eastAsia"/>
              </w:rPr>
              <w:t>测试项标识</w:t>
            </w:r>
          </w:p>
        </w:tc>
        <w:tc>
          <w:tcPr>
            <w:tcW w:w="2744" w:type="dxa"/>
          </w:tcPr>
          <w:p w:rsidR="00A660D3" w:rsidRDefault="00A660D3" w:rsidP="00656048">
            <w:r>
              <w:t>STNXWL_CSCI_XN_</w:t>
            </w:r>
            <w:r w:rsidR="00656048">
              <w:t>SJCR</w:t>
            </w:r>
          </w:p>
        </w:tc>
      </w:tr>
      <w:tr w:rsidR="006202B8" w:rsidTr="00695A65">
        <w:tc>
          <w:tcPr>
            <w:tcW w:w="1384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6202B8" w:rsidRDefault="006202B8" w:rsidP="001B699A">
            <w:r>
              <w:rPr>
                <w:rFonts w:hint="eastAsia"/>
              </w:rPr>
              <w:t>测试</w:t>
            </w:r>
            <w:r>
              <w:t>方法</w:t>
            </w:r>
          </w:p>
        </w:tc>
        <w:tc>
          <w:tcPr>
            <w:tcW w:w="7138" w:type="dxa"/>
            <w:gridSpan w:val="3"/>
          </w:tcPr>
          <w:p w:rsidR="006202B8" w:rsidRDefault="006202B8" w:rsidP="00656048">
            <w:r>
              <w:rPr>
                <w:rFonts w:hint="eastAsia"/>
              </w:rPr>
              <w:t>无</w:t>
            </w:r>
          </w:p>
        </w:tc>
      </w:tr>
      <w:tr w:rsidR="00A660D3" w:rsidRPr="00396A11" w:rsidTr="001B699A">
        <w:tc>
          <w:tcPr>
            <w:tcW w:w="1384" w:type="dxa"/>
            <w:shd w:val="clear" w:color="auto" w:fill="92CDDC" w:themeFill="accent5" w:themeFillTint="99"/>
          </w:tcPr>
          <w:p w:rsidR="00A660D3" w:rsidRDefault="00A660D3" w:rsidP="001B699A">
            <w:r>
              <w:rPr>
                <w:rFonts w:hint="eastAsia"/>
              </w:rPr>
              <w:t>测试项描述</w:t>
            </w:r>
          </w:p>
        </w:tc>
        <w:tc>
          <w:tcPr>
            <w:tcW w:w="7138" w:type="dxa"/>
            <w:gridSpan w:val="3"/>
          </w:tcPr>
          <w:p w:rsidR="00396A11" w:rsidRPr="005511F0" w:rsidRDefault="005511F0" w:rsidP="005511F0">
            <w:r>
              <w:rPr>
                <w:rFonts w:hint="eastAsia"/>
              </w:rPr>
              <w:t>采用</w:t>
            </w:r>
            <w:r>
              <w:t>Loadrunner</w:t>
            </w:r>
            <w:r>
              <w:t>软件，</w:t>
            </w:r>
            <w:r>
              <w:rPr>
                <w:rFonts w:hint="eastAsia"/>
              </w:rPr>
              <w:t>就新添加</w:t>
            </w:r>
            <w:r>
              <w:t>组织机构、</w:t>
            </w:r>
            <w:r>
              <w:rPr>
                <w:rFonts w:hint="eastAsia"/>
              </w:rPr>
              <w:t>新</w:t>
            </w:r>
            <w:r>
              <w:t>添加检验级别条目、</w:t>
            </w:r>
            <w:r>
              <w:rPr>
                <w:rFonts w:hint="eastAsia"/>
              </w:rPr>
              <w:t>新添加</w:t>
            </w:r>
            <w:r>
              <w:t>用户、新添加角色</w:t>
            </w:r>
            <w:r>
              <w:rPr>
                <w:rFonts w:hint="eastAsia"/>
              </w:rPr>
              <w:t>、新</w:t>
            </w:r>
            <w:r>
              <w:t>创建整机拆解单、</w:t>
            </w:r>
            <w:r>
              <w:rPr>
                <w:rFonts w:hint="eastAsia"/>
              </w:rPr>
              <w:t>新建</w:t>
            </w:r>
            <w:r>
              <w:t>入库单等</w:t>
            </w:r>
            <w:r>
              <w:rPr>
                <w:rFonts w:hint="eastAsia"/>
              </w:rPr>
              <w:t>，录制数据插入</w:t>
            </w:r>
            <w:r>
              <w:t>脚本，设计</w:t>
            </w:r>
            <w:r>
              <w:rPr>
                <w:rFonts w:hint="eastAsia"/>
              </w:rPr>
              <w:t>运行</w:t>
            </w:r>
            <w:r>
              <w:t>场景</w:t>
            </w:r>
            <w:r>
              <w:rPr>
                <w:rFonts w:hint="eastAsia"/>
              </w:rPr>
              <w:t>并执行</w:t>
            </w:r>
            <w:r>
              <w:t>场景，</w:t>
            </w:r>
            <w:r>
              <w:rPr>
                <w:rFonts w:hint="eastAsia"/>
              </w:rPr>
              <w:t>验证复杂</w:t>
            </w:r>
            <w:r>
              <w:t>查询</w:t>
            </w:r>
            <w:r>
              <w:rPr>
                <w:rFonts w:hint="eastAsia"/>
              </w:rPr>
              <w:t>时</w:t>
            </w:r>
            <w:r>
              <w:t>显示结果不大于</w:t>
            </w:r>
            <w:r>
              <w:t>5s</w:t>
            </w:r>
            <w:r>
              <w:rPr>
                <w:rFonts w:hint="eastAsia"/>
              </w:rPr>
              <w:t>。</w:t>
            </w:r>
          </w:p>
        </w:tc>
      </w:tr>
      <w:tr w:rsidR="00396A11" w:rsidRPr="00396A11" w:rsidTr="001B699A">
        <w:tc>
          <w:tcPr>
            <w:tcW w:w="1384" w:type="dxa"/>
            <w:shd w:val="clear" w:color="auto" w:fill="92CDDC" w:themeFill="accent5" w:themeFillTint="99"/>
          </w:tcPr>
          <w:p w:rsidR="00396A11" w:rsidRDefault="00396A11" w:rsidP="001B699A">
            <w:r>
              <w:rPr>
                <w:rFonts w:hint="eastAsia"/>
              </w:rPr>
              <w:t>详细</w:t>
            </w:r>
            <w:r>
              <w:t>方案</w:t>
            </w:r>
          </w:p>
        </w:tc>
        <w:tc>
          <w:tcPr>
            <w:tcW w:w="7138" w:type="dxa"/>
            <w:gridSpan w:val="3"/>
          </w:tcPr>
          <w:p w:rsidR="00396A11" w:rsidRPr="00817D05" w:rsidRDefault="00396A11" w:rsidP="00396A11">
            <w:r w:rsidRPr="00817D05">
              <w:rPr>
                <w:rFonts w:hint="eastAsia"/>
              </w:rPr>
              <w:t>1</w:t>
            </w:r>
            <w:r w:rsidRPr="00817D05">
              <w:rPr>
                <w:rFonts w:hint="eastAsia"/>
              </w:rPr>
              <w:t>、细化</w:t>
            </w:r>
            <w:r w:rsidR="00C97142">
              <w:rPr>
                <w:rFonts w:hint="eastAsia"/>
              </w:rPr>
              <w:t>数据插入</w:t>
            </w:r>
            <w:r w:rsidRPr="00817D05">
              <w:t>业务流程，针对</w:t>
            </w:r>
            <w:r w:rsidR="00C97142">
              <w:rPr>
                <w:rFonts w:hint="eastAsia"/>
              </w:rPr>
              <w:t>新添加</w:t>
            </w:r>
            <w:r w:rsidR="00C97142">
              <w:t>组织机构、</w:t>
            </w:r>
            <w:r w:rsidR="00C97142">
              <w:rPr>
                <w:rFonts w:hint="eastAsia"/>
              </w:rPr>
              <w:t>新</w:t>
            </w:r>
            <w:r w:rsidR="00C97142">
              <w:t>添加检验级别条目、</w:t>
            </w:r>
            <w:r w:rsidR="00C97142">
              <w:rPr>
                <w:rFonts w:hint="eastAsia"/>
              </w:rPr>
              <w:t>新添加</w:t>
            </w:r>
            <w:r w:rsidR="00C97142">
              <w:t>用户、新添加角色</w:t>
            </w:r>
            <w:r w:rsidR="00C97142">
              <w:rPr>
                <w:rFonts w:hint="eastAsia"/>
              </w:rPr>
              <w:t>、新</w:t>
            </w:r>
            <w:r w:rsidR="00C97142">
              <w:t>创建整机拆解单、</w:t>
            </w:r>
            <w:r w:rsidR="00C97142">
              <w:rPr>
                <w:rFonts w:hint="eastAsia"/>
              </w:rPr>
              <w:t>新建</w:t>
            </w:r>
            <w:r w:rsidR="00C97142">
              <w:t>入库单</w:t>
            </w:r>
            <w:r w:rsidR="00C97142">
              <w:rPr>
                <w:rFonts w:hint="eastAsia"/>
              </w:rPr>
              <w:t>，</w:t>
            </w:r>
            <w:r w:rsidR="00C97142">
              <w:t>录制业务脚本</w:t>
            </w:r>
            <w:r w:rsidRPr="00817D05">
              <w:t>；</w:t>
            </w:r>
          </w:p>
          <w:p w:rsidR="00396A11" w:rsidRDefault="00396A11" w:rsidP="00396A11">
            <w:r>
              <w:t>2</w:t>
            </w:r>
            <w:r>
              <w:rPr>
                <w:rFonts w:hint="eastAsia"/>
              </w:rPr>
              <w:t>、脚本</w:t>
            </w:r>
            <w:r>
              <w:t>二次开发，</w:t>
            </w:r>
            <w:r w:rsidR="00C97142">
              <w:rPr>
                <w:rFonts w:hint="eastAsia"/>
              </w:rPr>
              <w:t>根据录制</w:t>
            </w:r>
            <w:r w:rsidR="00C97142">
              <w:t>的</w:t>
            </w:r>
            <w:r>
              <w:t>脚本设计</w:t>
            </w:r>
            <w:r w:rsidR="00C97142">
              <w:rPr>
                <w:rFonts w:hint="eastAsia"/>
              </w:rPr>
              <w:t>相应</w:t>
            </w:r>
            <w:r>
              <w:t>事务</w:t>
            </w:r>
            <w:r>
              <w:rPr>
                <w:rFonts w:hint="eastAsia"/>
              </w:rPr>
              <w:t>；</w:t>
            </w:r>
          </w:p>
          <w:p w:rsidR="00396A11" w:rsidRDefault="00396A11" w:rsidP="00396A11">
            <w:r>
              <w:t>3</w:t>
            </w:r>
            <w:r>
              <w:rPr>
                <w:rFonts w:hint="eastAsia"/>
              </w:rPr>
              <w:t>、设计手工</w:t>
            </w:r>
            <w:r>
              <w:t>场景，可使用单用户运行场景</w:t>
            </w:r>
            <w:r>
              <w:rPr>
                <w:rFonts w:hint="eastAsia"/>
              </w:rPr>
              <w:t>，</w:t>
            </w:r>
            <w:r>
              <w:t>添加系统资源监控，用于后期系统性能分析；</w:t>
            </w:r>
          </w:p>
          <w:p w:rsidR="00396A11" w:rsidRDefault="00396A11" w:rsidP="00C97142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t>分析阶段，针对各业务分析</w:t>
            </w:r>
            <w:r>
              <w:rPr>
                <w:rFonts w:hint="eastAsia"/>
              </w:rPr>
              <w:t>事务</w:t>
            </w:r>
            <w:r>
              <w:t>时间</w:t>
            </w:r>
            <w:r>
              <w:rPr>
                <w:rFonts w:hint="eastAsia"/>
              </w:rPr>
              <w:t>。</w:t>
            </w:r>
          </w:p>
        </w:tc>
      </w:tr>
    </w:tbl>
    <w:p w:rsidR="00E8057E" w:rsidRDefault="00E8057E" w:rsidP="00E8057E"/>
    <w:p w:rsidR="00E82A2C" w:rsidRDefault="00E82A2C" w:rsidP="00E82A2C">
      <w:pPr>
        <w:outlineLvl w:val="2"/>
      </w:pPr>
      <w:bookmarkStart w:id="32" w:name="_Toc413165101"/>
      <w:r>
        <w:rPr>
          <w:rFonts w:hint="eastAsia"/>
        </w:rPr>
        <w:t>4.4</w:t>
      </w:r>
      <w:r w:rsidRPr="00574A34">
        <w:t>.</w:t>
      </w:r>
      <w:r>
        <w:t>4</w:t>
      </w:r>
      <w:r>
        <w:rPr>
          <w:rFonts w:hint="eastAsia"/>
        </w:rPr>
        <w:t>并发用户</w:t>
      </w:r>
      <w:r>
        <w:t>登录</w:t>
      </w:r>
      <w:r>
        <w:rPr>
          <w:rFonts w:hint="eastAsia"/>
        </w:rPr>
        <w:t xml:space="preserve"> </w:t>
      </w:r>
      <w:r>
        <w:t>STNXWL_CSCI_XN_BFYH</w:t>
      </w:r>
      <w:bookmarkEnd w:id="32"/>
    </w:p>
    <w:p w:rsidR="00E82A2C" w:rsidRPr="006D6A2A" w:rsidRDefault="00B503F5" w:rsidP="00E82A2C">
      <w:pPr>
        <w:pStyle w:val="a8"/>
        <w:numPr>
          <w:ilvl w:val="0"/>
          <w:numId w:val="13"/>
        </w:numPr>
        <w:ind w:firstLineChars="0"/>
        <w:jc w:val="center"/>
      </w:pPr>
      <w:r>
        <w:rPr>
          <w:rFonts w:hint="eastAsia"/>
        </w:rPr>
        <w:t>**</w:t>
      </w:r>
      <w:r w:rsidR="00E82A2C">
        <w:t>逆向物流</w:t>
      </w:r>
      <w:r w:rsidR="00E82A2C">
        <w:rPr>
          <w:rFonts w:hint="eastAsia"/>
        </w:rPr>
        <w:t>_</w:t>
      </w:r>
      <w:r w:rsidR="00E82A2C">
        <w:t>CSCI</w:t>
      </w:r>
      <w:r w:rsidR="00E82A2C">
        <w:rPr>
          <w:rFonts w:hint="eastAsia"/>
        </w:rPr>
        <w:t>_</w:t>
      </w:r>
      <w:r w:rsidR="00E82A2C">
        <w:rPr>
          <w:rFonts w:hint="eastAsia"/>
        </w:rPr>
        <w:t>性能</w:t>
      </w:r>
      <w:r w:rsidR="00E82A2C">
        <w:t>测试</w:t>
      </w:r>
      <w:r w:rsidR="00E82A2C">
        <w:t>_</w:t>
      </w:r>
      <w:r w:rsidR="00E82A2C">
        <w:rPr>
          <w:rFonts w:hint="eastAsia"/>
        </w:rPr>
        <w:t>复杂</w:t>
      </w:r>
      <w:r w:rsidR="00E82A2C">
        <w:t>查询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84"/>
        <w:gridCol w:w="2876"/>
        <w:gridCol w:w="1518"/>
        <w:gridCol w:w="2744"/>
      </w:tblGrid>
      <w:tr w:rsidR="00E82A2C" w:rsidTr="00695A65">
        <w:tc>
          <w:tcPr>
            <w:tcW w:w="1384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E82A2C" w:rsidRDefault="00E82A2C" w:rsidP="00695A65">
            <w:r>
              <w:rPr>
                <w:rFonts w:hint="eastAsia"/>
              </w:rPr>
              <w:t>测试项名称</w:t>
            </w:r>
          </w:p>
        </w:tc>
        <w:tc>
          <w:tcPr>
            <w:tcW w:w="2876" w:type="dxa"/>
          </w:tcPr>
          <w:p w:rsidR="00E82A2C" w:rsidRDefault="00B503F5" w:rsidP="00E82A2C">
            <w:r>
              <w:rPr>
                <w:rFonts w:hint="eastAsia"/>
              </w:rPr>
              <w:t>**</w:t>
            </w:r>
            <w:r w:rsidR="00E82A2C">
              <w:t>逆向物流</w:t>
            </w:r>
            <w:r w:rsidR="00E82A2C">
              <w:rPr>
                <w:rFonts w:hint="eastAsia"/>
              </w:rPr>
              <w:t>_</w:t>
            </w:r>
            <w:r w:rsidR="00E82A2C">
              <w:t>CSCI</w:t>
            </w:r>
            <w:r w:rsidR="00E82A2C">
              <w:rPr>
                <w:rFonts w:hint="eastAsia"/>
              </w:rPr>
              <w:t>_</w:t>
            </w:r>
            <w:r w:rsidR="00E82A2C">
              <w:rPr>
                <w:rFonts w:hint="eastAsia"/>
              </w:rPr>
              <w:t>性能</w:t>
            </w:r>
            <w:r w:rsidR="00E82A2C">
              <w:t>测试</w:t>
            </w:r>
            <w:r w:rsidR="00E82A2C">
              <w:t>_</w:t>
            </w:r>
            <w:r w:rsidR="00E82A2C">
              <w:rPr>
                <w:rFonts w:hint="eastAsia"/>
              </w:rPr>
              <w:t>并发用户</w:t>
            </w:r>
            <w:r w:rsidR="00E82A2C">
              <w:t>登录</w:t>
            </w:r>
          </w:p>
        </w:tc>
        <w:tc>
          <w:tcPr>
            <w:tcW w:w="1518" w:type="dxa"/>
            <w:shd w:val="clear" w:color="auto" w:fill="92CDDC" w:themeFill="accent5" w:themeFillTint="99"/>
          </w:tcPr>
          <w:p w:rsidR="00E82A2C" w:rsidRDefault="00E82A2C" w:rsidP="00695A65">
            <w:r>
              <w:rPr>
                <w:rFonts w:hint="eastAsia"/>
              </w:rPr>
              <w:t>测试项标识</w:t>
            </w:r>
          </w:p>
        </w:tc>
        <w:tc>
          <w:tcPr>
            <w:tcW w:w="2744" w:type="dxa"/>
          </w:tcPr>
          <w:p w:rsidR="00E82A2C" w:rsidRDefault="00E82A2C" w:rsidP="00E82A2C">
            <w:r>
              <w:t>STNXWL_CSCI_XN_BFYH</w:t>
            </w:r>
          </w:p>
        </w:tc>
      </w:tr>
      <w:tr w:rsidR="00E82A2C" w:rsidTr="00695A65">
        <w:tc>
          <w:tcPr>
            <w:tcW w:w="1384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E82A2C" w:rsidRDefault="00E82A2C" w:rsidP="00695A65">
            <w:r>
              <w:rPr>
                <w:rFonts w:hint="eastAsia"/>
              </w:rPr>
              <w:t>测试</w:t>
            </w:r>
            <w:r>
              <w:t>方法</w:t>
            </w:r>
          </w:p>
        </w:tc>
        <w:tc>
          <w:tcPr>
            <w:tcW w:w="7138" w:type="dxa"/>
            <w:gridSpan w:val="3"/>
          </w:tcPr>
          <w:p w:rsidR="00E82A2C" w:rsidRDefault="00E82A2C" w:rsidP="00695A65">
            <w:r>
              <w:rPr>
                <w:rFonts w:hint="eastAsia"/>
              </w:rPr>
              <w:t>无</w:t>
            </w:r>
          </w:p>
        </w:tc>
      </w:tr>
      <w:tr w:rsidR="00E82A2C" w:rsidRPr="00C97142" w:rsidTr="00695A65">
        <w:tc>
          <w:tcPr>
            <w:tcW w:w="1384" w:type="dxa"/>
            <w:shd w:val="clear" w:color="auto" w:fill="92CDDC" w:themeFill="accent5" w:themeFillTint="99"/>
          </w:tcPr>
          <w:p w:rsidR="00E82A2C" w:rsidRDefault="00E82A2C" w:rsidP="00695A65">
            <w:r>
              <w:rPr>
                <w:rFonts w:hint="eastAsia"/>
              </w:rPr>
              <w:t>测试项描述</w:t>
            </w:r>
          </w:p>
        </w:tc>
        <w:tc>
          <w:tcPr>
            <w:tcW w:w="7138" w:type="dxa"/>
            <w:gridSpan w:val="3"/>
          </w:tcPr>
          <w:p w:rsidR="00E82A2C" w:rsidRPr="005511F0" w:rsidRDefault="00C97142" w:rsidP="00C97142"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Loadrunner</w:t>
            </w:r>
            <w:r>
              <w:t>软件，检测</w:t>
            </w:r>
            <w:r w:rsidR="00B503F5">
              <w:rPr>
                <w:rFonts w:hint="eastAsia"/>
              </w:rPr>
              <w:t>**</w:t>
            </w:r>
            <w:r>
              <w:t>逆向物流系统</w:t>
            </w:r>
            <w:r>
              <w:rPr>
                <w:rFonts w:hint="eastAsia"/>
              </w:rPr>
              <w:t>能够</w:t>
            </w:r>
            <w:r>
              <w:t>承受的最大并发用户数目</w:t>
            </w:r>
            <w:r>
              <w:rPr>
                <w:rFonts w:hint="eastAsia"/>
              </w:rPr>
              <w:t>及</w:t>
            </w:r>
            <w:r>
              <w:t>在不同并发用户数目下的压力</w:t>
            </w:r>
            <w:r>
              <w:rPr>
                <w:rFonts w:hint="eastAsia"/>
              </w:rPr>
              <w:t>情况</w:t>
            </w:r>
            <w:r>
              <w:t>。</w:t>
            </w:r>
          </w:p>
        </w:tc>
      </w:tr>
      <w:tr w:rsidR="00C97142" w:rsidRPr="00C97142" w:rsidTr="00695A65">
        <w:tc>
          <w:tcPr>
            <w:tcW w:w="1384" w:type="dxa"/>
            <w:shd w:val="clear" w:color="auto" w:fill="92CDDC" w:themeFill="accent5" w:themeFillTint="99"/>
          </w:tcPr>
          <w:p w:rsidR="00C97142" w:rsidRDefault="00C97142" w:rsidP="00695A65">
            <w:r>
              <w:rPr>
                <w:rFonts w:hint="eastAsia"/>
              </w:rPr>
              <w:t>详细</w:t>
            </w:r>
            <w:r>
              <w:t>方案</w:t>
            </w:r>
          </w:p>
        </w:tc>
        <w:tc>
          <w:tcPr>
            <w:tcW w:w="7138" w:type="dxa"/>
            <w:gridSpan w:val="3"/>
          </w:tcPr>
          <w:p w:rsidR="00C97142" w:rsidRPr="00C97142" w:rsidRDefault="00C97142" w:rsidP="00C97142">
            <w:r w:rsidRPr="00C97142">
              <w:rPr>
                <w:rFonts w:hint="eastAsia"/>
              </w:rPr>
              <w:t>1</w:t>
            </w:r>
            <w:r w:rsidRPr="00C97142">
              <w:rPr>
                <w:rFonts w:hint="eastAsia"/>
              </w:rPr>
              <w:t>、</w:t>
            </w:r>
            <w:r w:rsidRPr="00C97142">
              <w:t>录制系统登录业务脚本；</w:t>
            </w:r>
          </w:p>
          <w:p w:rsidR="00C97142" w:rsidRDefault="00C97142" w:rsidP="00C9714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t>脚本</w:t>
            </w:r>
            <w:r>
              <w:rPr>
                <w:rFonts w:hint="eastAsia"/>
              </w:rPr>
              <w:t>二次</w:t>
            </w:r>
            <w:r>
              <w:t>开发</w:t>
            </w:r>
            <w:r>
              <w:rPr>
                <w:rFonts w:hint="eastAsia"/>
              </w:rPr>
              <w:t>，</w:t>
            </w:r>
            <w:r>
              <w:t>划分具体登录事务</w:t>
            </w:r>
            <w:r>
              <w:rPr>
                <w:rFonts w:hint="eastAsia"/>
              </w:rPr>
              <w:t>，添加</w:t>
            </w:r>
            <w:r>
              <w:t>事务、集合点等；</w:t>
            </w:r>
          </w:p>
          <w:p w:rsidR="00C97142" w:rsidRDefault="00C97142" w:rsidP="00C97142">
            <w:r>
              <w:t>3</w:t>
            </w:r>
            <w:r>
              <w:rPr>
                <w:rFonts w:hint="eastAsia"/>
              </w:rPr>
              <w:t>、</w:t>
            </w:r>
            <w:r>
              <w:t>设计场景，采用</w:t>
            </w:r>
            <w:r>
              <w:rPr>
                <w:rFonts w:hint="eastAsia"/>
              </w:rPr>
              <w:t>手工</w:t>
            </w:r>
            <w:r>
              <w:t>场景方法设计场景，持续增压直到出现性能瓶颈</w:t>
            </w:r>
            <w:r>
              <w:rPr>
                <w:rFonts w:hint="eastAsia"/>
              </w:rPr>
              <w:t>（内存</w:t>
            </w:r>
            <w:r>
              <w:t>使用小于</w:t>
            </w:r>
            <w:r>
              <w:rPr>
                <w:rFonts w:hint="eastAsia"/>
              </w:rPr>
              <w:t>70</w:t>
            </w:r>
            <w:r>
              <w:t>%</w:t>
            </w:r>
            <w:r>
              <w:t>，</w:t>
            </w:r>
            <w:r>
              <w:t>CPU</w:t>
            </w:r>
            <w:r>
              <w:t>使用小于</w:t>
            </w:r>
            <w:r>
              <w:rPr>
                <w:rFonts w:hint="eastAsia"/>
              </w:rPr>
              <w:t>70</w:t>
            </w:r>
            <w:r>
              <w:t>%</w:t>
            </w:r>
            <w:r>
              <w:t>）</w:t>
            </w:r>
            <w:r>
              <w:rPr>
                <w:rFonts w:hint="eastAsia"/>
              </w:rPr>
              <w:t>，</w:t>
            </w:r>
            <w:r>
              <w:t>确定</w:t>
            </w:r>
            <w:r>
              <w:rPr>
                <w:rFonts w:hint="eastAsia"/>
              </w:rPr>
              <w:t>此时</w:t>
            </w:r>
            <w:r>
              <w:t>的并发用户数目</w:t>
            </w:r>
            <w:r w:rsidR="0041166A">
              <w:rPr>
                <w:rFonts w:hint="eastAsia"/>
              </w:rPr>
              <w:t>（最大</w:t>
            </w:r>
            <w:r w:rsidR="0041166A">
              <w:rPr>
                <w:rFonts w:hint="eastAsia"/>
              </w:rPr>
              <w:t>50</w:t>
            </w:r>
            <w:r w:rsidR="0041166A">
              <w:rPr>
                <w:rFonts w:hint="eastAsia"/>
              </w:rPr>
              <w:t>个</w:t>
            </w:r>
            <w:r w:rsidR="0041166A">
              <w:t>）</w:t>
            </w:r>
            <w:r w:rsidR="0041166A">
              <w:rPr>
                <w:rFonts w:hint="eastAsia"/>
              </w:rPr>
              <w:t>；</w:t>
            </w:r>
          </w:p>
          <w:p w:rsidR="0041166A" w:rsidRPr="0041166A" w:rsidRDefault="0041166A" w:rsidP="00C97142">
            <w:r>
              <w:t>4</w:t>
            </w:r>
            <w:r>
              <w:rPr>
                <w:rFonts w:hint="eastAsia"/>
              </w:rPr>
              <w:t>、</w:t>
            </w:r>
            <w:r>
              <w:t>分析阶段，分析系统登录时</w:t>
            </w:r>
            <w:r>
              <w:rPr>
                <w:rFonts w:hint="eastAsia"/>
              </w:rPr>
              <w:t>，</w:t>
            </w:r>
            <w:r>
              <w:t>在</w:t>
            </w:r>
            <w:r>
              <w:rPr>
                <w:rFonts w:hint="eastAsia"/>
              </w:rPr>
              <w:t>系统资源满足</w:t>
            </w:r>
            <w:r>
              <w:t>的情况下，能够保证的最大并发登录用户数目。</w:t>
            </w:r>
          </w:p>
        </w:tc>
      </w:tr>
    </w:tbl>
    <w:p w:rsidR="00E82A2C" w:rsidRPr="00E82A2C" w:rsidRDefault="00E82A2C" w:rsidP="00E8057E"/>
    <w:p w:rsidR="002E75EB" w:rsidRDefault="002E75EB" w:rsidP="002E75EB">
      <w:pPr>
        <w:pStyle w:val="2"/>
      </w:pPr>
      <w:bookmarkStart w:id="33" w:name="_Toc413165102"/>
      <w:r>
        <w:t>4.</w:t>
      </w:r>
      <w:r w:rsidR="00E8057E">
        <w:t>5</w:t>
      </w:r>
      <w:r w:rsidRPr="00574A34">
        <w:rPr>
          <w:rFonts w:hint="eastAsia"/>
        </w:rPr>
        <w:t xml:space="preserve"> </w:t>
      </w:r>
      <w:r w:rsidR="003070A9">
        <w:rPr>
          <w:rFonts w:hint="eastAsia"/>
        </w:rPr>
        <w:t>安全性</w:t>
      </w:r>
      <w:r w:rsidR="003070A9">
        <w:t>测试</w:t>
      </w:r>
      <w:r w:rsidR="003070A9">
        <w:rPr>
          <w:rFonts w:hint="eastAsia"/>
        </w:rPr>
        <w:t xml:space="preserve"> </w:t>
      </w:r>
      <w:r w:rsidR="003070A9">
        <w:t>STNXWL_CSCI_AQX</w:t>
      </w:r>
      <w:bookmarkEnd w:id="33"/>
    </w:p>
    <w:p w:rsidR="00E8057E" w:rsidRPr="006D6A2A" w:rsidRDefault="00B503F5" w:rsidP="00E8057E">
      <w:pPr>
        <w:pStyle w:val="a8"/>
        <w:numPr>
          <w:ilvl w:val="0"/>
          <w:numId w:val="13"/>
        </w:numPr>
        <w:ind w:firstLineChars="0"/>
        <w:jc w:val="center"/>
      </w:pPr>
      <w:r>
        <w:rPr>
          <w:rFonts w:hint="eastAsia"/>
        </w:rPr>
        <w:t>**</w:t>
      </w:r>
      <w:r w:rsidR="00E8057E">
        <w:t>逆向物流</w:t>
      </w:r>
      <w:r w:rsidR="00E8057E">
        <w:rPr>
          <w:rFonts w:hint="eastAsia"/>
        </w:rPr>
        <w:t>_</w:t>
      </w:r>
      <w:r w:rsidR="00E8057E">
        <w:t>CSCI</w:t>
      </w:r>
      <w:r w:rsidR="00E8057E">
        <w:rPr>
          <w:rFonts w:hint="eastAsia"/>
        </w:rPr>
        <w:t>_</w:t>
      </w:r>
      <w:r w:rsidR="00E8057E">
        <w:rPr>
          <w:rFonts w:hint="eastAsia"/>
        </w:rPr>
        <w:t>安全性测试</w:t>
      </w:r>
    </w:p>
    <w:tbl>
      <w:tblPr>
        <w:tblStyle w:val="aa"/>
        <w:tblW w:w="8522" w:type="dxa"/>
        <w:tblLook w:val="04A0" w:firstRow="1" w:lastRow="0" w:firstColumn="1" w:lastColumn="0" w:noHBand="0" w:noVBand="1"/>
      </w:tblPr>
      <w:tblGrid>
        <w:gridCol w:w="1384"/>
        <w:gridCol w:w="2876"/>
        <w:gridCol w:w="1518"/>
        <w:gridCol w:w="2744"/>
      </w:tblGrid>
      <w:tr w:rsidR="00E8057E" w:rsidTr="00C27FDF">
        <w:tc>
          <w:tcPr>
            <w:tcW w:w="1384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E8057E" w:rsidRDefault="00E8057E" w:rsidP="001B699A">
            <w:r>
              <w:rPr>
                <w:rFonts w:hint="eastAsia"/>
              </w:rPr>
              <w:t>测试项名称</w:t>
            </w:r>
          </w:p>
        </w:tc>
        <w:tc>
          <w:tcPr>
            <w:tcW w:w="2876" w:type="dxa"/>
          </w:tcPr>
          <w:p w:rsidR="00E8057E" w:rsidRDefault="00B503F5" w:rsidP="00E8057E">
            <w:r>
              <w:rPr>
                <w:rFonts w:hint="eastAsia"/>
              </w:rPr>
              <w:t>**</w:t>
            </w:r>
            <w:r w:rsidR="00E8057E">
              <w:t>逆向物流</w:t>
            </w:r>
            <w:r w:rsidR="00E8057E">
              <w:rPr>
                <w:rFonts w:hint="eastAsia"/>
              </w:rPr>
              <w:t>_</w:t>
            </w:r>
            <w:r w:rsidR="00E8057E">
              <w:t>CSCI</w:t>
            </w:r>
            <w:r w:rsidR="00E8057E">
              <w:rPr>
                <w:rFonts w:hint="eastAsia"/>
              </w:rPr>
              <w:t>_</w:t>
            </w:r>
            <w:r w:rsidR="00E8057E">
              <w:rPr>
                <w:rFonts w:hint="eastAsia"/>
              </w:rPr>
              <w:t>安全性</w:t>
            </w:r>
            <w:r w:rsidR="00E8057E">
              <w:t>测试</w:t>
            </w:r>
          </w:p>
        </w:tc>
        <w:tc>
          <w:tcPr>
            <w:tcW w:w="1518" w:type="dxa"/>
            <w:shd w:val="clear" w:color="auto" w:fill="92CDDC" w:themeFill="accent5" w:themeFillTint="99"/>
          </w:tcPr>
          <w:p w:rsidR="00E8057E" w:rsidRDefault="00E8057E" w:rsidP="001B699A">
            <w:r>
              <w:rPr>
                <w:rFonts w:hint="eastAsia"/>
              </w:rPr>
              <w:t>测试项标识</w:t>
            </w:r>
          </w:p>
        </w:tc>
        <w:tc>
          <w:tcPr>
            <w:tcW w:w="2744" w:type="dxa"/>
          </w:tcPr>
          <w:p w:rsidR="00E8057E" w:rsidRDefault="00E8057E" w:rsidP="00E8057E">
            <w:r>
              <w:t>STNXWL_CSCI_AQX</w:t>
            </w:r>
          </w:p>
        </w:tc>
      </w:tr>
      <w:tr w:rsidR="006202B8" w:rsidTr="00C27FDF">
        <w:tc>
          <w:tcPr>
            <w:tcW w:w="1384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6202B8" w:rsidRDefault="006202B8" w:rsidP="00695A65">
            <w:r>
              <w:rPr>
                <w:rFonts w:hint="eastAsia"/>
              </w:rPr>
              <w:t>测试</w:t>
            </w:r>
            <w:r>
              <w:t>方法</w:t>
            </w:r>
          </w:p>
        </w:tc>
        <w:tc>
          <w:tcPr>
            <w:tcW w:w="7138" w:type="dxa"/>
            <w:gridSpan w:val="3"/>
          </w:tcPr>
          <w:p w:rsidR="006202B8" w:rsidRDefault="006202B8" w:rsidP="00695A65">
            <w:r>
              <w:rPr>
                <w:rFonts w:hint="eastAsia"/>
              </w:rPr>
              <w:t>无</w:t>
            </w:r>
          </w:p>
        </w:tc>
      </w:tr>
      <w:tr w:rsidR="00E8057E" w:rsidTr="00C27FDF">
        <w:tc>
          <w:tcPr>
            <w:tcW w:w="1384" w:type="dxa"/>
            <w:shd w:val="clear" w:color="auto" w:fill="92CDDC" w:themeFill="accent5" w:themeFillTint="99"/>
          </w:tcPr>
          <w:p w:rsidR="00E8057E" w:rsidRDefault="00E8057E" w:rsidP="001B699A">
            <w:r>
              <w:rPr>
                <w:rFonts w:hint="eastAsia"/>
              </w:rPr>
              <w:t>测试项描述</w:t>
            </w:r>
          </w:p>
        </w:tc>
        <w:tc>
          <w:tcPr>
            <w:tcW w:w="7138" w:type="dxa"/>
            <w:gridSpan w:val="3"/>
          </w:tcPr>
          <w:p w:rsidR="00E8057E" w:rsidRPr="00163FD2" w:rsidRDefault="00163FD2" w:rsidP="00163FD2">
            <w:pPr>
              <w:rPr>
                <w:rFonts w:asciiTheme="minorEastAsia" w:hAnsiTheme="minorEastAsia"/>
              </w:rPr>
            </w:pPr>
            <w:r w:rsidRPr="00163FD2">
              <w:rPr>
                <w:rFonts w:hint="eastAsia"/>
              </w:rPr>
              <w:t>1</w:t>
            </w:r>
            <w:r w:rsidRPr="00163FD2">
              <w:rPr>
                <w:rFonts w:hint="eastAsia"/>
              </w:rPr>
              <w:t>、针对</w:t>
            </w:r>
            <w:r w:rsidRPr="00163FD2">
              <w:t>软件系统，采取</w:t>
            </w:r>
            <w:r w:rsidRPr="00163FD2">
              <w:rPr>
                <w:rFonts w:asciiTheme="minorEastAsia" w:hAnsiTheme="minorEastAsia"/>
              </w:rPr>
              <w:t>Hackbar</w:t>
            </w:r>
            <w:r w:rsidRPr="00163FD2">
              <w:rPr>
                <w:rFonts w:asciiTheme="minorEastAsia" w:hAnsiTheme="minorEastAsia" w:hint="eastAsia"/>
              </w:rPr>
              <w:t xml:space="preserve"> SQL注入、跨站攻击，</w:t>
            </w:r>
            <w:r w:rsidRPr="00163FD2">
              <w:rPr>
                <w:rFonts w:asciiTheme="minorEastAsia" w:hAnsiTheme="minorEastAsia"/>
              </w:rPr>
              <w:t>查看系统是否能阻止攻击并能正常工作</w:t>
            </w:r>
            <w:r w:rsidRPr="00163FD2">
              <w:rPr>
                <w:rFonts w:asciiTheme="minorEastAsia" w:hAnsiTheme="minorEastAsia" w:hint="eastAsia"/>
              </w:rPr>
              <w:t>。</w:t>
            </w:r>
          </w:p>
          <w:p w:rsidR="00163FD2" w:rsidRPr="00163FD2" w:rsidRDefault="00163FD2" w:rsidP="00163FD2">
            <w:pPr>
              <w:rPr>
                <w:rFonts w:asciiTheme="minorEastAsia" w:hAnsiTheme="minorEastAsia"/>
                <w:color w:val="FF0000"/>
              </w:rPr>
            </w:pPr>
            <w:r w:rsidRPr="00163FD2">
              <w:rPr>
                <w:rFonts w:hint="eastAsia"/>
                <w:color w:val="FF0000"/>
              </w:rPr>
              <w:lastRenderedPageBreak/>
              <w:t>2</w:t>
            </w:r>
            <w:r w:rsidRPr="00163FD2">
              <w:rPr>
                <w:rFonts w:hint="eastAsia"/>
                <w:color w:val="FF0000"/>
              </w:rPr>
              <w:t>、使</w:t>
            </w:r>
            <w:r w:rsidRPr="00163FD2">
              <w:rPr>
                <w:rFonts w:asciiTheme="minorEastAsia" w:hAnsiTheme="minorEastAsia" w:hint="eastAsia"/>
                <w:color w:val="FF0000"/>
              </w:rPr>
              <w:t>用webinspect工具对软件系统全面扫描，检查</w:t>
            </w:r>
            <w:r w:rsidRPr="00163FD2">
              <w:rPr>
                <w:rFonts w:asciiTheme="minorEastAsia" w:hAnsiTheme="minorEastAsia"/>
                <w:color w:val="FF0000"/>
              </w:rPr>
              <w:t>系统的安全漏洞</w:t>
            </w:r>
            <w:r w:rsidRPr="00163FD2">
              <w:rPr>
                <w:rFonts w:asciiTheme="minorEastAsia" w:hAnsiTheme="minorEastAsia" w:hint="eastAsia"/>
                <w:color w:val="FF0000"/>
              </w:rPr>
              <w:t>。</w:t>
            </w:r>
          </w:p>
          <w:p w:rsidR="00163FD2" w:rsidRPr="00163FD2" w:rsidRDefault="00163FD2" w:rsidP="00163FD2">
            <w:r w:rsidRPr="00163FD2">
              <w:rPr>
                <w:rFonts w:hint="eastAsia"/>
                <w:color w:val="FF0000"/>
              </w:rPr>
              <w:t>3</w:t>
            </w:r>
            <w:r w:rsidRPr="00163FD2">
              <w:rPr>
                <w:rFonts w:hint="eastAsia"/>
                <w:color w:val="FF0000"/>
              </w:rPr>
              <w:t>、使用</w:t>
            </w:r>
            <w:r w:rsidRPr="00163FD2">
              <w:rPr>
                <w:rFonts w:asciiTheme="minorEastAsia" w:hAnsiTheme="minorEastAsia"/>
                <w:color w:val="FF0000"/>
              </w:rPr>
              <w:t>F</w:t>
            </w:r>
            <w:r w:rsidRPr="00163FD2">
              <w:rPr>
                <w:rFonts w:asciiTheme="minorEastAsia" w:hAnsiTheme="minorEastAsia" w:hint="eastAsia"/>
                <w:color w:val="FF0000"/>
              </w:rPr>
              <w:t>ortify SCA工具对源码进行静态分析，</w:t>
            </w:r>
            <w:r w:rsidRPr="00163FD2">
              <w:rPr>
                <w:rFonts w:asciiTheme="minorEastAsia" w:hAnsiTheme="minorEastAsia"/>
                <w:color w:val="FF0000"/>
              </w:rPr>
              <w:t>检查</w:t>
            </w:r>
            <w:r w:rsidRPr="00163FD2">
              <w:rPr>
                <w:rFonts w:asciiTheme="minorEastAsia" w:hAnsiTheme="minorEastAsia" w:hint="eastAsia"/>
                <w:color w:val="FF0000"/>
              </w:rPr>
              <w:t>代码</w:t>
            </w:r>
            <w:r w:rsidRPr="00163FD2">
              <w:rPr>
                <w:rFonts w:asciiTheme="minorEastAsia" w:hAnsiTheme="minorEastAsia"/>
                <w:color w:val="FF0000"/>
              </w:rPr>
              <w:t>规范问题。</w:t>
            </w:r>
          </w:p>
        </w:tc>
      </w:tr>
    </w:tbl>
    <w:p w:rsidR="00E8057E" w:rsidRPr="00E8057E" w:rsidRDefault="00E8057E" w:rsidP="00E8057E"/>
    <w:p w:rsidR="003070A9" w:rsidRDefault="003070A9" w:rsidP="003070A9">
      <w:pPr>
        <w:pStyle w:val="2"/>
      </w:pPr>
      <w:bookmarkStart w:id="34" w:name="_Toc413165103"/>
      <w:r>
        <w:rPr>
          <w:rFonts w:hint="eastAsia"/>
        </w:rPr>
        <w:t>4.</w:t>
      </w:r>
      <w:r w:rsidR="00E8057E">
        <w:t>6</w:t>
      </w:r>
      <w:r>
        <w:rPr>
          <w:rFonts w:hint="eastAsia"/>
        </w:rPr>
        <w:t>人机</w:t>
      </w:r>
      <w:r w:rsidR="008C0D6E">
        <w:rPr>
          <w:rFonts w:hint="eastAsia"/>
        </w:rPr>
        <w:t>交互</w:t>
      </w:r>
      <w:r>
        <w:rPr>
          <w:rFonts w:hint="eastAsia"/>
        </w:rPr>
        <w:t>界面</w:t>
      </w:r>
      <w:r>
        <w:t>测试</w:t>
      </w:r>
      <w:r>
        <w:t>STNXWL_CSCI_RJ</w:t>
      </w:r>
      <w:r w:rsidR="00E8057E">
        <w:t>J</w:t>
      </w:r>
      <w:r w:rsidR="008C0D6E">
        <w:t>H</w:t>
      </w:r>
      <w:bookmarkEnd w:id="34"/>
    </w:p>
    <w:p w:rsidR="00E8057E" w:rsidRPr="006D6A2A" w:rsidRDefault="00B503F5" w:rsidP="00E8057E">
      <w:pPr>
        <w:pStyle w:val="a8"/>
        <w:numPr>
          <w:ilvl w:val="0"/>
          <w:numId w:val="13"/>
        </w:numPr>
        <w:ind w:firstLineChars="0"/>
        <w:jc w:val="center"/>
      </w:pPr>
      <w:r>
        <w:rPr>
          <w:rFonts w:hint="eastAsia"/>
        </w:rPr>
        <w:t>**</w:t>
      </w:r>
      <w:r w:rsidR="00E8057E">
        <w:t>逆向物流</w:t>
      </w:r>
      <w:r w:rsidR="00E8057E">
        <w:rPr>
          <w:rFonts w:hint="eastAsia"/>
        </w:rPr>
        <w:t>_</w:t>
      </w:r>
      <w:r w:rsidR="00E8057E">
        <w:t>CSCI</w:t>
      </w:r>
      <w:r w:rsidR="00E8057E">
        <w:rPr>
          <w:rFonts w:hint="eastAsia"/>
        </w:rPr>
        <w:t>_</w:t>
      </w:r>
      <w:r w:rsidR="008563B9">
        <w:rPr>
          <w:rFonts w:hint="eastAsia"/>
        </w:rPr>
        <w:t>人机</w:t>
      </w:r>
      <w:r w:rsidR="008C0D6E">
        <w:rPr>
          <w:rFonts w:hint="eastAsia"/>
        </w:rPr>
        <w:t>交互</w:t>
      </w:r>
      <w:r w:rsidR="008563B9">
        <w:rPr>
          <w:rFonts w:hint="eastAsia"/>
        </w:rPr>
        <w:t>界面</w:t>
      </w:r>
      <w:r w:rsidR="008563B9">
        <w:t>测试</w:t>
      </w:r>
    </w:p>
    <w:tbl>
      <w:tblPr>
        <w:tblStyle w:val="aa"/>
        <w:tblW w:w="8522" w:type="dxa"/>
        <w:tblLook w:val="04A0" w:firstRow="1" w:lastRow="0" w:firstColumn="1" w:lastColumn="0" w:noHBand="0" w:noVBand="1"/>
      </w:tblPr>
      <w:tblGrid>
        <w:gridCol w:w="1384"/>
        <w:gridCol w:w="2876"/>
        <w:gridCol w:w="1518"/>
        <w:gridCol w:w="2744"/>
      </w:tblGrid>
      <w:tr w:rsidR="00E8057E" w:rsidTr="00C27FDF">
        <w:tc>
          <w:tcPr>
            <w:tcW w:w="1384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E8057E" w:rsidRDefault="00E8057E" w:rsidP="001B699A">
            <w:r>
              <w:rPr>
                <w:rFonts w:hint="eastAsia"/>
              </w:rPr>
              <w:t>测试项名称</w:t>
            </w:r>
          </w:p>
        </w:tc>
        <w:tc>
          <w:tcPr>
            <w:tcW w:w="2876" w:type="dxa"/>
          </w:tcPr>
          <w:p w:rsidR="00E8057E" w:rsidRPr="008563B9" w:rsidRDefault="00B503F5" w:rsidP="008563B9">
            <w:r>
              <w:rPr>
                <w:rFonts w:hint="eastAsia"/>
              </w:rPr>
              <w:t>**</w:t>
            </w:r>
            <w:r w:rsidR="00E8057E">
              <w:t>逆向物流</w:t>
            </w:r>
            <w:r w:rsidR="00E8057E">
              <w:rPr>
                <w:rFonts w:hint="eastAsia"/>
              </w:rPr>
              <w:t>_</w:t>
            </w:r>
            <w:r w:rsidR="00E8057E">
              <w:t>CSCI</w:t>
            </w:r>
            <w:r w:rsidR="00E8057E">
              <w:rPr>
                <w:rFonts w:hint="eastAsia"/>
              </w:rPr>
              <w:t>_</w:t>
            </w:r>
            <w:r w:rsidR="008563B9">
              <w:rPr>
                <w:rFonts w:hint="eastAsia"/>
              </w:rPr>
              <w:t>人机</w:t>
            </w:r>
            <w:r w:rsidR="008C0D6E">
              <w:rPr>
                <w:rFonts w:hint="eastAsia"/>
              </w:rPr>
              <w:t>交互</w:t>
            </w:r>
            <w:r w:rsidR="008563B9">
              <w:t>界面测试</w:t>
            </w:r>
          </w:p>
        </w:tc>
        <w:tc>
          <w:tcPr>
            <w:tcW w:w="1518" w:type="dxa"/>
            <w:shd w:val="clear" w:color="auto" w:fill="92CDDC" w:themeFill="accent5" w:themeFillTint="99"/>
          </w:tcPr>
          <w:p w:rsidR="00E8057E" w:rsidRDefault="00E8057E" w:rsidP="001B699A">
            <w:r>
              <w:rPr>
                <w:rFonts w:hint="eastAsia"/>
              </w:rPr>
              <w:t>测试项标识</w:t>
            </w:r>
          </w:p>
        </w:tc>
        <w:tc>
          <w:tcPr>
            <w:tcW w:w="2744" w:type="dxa"/>
          </w:tcPr>
          <w:p w:rsidR="00E8057E" w:rsidRDefault="00E8057E" w:rsidP="008C0D6E">
            <w:r>
              <w:t>STNXWL_CSCI_</w:t>
            </w:r>
            <w:r w:rsidR="008563B9">
              <w:t>RJJ</w:t>
            </w:r>
            <w:r w:rsidR="008C0D6E">
              <w:t>H</w:t>
            </w:r>
          </w:p>
        </w:tc>
      </w:tr>
      <w:tr w:rsidR="006202B8" w:rsidTr="00C27FDF">
        <w:tc>
          <w:tcPr>
            <w:tcW w:w="1384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6202B8" w:rsidRDefault="006202B8" w:rsidP="00695A65">
            <w:r>
              <w:rPr>
                <w:rFonts w:hint="eastAsia"/>
              </w:rPr>
              <w:t>测试</w:t>
            </w:r>
            <w:r>
              <w:t>方法</w:t>
            </w:r>
          </w:p>
        </w:tc>
        <w:tc>
          <w:tcPr>
            <w:tcW w:w="7138" w:type="dxa"/>
            <w:gridSpan w:val="3"/>
          </w:tcPr>
          <w:p w:rsidR="006202B8" w:rsidRDefault="006202B8" w:rsidP="00695A65">
            <w:r>
              <w:rPr>
                <w:rFonts w:hint="eastAsia"/>
              </w:rPr>
              <w:t>无</w:t>
            </w:r>
          </w:p>
        </w:tc>
      </w:tr>
      <w:tr w:rsidR="00E8057E" w:rsidTr="00C27FDF">
        <w:tc>
          <w:tcPr>
            <w:tcW w:w="1384" w:type="dxa"/>
            <w:shd w:val="clear" w:color="auto" w:fill="92CDDC" w:themeFill="accent5" w:themeFillTint="99"/>
          </w:tcPr>
          <w:p w:rsidR="00E8057E" w:rsidRDefault="00E8057E" w:rsidP="001B699A">
            <w:r>
              <w:rPr>
                <w:rFonts w:hint="eastAsia"/>
              </w:rPr>
              <w:t>测试项描述</w:t>
            </w:r>
          </w:p>
        </w:tc>
        <w:tc>
          <w:tcPr>
            <w:tcW w:w="7138" w:type="dxa"/>
            <w:gridSpan w:val="3"/>
          </w:tcPr>
          <w:p w:rsidR="00E8057E" w:rsidRDefault="008C0D6E" w:rsidP="001B699A">
            <w:pPr>
              <w:rPr>
                <w:rFonts w:asciiTheme="minorEastAsia" w:hAnsiTheme="minorEastAsia"/>
                <w:sz w:val="22"/>
              </w:rPr>
            </w:pPr>
            <w:r>
              <w:rPr>
                <w:rFonts w:hint="eastAsia"/>
              </w:rPr>
              <w:t>针对系统</w:t>
            </w:r>
            <w:r>
              <w:t>各</w:t>
            </w:r>
            <w:r w:rsidRPr="006B7672">
              <w:rPr>
                <w:rFonts w:asciiTheme="minorEastAsia" w:hAnsiTheme="minorEastAsia" w:hint="eastAsia"/>
                <w:sz w:val="22"/>
              </w:rPr>
              <w:t>界面</w:t>
            </w:r>
            <w:r>
              <w:rPr>
                <w:rFonts w:asciiTheme="minorEastAsia" w:hAnsiTheme="minorEastAsia" w:hint="eastAsia"/>
                <w:sz w:val="22"/>
              </w:rPr>
              <w:t>进行</w:t>
            </w:r>
            <w:r w:rsidRPr="006B7672">
              <w:rPr>
                <w:rFonts w:asciiTheme="minorEastAsia" w:hAnsiTheme="minorEastAsia" w:hint="eastAsia"/>
                <w:sz w:val="22"/>
              </w:rPr>
              <w:t>一致性</w:t>
            </w:r>
            <w:r>
              <w:rPr>
                <w:rFonts w:asciiTheme="minorEastAsia" w:hAnsiTheme="minorEastAsia" w:hint="eastAsia"/>
                <w:sz w:val="22"/>
              </w:rPr>
              <w:t>、易用性、浏览器兼容性测试</w:t>
            </w:r>
            <w:r>
              <w:rPr>
                <w:rFonts w:asciiTheme="minorEastAsia" w:hAnsiTheme="minorEastAsia"/>
                <w:sz w:val="22"/>
              </w:rPr>
              <w:t>：</w:t>
            </w:r>
          </w:p>
          <w:p w:rsidR="008C0D6E" w:rsidRPr="008C0D6E" w:rsidRDefault="008C0D6E" w:rsidP="008C0D6E">
            <w:pPr>
              <w:rPr>
                <w:rFonts w:asciiTheme="minorEastAsia" w:hAnsiTheme="minorEastAsia"/>
                <w:sz w:val="22"/>
              </w:rPr>
            </w:pPr>
            <w:r w:rsidRPr="008C0D6E">
              <w:rPr>
                <w:rFonts w:asciiTheme="minorEastAsia" w:hAnsiTheme="minorEastAsia"/>
                <w:sz w:val="22"/>
              </w:rPr>
              <w:t>1</w:t>
            </w:r>
            <w:r w:rsidRPr="008C0D6E">
              <w:rPr>
                <w:rFonts w:asciiTheme="minorEastAsia" w:hAnsiTheme="minorEastAsia" w:hint="eastAsia"/>
                <w:sz w:val="22"/>
              </w:rPr>
              <w:t>、</w:t>
            </w:r>
            <w:r w:rsidRPr="008C0D6E">
              <w:rPr>
                <w:rFonts w:asciiTheme="minorEastAsia" w:hAnsiTheme="minorEastAsia"/>
                <w:sz w:val="22"/>
              </w:rPr>
              <w:t>验证界面文字、按钮、图片使用前后一致性</w:t>
            </w:r>
            <w:r w:rsidRPr="008C0D6E">
              <w:rPr>
                <w:rFonts w:asciiTheme="minorEastAsia" w:hAnsiTheme="minorEastAsia" w:hint="eastAsia"/>
                <w:sz w:val="22"/>
              </w:rPr>
              <w:t>。</w:t>
            </w:r>
          </w:p>
          <w:p w:rsidR="008C0D6E" w:rsidRDefault="008C0D6E" w:rsidP="008C0D6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t>验证系统</w:t>
            </w:r>
            <w:r>
              <w:rPr>
                <w:rFonts w:hint="eastAsia"/>
              </w:rPr>
              <w:t>功能</w:t>
            </w:r>
            <w:r>
              <w:t>设计、界面编排等的易用性。</w:t>
            </w:r>
          </w:p>
          <w:p w:rsidR="008C0D6E" w:rsidRPr="008C0D6E" w:rsidRDefault="008C0D6E" w:rsidP="008C0D6E">
            <w:r>
              <w:t>3</w:t>
            </w:r>
            <w:r>
              <w:rPr>
                <w:rFonts w:hint="eastAsia"/>
              </w:rPr>
              <w:t>、</w:t>
            </w:r>
            <w:r>
              <w:t>验证系统对不同浏览器的兼容性。</w:t>
            </w:r>
          </w:p>
        </w:tc>
      </w:tr>
    </w:tbl>
    <w:p w:rsidR="00E8057E" w:rsidRPr="00E8057E" w:rsidRDefault="00E8057E" w:rsidP="00E8057E"/>
    <w:p w:rsidR="000F215D" w:rsidRDefault="00574A34" w:rsidP="00574A34">
      <w:pPr>
        <w:pStyle w:val="2"/>
      </w:pPr>
      <w:bookmarkStart w:id="35" w:name="_Toc257288492"/>
      <w:bookmarkStart w:id="36" w:name="_Toc413165104"/>
      <w:r>
        <w:t>4.</w:t>
      </w:r>
      <w:r w:rsidR="00E8057E">
        <w:t>7</w:t>
      </w:r>
      <w:r w:rsidR="000F215D" w:rsidRPr="00574A34">
        <w:rPr>
          <w:rFonts w:hint="eastAsia"/>
        </w:rPr>
        <w:t xml:space="preserve"> </w:t>
      </w:r>
      <w:bookmarkEnd w:id="35"/>
      <w:r w:rsidR="003070A9">
        <w:rPr>
          <w:rFonts w:hint="eastAsia"/>
        </w:rPr>
        <w:t>系统</w:t>
      </w:r>
      <w:r w:rsidR="003070A9">
        <w:t>容错测试</w:t>
      </w:r>
      <w:r w:rsidR="003070A9">
        <w:rPr>
          <w:rFonts w:hint="eastAsia"/>
        </w:rPr>
        <w:t xml:space="preserve"> </w:t>
      </w:r>
      <w:r w:rsidR="003070A9">
        <w:t>STNXWL_CSCI_RCX</w:t>
      </w:r>
      <w:bookmarkEnd w:id="36"/>
    </w:p>
    <w:p w:rsidR="008563B9" w:rsidRPr="006D6A2A" w:rsidRDefault="00B503F5" w:rsidP="008563B9">
      <w:pPr>
        <w:pStyle w:val="a8"/>
        <w:numPr>
          <w:ilvl w:val="0"/>
          <w:numId w:val="13"/>
        </w:numPr>
        <w:ind w:firstLineChars="0"/>
        <w:jc w:val="center"/>
      </w:pPr>
      <w:r>
        <w:rPr>
          <w:rFonts w:hint="eastAsia"/>
        </w:rPr>
        <w:t>**</w:t>
      </w:r>
      <w:r w:rsidR="008563B9">
        <w:t>逆向物流</w:t>
      </w:r>
      <w:r w:rsidR="008563B9">
        <w:rPr>
          <w:rFonts w:hint="eastAsia"/>
        </w:rPr>
        <w:t>_</w:t>
      </w:r>
      <w:r w:rsidR="008563B9">
        <w:t>CSCI</w:t>
      </w:r>
      <w:r w:rsidR="008563B9">
        <w:rPr>
          <w:rFonts w:hint="eastAsia"/>
        </w:rPr>
        <w:t>_</w:t>
      </w:r>
      <w:r w:rsidR="008563B9">
        <w:rPr>
          <w:rFonts w:hint="eastAsia"/>
        </w:rPr>
        <w:t>系统容错性</w:t>
      </w:r>
      <w:r w:rsidR="008563B9">
        <w:t>测试</w:t>
      </w:r>
    </w:p>
    <w:tbl>
      <w:tblPr>
        <w:tblStyle w:val="aa"/>
        <w:tblW w:w="8522" w:type="dxa"/>
        <w:tblLook w:val="04A0" w:firstRow="1" w:lastRow="0" w:firstColumn="1" w:lastColumn="0" w:noHBand="0" w:noVBand="1"/>
      </w:tblPr>
      <w:tblGrid>
        <w:gridCol w:w="1384"/>
        <w:gridCol w:w="2876"/>
        <w:gridCol w:w="1518"/>
        <w:gridCol w:w="2744"/>
      </w:tblGrid>
      <w:tr w:rsidR="008563B9" w:rsidTr="00C27FDF">
        <w:tc>
          <w:tcPr>
            <w:tcW w:w="1384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8563B9" w:rsidRDefault="008563B9" w:rsidP="001B699A">
            <w:r>
              <w:rPr>
                <w:rFonts w:hint="eastAsia"/>
              </w:rPr>
              <w:t>测试项名称</w:t>
            </w:r>
          </w:p>
        </w:tc>
        <w:tc>
          <w:tcPr>
            <w:tcW w:w="2876" w:type="dxa"/>
          </w:tcPr>
          <w:p w:rsidR="008563B9" w:rsidRPr="008563B9" w:rsidRDefault="00B503F5" w:rsidP="001B699A">
            <w:r>
              <w:rPr>
                <w:rFonts w:hint="eastAsia"/>
              </w:rPr>
              <w:t>**</w:t>
            </w:r>
            <w:r w:rsidR="008563B9">
              <w:t>逆向物流</w:t>
            </w:r>
            <w:r w:rsidR="008563B9">
              <w:rPr>
                <w:rFonts w:hint="eastAsia"/>
              </w:rPr>
              <w:t>_</w:t>
            </w:r>
            <w:r w:rsidR="008563B9">
              <w:t>CSCI</w:t>
            </w:r>
            <w:r w:rsidR="008563B9">
              <w:rPr>
                <w:rFonts w:hint="eastAsia"/>
              </w:rPr>
              <w:t>_</w:t>
            </w:r>
            <w:r w:rsidR="008563B9">
              <w:rPr>
                <w:rFonts w:hint="eastAsia"/>
              </w:rPr>
              <w:t>系统</w:t>
            </w:r>
            <w:r w:rsidR="008563B9">
              <w:t>容错性测试</w:t>
            </w:r>
          </w:p>
        </w:tc>
        <w:tc>
          <w:tcPr>
            <w:tcW w:w="1518" w:type="dxa"/>
            <w:shd w:val="clear" w:color="auto" w:fill="92CDDC" w:themeFill="accent5" w:themeFillTint="99"/>
          </w:tcPr>
          <w:p w:rsidR="008563B9" w:rsidRDefault="008563B9" w:rsidP="001B699A">
            <w:r>
              <w:rPr>
                <w:rFonts w:hint="eastAsia"/>
              </w:rPr>
              <w:t>测试项标识</w:t>
            </w:r>
          </w:p>
        </w:tc>
        <w:tc>
          <w:tcPr>
            <w:tcW w:w="2744" w:type="dxa"/>
          </w:tcPr>
          <w:p w:rsidR="008563B9" w:rsidRDefault="008563B9" w:rsidP="008563B9">
            <w:r>
              <w:t>STNXWL_CSCI_RCX</w:t>
            </w:r>
          </w:p>
        </w:tc>
      </w:tr>
      <w:tr w:rsidR="006202B8" w:rsidTr="00C27FDF">
        <w:tc>
          <w:tcPr>
            <w:tcW w:w="1384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6202B8" w:rsidRDefault="006202B8" w:rsidP="00695A65">
            <w:r>
              <w:rPr>
                <w:rFonts w:hint="eastAsia"/>
              </w:rPr>
              <w:t>测试</w:t>
            </w:r>
            <w:r>
              <w:t>方法</w:t>
            </w:r>
          </w:p>
        </w:tc>
        <w:tc>
          <w:tcPr>
            <w:tcW w:w="7138" w:type="dxa"/>
            <w:gridSpan w:val="3"/>
          </w:tcPr>
          <w:p w:rsidR="006202B8" w:rsidRDefault="006202B8" w:rsidP="00695A65">
            <w:r>
              <w:rPr>
                <w:rFonts w:hint="eastAsia"/>
              </w:rPr>
              <w:t>无</w:t>
            </w:r>
          </w:p>
        </w:tc>
      </w:tr>
      <w:tr w:rsidR="008563B9" w:rsidTr="00C27FDF">
        <w:tc>
          <w:tcPr>
            <w:tcW w:w="1384" w:type="dxa"/>
            <w:shd w:val="clear" w:color="auto" w:fill="92CDDC" w:themeFill="accent5" w:themeFillTint="99"/>
          </w:tcPr>
          <w:p w:rsidR="008563B9" w:rsidRDefault="008563B9" w:rsidP="001B699A">
            <w:r>
              <w:rPr>
                <w:rFonts w:hint="eastAsia"/>
              </w:rPr>
              <w:t>测试项描述</w:t>
            </w:r>
          </w:p>
        </w:tc>
        <w:tc>
          <w:tcPr>
            <w:tcW w:w="7138" w:type="dxa"/>
            <w:gridSpan w:val="3"/>
          </w:tcPr>
          <w:p w:rsidR="008563B9" w:rsidRPr="00C57792" w:rsidRDefault="00C57792" w:rsidP="00C57792">
            <w:r w:rsidRPr="00C57792">
              <w:rPr>
                <w:rFonts w:hint="eastAsia"/>
              </w:rPr>
              <w:t>1</w:t>
            </w:r>
            <w:r w:rsidRPr="00C57792">
              <w:rPr>
                <w:rFonts w:hint="eastAsia"/>
              </w:rPr>
              <w:t>、输入异常数据或进行异常操作，查看是否给出提示或内部消化掉，而不会导致系统出错甚至崩溃，以检验系统的容错性。</w:t>
            </w:r>
          </w:p>
          <w:p w:rsidR="00C57792" w:rsidRPr="00C57792" w:rsidRDefault="00C57792" w:rsidP="00C57792">
            <w:r>
              <w:t>2</w:t>
            </w:r>
            <w:r>
              <w:rPr>
                <w:rFonts w:hint="eastAsia"/>
              </w:rPr>
              <w:t>、</w:t>
            </w:r>
            <w:r w:rsidRPr="003914D7">
              <w:rPr>
                <w:rFonts w:hint="eastAsia"/>
              </w:rPr>
              <w:t>通过各种手段</w:t>
            </w:r>
            <w:r w:rsidRPr="00C57792">
              <w:rPr>
                <w:rFonts w:hint="eastAsia"/>
              </w:rPr>
              <w:t>，让软件强制性地发生故障，然后验证系统已保存的用户数据是否丢失、系统和数据是否能很快恢复。</w:t>
            </w:r>
          </w:p>
        </w:tc>
      </w:tr>
    </w:tbl>
    <w:p w:rsidR="008563B9" w:rsidRPr="008563B9" w:rsidRDefault="008563B9" w:rsidP="008563B9"/>
    <w:p w:rsidR="00574A34" w:rsidRDefault="00574A34" w:rsidP="00574A34">
      <w:pPr>
        <w:pStyle w:val="1"/>
        <w:ind w:left="431" w:hanging="431"/>
        <w:rPr>
          <w:rFonts w:ascii="黑体" w:eastAsia="黑体" w:hAnsi="宋体"/>
          <w:bCs w:val="0"/>
          <w:smallCaps/>
          <w:noProof/>
          <w:kern w:val="0"/>
          <w:sz w:val="36"/>
          <w:szCs w:val="20"/>
        </w:rPr>
      </w:pPr>
      <w:bookmarkStart w:id="37" w:name="_Toc413165105"/>
      <w:r>
        <w:rPr>
          <w:rFonts w:ascii="黑体" w:eastAsia="黑体" w:hAnsi="宋体"/>
          <w:bCs w:val="0"/>
          <w:smallCaps/>
          <w:noProof/>
          <w:kern w:val="0"/>
          <w:sz w:val="36"/>
          <w:szCs w:val="20"/>
        </w:rPr>
        <w:t>5</w:t>
      </w:r>
      <w:r>
        <w:rPr>
          <w:rFonts w:ascii="黑体" w:eastAsia="黑体" w:hAnsi="宋体" w:hint="eastAsia"/>
          <w:bCs w:val="0"/>
          <w:smallCaps/>
          <w:noProof/>
          <w:kern w:val="0"/>
          <w:sz w:val="36"/>
          <w:szCs w:val="20"/>
        </w:rPr>
        <w:t xml:space="preserve"> 系统</w:t>
      </w:r>
      <w:r>
        <w:rPr>
          <w:rFonts w:ascii="黑体" w:eastAsia="黑体" w:hAnsi="宋体"/>
          <w:bCs w:val="0"/>
          <w:smallCaps/>
          <w:noProof/>
          <w:kern w:val="0"/>
          <w:sz w:val="36"/>
          <w:szCs w:val="20"/>
        </w:rPr>
        <w:t>测试</w:t>
      </w:r>
      <w:r w:rsidR="00172EF9">
        <w:rPr>
          <w:rFonts w:ascii="黑体" w:eastAsia="黑体" w:hAnsi="宋体" w:hint="eastAsia"/>
          <w:bCs w:val="0"/>
          <w:smallCaps/>
          <w:noProof/>
          <w:kern w:val="0"/>
          <w:sz w:val="36"/>
          <w:szCs w:val="20"/>
        </w:rPr>
        <w:t xml:space="preserve"> </w:t>
      </w:r>
      <w:r w:rsidR="00172EF9">
        <w:t>STNXWL_SYS</w:t>
      </w:r>
      <w:bookmarkEnd w:id="37"/>
    </w:p>
    <w:p w:rsidR="002E75EB" w:rsidRDefault="002E75EB" w:rsidP="002E75EB">
      <w:pPr>
        <w:pStyle w:val="2"/>
      </w:pPr>
      <w:bookmarkStart w:id="38" w:name="_Toc413165106"/>
      <w:r>
        <w:t>5.</w:t>
      </w:r>
      <w:r w:rsidR="005B7865">
        <w:t>1</w:t>
      </w:r>
      <w:r w:rsidRPr="00574A34">
        <w:rPr>
          <w:rFonts w:hint="eastAsia"/>
        </w:rPr>
        <w:t xml:space="preserve"> </w:t>
      </w:r>
      <w:r w:rsidR="005B7865">
        <w:rPr>
          <w:rFonts w:hint="eastAsia"/>
        </w:rPr>
        <w:t>与信息</w:t>
      </w:r>
      <w:r w:rsidR="005B7865">
        <w:t>追溯系统接口</w:t>
      </w:r>
      <w:r w:rsidR="00172EF9">
        <w:rPr>
          <w:rFonts w:hint="eastAsia"/>
        </w:rPr>
        <w:t xml:space="preserve"> </w:t>
      </w:r>
      <w:r w:rsidR="00172EF9">
        <w:t>STNXWL_SYS_XXZS</w:t>
      </w:r>
      <w:bookmarkEnd w:id="38"/>
    </w:p>
    <w:p w:rsidR="00B408D2" w:rsidRPr="006D6A2A" w:rsidRDefault="00B503F5" w:rsidP="00B408D2">
      <w:pPr>
        <w:pStyle w:val="a8"/>
        <w:numPr>
          <w:ilvl w:val="0"/>
          <w:numId w:val="13"/>
        </w:numPr>
        <w:ind w:firstLineChars="0"/>
        <w:jc w:val="center"/>
      </w:pPr>
      <w:r>
        <w:rPr>
          <w:rFonts w:hint="eastAsia"/>
        </w:rPr>
        <w:t>**</w:t>
      </w:r>
      <w:r w:rsidR="00B408D2">
        <w:t>逆向物流</w:t>
      </w:r>
      <w:r w:rsidR="00B408D2">
        <w:rPr>
          <w:rFonts w:hint="eastAsia"/>
        </w:rPr>
        <w:t>_</w:t>
      </w:r>
      <w:r w:rsidR="00B408D2">
        <w:t>SYS</w:t>
      </w:r>
      <w:r w:rsidR="00B408D2">
        <w:rPr>
          <w:rFonts w:hint="eastAsia"/>
        </w:rPr>
        <w:t>_</w:t>
      </w:r>
      <w:r w:rsidR="00B408D2">
        <w:rPr>
          <w:rFonts w:hint="eastAsia"/>
        </w:rPr>
        <w:t>信息追溯</w:t>
      </w:r>
    </w:p>
    <w:tbl>
      <w:tblPr>
        <w:tblStyle w:val="aa"/>
        <w:tblW w:w="8612" w:type="dxa"/>
        <w:tblLook w:val="04A0" w:firstRow="1" w:lastRow="0" w:firstColumn="1" w:lastColumn="0" w:noHBand="0" w:noVBand="1"/>
      </w:tblPr>
      <w:tblGrid>
        <w:gridCol w:w="1384"/>
        <w:gridCol w:w="2876"/>
        <w:gridCol w:w="1518"/>
        <w:gridCol w:w="2744"/>
        <w:gridCol w:w="90"/>
      </w:tblGrid>
      <w:tr w:rsidR="00B408D2" w:rsidTr="006202B8">
        <w:trPr>
          <w:gridAfter w:val="1"/>
          <w:wAfter w:w="90" w:type="dxa"/>
        </w:trPr>
        <w:tc>
          <w:tcPr>
            <w:tcW w:w="1384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B408D2" w:rsidRDefault="00B408D2" w:rsidP="001B699A">
            <w:r>
              <w:rPr>
                <w:rFonts w:hint="eastAsia"/>
              </w:rPr>
              <w:t>测试项名称</w:t>
            </w:r>
          </w:p>
        </w:tc>
        <w:tc>
          <w:tcPr>
            <w:tcW w:w="2876" w:type="dxa"/>
          </w:tcPr>
          <w:p w:rsidR="00B408D2" w:rsidRPr="008563B9" w:rsidRDefault="00B503F5" w:rsidP="00B408D2">
            <w:r>
              <w:rPr>
                <w:rFonts w:hint="eastAsia"/>
              </w:rPr>
              <w:t>**</w:t>
            </w:r>
            <w:r w:rsidR="00B408D2">
              <w:t>逆向物流</w:t>
            </w:r>
            <w:r w:rsidR="00B408D2">
              <w:rPr>
                <w:rFonts w:hint="eastAsia"/>
              </w:rPr>
              <w:t>_</w:t>
            </w:r>
            <w:r w:rsidR="00B408D2">
              <w:t>SYS</w:t>
            </w:r>
            <w:r w:rsidR="00B408D2">
              <w:rPr>
                <w:rFonts w:hint="eastAsia"/>
              </w:rPr>
              <w:t>_</w:t>
            </w:r>
            <w:r w:rsidR="00B408D2">
              <w:rPr>
                <w:rFonts w:hint="eastAsia"/>
              </w:rPr>
              <w:t>信息追溯</w:t>
            </w:r>
          </w:p>
        </w:tc>
        <w:tc>
          <w:tcPr>
            <w:tcW w:w="1518" w:type="dxa"/>
            <w:shd w:val="clear" w:color="auto" w:fill="92CDDC" w:themeFill="accent5" w:themeFillTint="99"/>
          </w:tcPr>
          <w:p w:rsidR="00B408D2" w:rsidRDefault="00B408D2" w:rsidP="001B699A">
            <w:r>
              <w:rPr>
                <w:rFonts w:hint="eastAsia"/>
              </w:rPr>
              <w:t>测试项标识</w:t>
            </w:r>
          </w:p>
        </w:tc>
        <w:tc>
          <w:tcPr>
            <w:tcW w:w="2744" w:type="dxa"/>
          </w:tcPr>
          <w:p w:rsidR="00B408D2" w:rsidRDefault="00B408D2" w:rsidP="00B408D2">
            <w:r>
              <w:t>STNXWL_SYS_XXZS</w:t>
            </w:r>
          </w:p>
        </w:tc>
      </w:tr>
      <w:tr w:rsidR="006202B8" w:rsidTr="006202B8">
        <w:tc>
          <w:tcPr>
            <w:tcW w:w="1384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6202B8" w:rsidRDefault="006202B8" w:rsidP="00695A65">
            <w:r>
              <w:rPr>
                <w:rFonts w:hint="eastAsia"/>
              </w:rPr>
              <w:t>测试</w:t>
            </w:r>
            <w:r>
              <w:t>方法</w:t>
            </w:r>
          </w:p>
        </w:tc>
        <w:tc>
          <w:tcPr>
            <w:tcW w:w="7228" w:type="dxa"/>
            <w:gridSpan w:val="4"/>
          </w:tcPr>
          <w:p w:rsidR="006202B8" w:rsidRDefault="006202B8" w:rsidP="00695A65">
            <w:r>
              <w:rPr>
                <w:rFonts w:hint="eastAsia"/>
              </w:rPr>
              <w:t>无</w:t>
            </w:r>
          </w:p>
        </w:tc>
      </w:tr>
      <w:tr w:rsidR="00B408D2" w:rsidTr="006202B8">
        <w:trPr>
          <w:gridAfter w:val="1"/>
          <w:wAfter w:w="90" w:type="dxa"/>
        </w:trPr>
        <w:tc>
          <w:tcPr>
            <w:tcW w:w="1384" w:type="dxa"/>
            <w:shd w:val="clear" w:color="auto" w:fill="92CDDC" w:themeFill="accent5" w:themeFillTint="99"/>
          </w:tcPr>
          <w:p w:rsidR="00B408D2" w:rsidRDefault="00B408D2" w:rsidP="001B699A">
            <w:r>
              <w:rPr>
                <w:rFonts w:hint="eastAsia"/>
              </w:rPr>
              <w:t>测试项描述</w:t>
            </w:r>
          </w:p>
        </w:tc>
        <w:tc>
          <w:tcPr>
            <w:tcW w:w="7138" w:type="dxa"/>
            <w:gridSpan w:val="3"/>
          </w:tcPr>
          <w:p w:rsidR="00B408D2" w:rsidRDefault="008C0F9B" w:rsidP="001B699A">
            <w:r>
              <w:rPr>
                <w:rFonts w:hint="eastAsia"/>
              </w:rPr>
              <w:t>在</w:t>
            </w:r>
            <w:r>
              <w:t>回收确认模块执行</w:t>
            </w:r>
            <w:r>
              <w:rPr>
                <w:rFonts w:hint="eastAsia"/>
              </w:rPr>
              <w:t>数据</w:t>
            </w:r>
            <w:r>
              <w:t>同步操作，查看是否能够将</w:t>
            </w:r>
            <w:r>
              <w:rPr>
                <w:rFonts w:hint="eastAsia"/>
              </w:rPr>
              <w:t>信息追溯系统</w:t>
            </w:r>
            <w:r>
              <w:t>需回收车辆数据同步到本系统中，验证系统与</w:t>
            </w:r>
            <w:r w:rsidR="000900F9">
              <w:rPr>
                <w:rFonts w:hint="eastAsia"/>
              </w:rPr>
              <w:t>信息</w:t>
            </w:r>
            <w:r w:rsidR="000900F9">
              <w:t>追溯系统间接口实现的</w:t>
            </w:r>
            <w:r w:rsidR="000900F9">
              <w:rPr>
                <w:rFonts w:hint="eastAsia"/>
              </w:rPr>
              <w:t>正确性</w:t>
            </w:r>
            <w:r w:rsidR="000900F9">
              <w:t>。</w:t>
            </w:r>
          </w:p>
        </w:tc>
      </w:tr>
    </w:tbl>
    <w:p w:rsidR="00B408D2" w:rsidRPr="00B408D2" w:rsidRDefault="00B408D2" w:rsidP="00B408D2"/>
    <w:p w:rsidR="005B7865" w:rsidRDefault="005B7865" w:rsidP="005B7865">
      <w:pPr>
        <w:pStyle w:val="2"/>
      </w:pPr>
      <w:bookmarkStart w:id="39" w:name="_Toc413165107"/>
      <w:r>
        <w:lastRenderedPageBreak/>
        <w:t>5.2</w:t>
      </w:r>
      <w:r w:rsidRPr="00574A34"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>BOM</w:t>
      </w:r>
      <w:r>
        <w:rPr>
          <w:rFonts w:hint="eastAsia"/>
        </w:rPr>
        <w:t>管理系统</w:t>
      </w:r>
      <w:r>
        <w:t>接口</w:t>
      </w:r>
      <w:r w:rsidR="00172EF9">
        <w:rPr>
          <w:rFonts w:hint="eastAsia"/>
        </w:rPr>
        <w:t xml:space="preserve"> </w:t>
      </w:r>
      <w:r w:rsidR="00172EF9">
        <w:t>STNXWL_SYS_BOM</w:t>
      </w:r>
      <w:bookmarkEnd w:id="39"/>
    </w:p>
    <w:p w:rsidR="00B408D2" w:rsidRPr="006D6A2A" w:rsidRDefault="00B503F5" w:rsidP="00B408D2">
      <w:pPr>
        <w:pStyle w:val="a8"/>
        <w:numPr>
          <w:ilvl w:val="0"/>
          <w:numId w:val="13"/>
        </w:numPr>
        <w:ind w:firstLineChars="0"/>
        <w:jc w:val="center"/>
      </w:pPr>
      <w:r>
        <w:rPr>
          <w:rFonts w:hint="eastAsia"/>
        </w:rPr>
        <w:t>**</w:t>
      </w:r>
      <w:r w:rsidR="00B408D2">
        <w:t>逆向物流</w:t>
      </w:r>
      <w:r w:rsidR="00B408D2">
        <w:rPr>
          <w:rFonts w:hint="eastAsia"/>
        </w:rPr>
        <w:t>_</w:t>
      </w:r>
      <w:r w:rsidR="00B408D2">
        <w:t>BOM</w:t>
      </w:r>
      <w:r w:rsidR="00B408D2">
        <w:rPr>
          <w:rFonts w:hint="eastAsia"/>
        </w:rPr>
        <w:t>管理</w:t>
      </w:r>
    </w:p>
    <w:tbl>
      <w:tblPr>
        <w:tblStyle w:val="aa"/>
        <w:tblW w:w="8612" w:type="dxa"/>
        <w:tblLook w:val="04A0" w:firstRow="1" w:lastRow="0" w:firstColumn="1" w:lastColumn="0" w:noHBand="0" w:noVBand="1"/>
      </w:tblPr>
      <w:tblGrid>
        <w:gridCol w:w="1384"/>
        <w:gridCol w:w="2876"/>
        <w:gridCol w:w="1518"/>
        <w:gridCol w:w="2744"/>
        <w:gridCol w:w="90"/>
      </w:tblGrid>
      <w:tr w:rsidR="00B408D2" w:rsidTr="006202B8">
        <w:trPr>
          <w:gridAfter w:val="1"/>
          <w:wAfter w:w="90" w:type="dxa"/>
        </w:trPr>
        <w:tc>
          <w:tcPr>
            <w:tcW w:w="1384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B408D2" w:rsidRDefault="00B408D2" w:rsidP="001B699A">
            <w:r>
              <w:rPr>
                <w:rFonts w:hint="eastAsia"/>
              </w:rPr>
              <w:t>测试项名称</w:t>
            </w:r>
          </w:p>
        </w:tc>
        <w:tc>
          <w:tcPr>
            <w:tcW w:w="2876" w:type="dxa"/>
          </w:tcPr>
          <w:p w:rsidR="00B408D2" w:rsidRPr="008563B9" w:rsidRDefault="00B503F5" w:rsidP="00B408D2">
            <w:r>
              <w:rPr>
                <w:rFonts w:hint="eastAsia"/>
              </w:rPr>
              <w:t>**</w:t>
            </w:r>
            <w:r w:rsidR="00B408D2">
              <w:t>逆向物流</w:t>
            </w:r>
            <w:r w:rsidR="00B408D2">
              <w:rPr>
                <w:rFonts w:hint="eastAsia"/>
              </w:rPr>
              <w:t>_</w:t>
            </w:r>
            <w:r w:rsidR="00B408D2">
              <w:t>SYS</w:t>
            </w:r>
            <w:r w:rsidR="00B408D2">
              <w:rPr>
                <w:rFonts w:hint="eastAsia"/>
              </w:rPr>
              <w:t>_BOM</w:t>
            </w:r>
            <w:r w:rsidR="00B408D2">
              <w:rPr>
                <w:rFonts w:hint="eastAsia"/>
              </w:rPr>
              <w:t>管理</w:t>
            </w:r>
          </w:p>
        </w:tc>
        <w:tc>
          <w:tcPr>
            <w:tcW w:w="1518" w:type="dxa"/>
            <w:shd w:val="clear" w:color="auto" w:fill="92CDDC" w:themeFill="accent5" w:themeFillTint="99"/>
          </w:tcPr>
          <w:p w:rsidR="00B408D2" w:rsidRDefault="00B408D2" w:rsidP="001B699A">
            <w:r>
              <w:rPr>
                <w:rFonts w:hint="eastAsia"/>
              </w:rPr>
              <w:t>测试项标识</w:t>
            </w:r>
          </w:p>
        </w:tc>
        <w:tc>
          <w:tcPr>
            <w:tcW w:w="2744" w:type="dxa"/>
          </w:tcPr>
          <w:p w:rsidR="00B408D2" w:rsidRDefault="00B408D2" w:rsidP="00B408D2">
            <w:r>
              <w:t>STNXWL_SYS_BOM</w:t>
            </w:r>
          </w:p>
        </w:tc>
      </w:tr>
      <w:tr w:rsidR="006202B8" w:rsidTr="006202B8">
        <w:tc>
          <w:tcPr>
            <w:tcW w:w="1384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6202B8" w:rsidRDefault="006202B8" w:rsidP="00695A65">
            <w:r>
              <w:rPr>
                <w:rFonts w:hint="eastAsia"/>
              </w:rPr>
              <w:t>测试</w:t>
            </w:r>
            <w:r>
              <w:t>方法</w:t>
            </w:r>
          </w:p>
        </w:tc>
        <w:tc>
          <w:tcPr>
            <w:tcW w:w="7228" w:type="dxa"/>
            <w:gridSpan w:val="4"/>
          </w:tcPr>
          <w:p w:rsidR="006202B8" w:rsidRDefault="006202B8" w:rsidP="00695A65">
            <w:r>
              <w:rPr>
                <w:rFonts w:hint="eastAsia"/>
              </w:rPr>
              <w:t>无</w:t>
            </w:r>
          </w:p>
        </w:tc>
      </w:tr>
      <w:tr w:rsidR="00B408D2" w:rsidTr="006202B8">
        <w:trPr>
          <w:gridAfter w:val="1"/>
          <w:wAfter w:w="90" w:type="dxa"/>
        </w:trPr>
        <w:tc>
          <w:tcPr>
            <w:tcW w:w="1384" w:type="dxa"/>
            <w:shd w:val="clear" w:color="auto" w:fill="92CDDC" w:themeFill="accent5" w:themeFillTint="99"/>
          </w:tcPr>
          <w:p w:rsidR="00B408D2" w:rsidRDefault="00B408D2" w:rsidP="001B699A">
            <w:r>
              <w:rPr>
                <w:rFonts w:hint="eastAsia"/>
              </w:rPr>
              <w:t>测试项描述</w:t>
            </w:r>
          </w:p>
        </w:tc>
        <w:tc>
          <w:tcPr>
            <w:tcW w:w="7138" w:type="dxa"/>
            <w:gridSpan w:val="3"/>
          </w:tcPr>
          <w:p w:rsidR="00B408D2" w:rsidRPr="000900F9" w:rsidRDefault="000900F9" w:rsidP="000900F9">
            <w:r>
              <w:rPr>
                <w:rFonts w:hint="eastAsia"/>
              </w:rPr>
              <w:t>在</w:t>
            </w:r>
            <w:r w:rsidRPr="000900F9">
              <w:rPr>
                <w:color w:val="FF0000"/>
              </w:rPr>
              <w:t>生成拆解明细</w:t>
            </w:r>
            <w:r>
              <w:rPr>
                <w:rFonts w:hint="eastAsia"/>
              </w:rPr>
              <w:t>模块执行生成</w:t>
            </w:r>
            <w:r>
              <w:t>明细操作，查看是否正确显示</w:t>
            </w:r>
            <w:r>
              <w:rPr>
                <w:rFonts w:hint="eastAsia"/>
              </w:rPr>
              <w:t>BOM</w:t>
            </w:r>
            <w:r>
              <w:t>系统返回的整机拆解详情</w:t>
            </w:r>
            <w:r>
              <w:rPr>
                <w:rFonts w:hint="eastAsia"/>
              </w:rPr>
              <w:t>，</w:t>
            </w:r>
            <w:r>
              <w:t>验证系统与</w:t>
            </w:r>
            <w:r>
              <w:t>BOM</w:t>
            </w:r>
            <w:r>
              <w:t>系统间接口实现的正确性。</w:t>
            </w:r>
          </w:p>
        </w:tc>
      </w:tr>
    </w:tbl>
    <w:p w:rsidR="00B408D2" w:rsidRPr="00B408D2" w:rsidRDefault="00B408D2" w:rsidP="00B408D2"/>
    <w:p w:rsidR="005B7865" w:rsidRDefault="005B7865" w:rsidP="005B7865">
      <w:pPr>
        <w:pStyle w:val="2"/>
      </w:pPr>
      <w:bookmarkStart w:id="40" w:name="_Toc413165108"/>
      <w:r>
        <w:t>5.3</w:t>
      </w:r>
      <w:r w:rsidRPr="00574A34"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>GPS</w:t>
      </w:r>
      <w:r>
        <w:rPr>
          <w:rFonts w:hint="eastAsia"/>
        </w:rPr>
        <w:t>定位</w:t>
      </w:r>
      <w:r>
        <w:t>系统接口</w:t>
      </w:r>
      <w:r w:rsidR="00172EF9">
        <w:rPr>
          <w:rFonts w:hint="eastAsia"/>
        </w:rPr>
        <w:t xml:space="preserve"> </w:t>
      </w:r>
      <w:r w:rsidR="00172EF9">
        <w:t>STNXWL_SYS_GPS</w:t>
      </w:r>
      <w:bookmarkEnd w:id="40"/>
    </w:p>
    <w:p w:rsidR="00B408D2" w:rsidRPr="006D6A2A" w:rsidRDefault="00B503F5" w:rsidP="00B408D2">
      <w:pPr>
        <w:pStyle w:val="a8"/>
        <w:numPr>
          <w:ilvl w:val="0"/>
          <w:numId w:val="13"/>
        </w:numPr>
        <w:ind w:firstLineChars="0"/>
        <w:jc w:val="center"/>
      </w:pPr>
      <w:r>
        <w:rPr>
          <w:rFonts w:hint="eastAsia"/>
        </w:rPr>
        <w:t>**</w:t>
      </w:r>
      <w:r w:rsidR="00B408D2">
        <w:t>逆向物流</w:t>
      </w:r>
      <w:r w:rsidR="00B408D2">
        <w:rPr>
          <w:rFonts w:hint="eastAsia"/>
        </w:rPr>
        <w:t>_</w:t>
      </w:r>
      <w:r w:rsidR="00B408D2">
        <w:t>SYS</w:t>
      </w:r>
      <w:r w:rsidR="00B408D2">
        <w:rPr>
          <w:rFonts w:hint="eastAsia"/>
        </w:rPr>
        <w:t>_GPS</w:t>
      </w:r>
      <w:r w:rsidR="00B408D2">
        <w:rPr>
          <w:rFonts w:hint="eastAsia"/>
        </w:rPr>
        <w:t>定位</w:t>
      </w:r>
    </w:p>
    <w:tbl>
      <w:tblPr>
        <w:tblStyle w:val="aa"/>
        <w:tblW w:w="8612" w:type="dxa"/>
        <w:tblLook w:val="04A0" w:firstRow="1" w:lastRow="0" w:firstColumn="1" w:lastColumn="0" w:noHBand="0" w:noVBand="1"/>
      </w:tblPr>
      <w:tblGrid>
        <w:gridCol w:w="1384"/>
        <w:gridCol w:w="2876"/>
        <w:gridCol w:w="1518"/>
        <w:gridCol w:w="2744"/>
        <w:gridCol w:w="90"/>
      </w:tblGrid>
      <w:tr w:rsidR="00B408D2" w:rsidTr="006202B8">
        <w:trPr>
          <w:gridAfter w:val="1"/>
          <w:wAfter w:w="90" w:type="dxa"/>
        </w:trPr>
        <w:tc>
          <w:tcPr>
            <w:tcW w:w="1384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B408D2" w:rsidRDefault="00B408D2" w:rsidP="001B699A">
            <w:r>
              <w:rPr>
                <w:rFonts w:hint="eastAsia"/>
              </w:rPr>
              <w:t>测试项名称</w:t>
            </w:r>
          </w:p>
        </w:tc>
        <w:tc>
          <w:tcPr>
            <w:tcW w:w="2876" w:type="dxa"/>
          </w:tcPr>
          <w:p w:rsidR="00B408D2" w:rsidRPr="008563B9" w:rsidRDefault="00B503F5" w:rsidP="00B408D2">
            <w:r>
              <w:rPr>
                <w:rFonts w:hint="eastAsia"/>
              </w:rPr>
              <w:t>**</w:t>
            </w:r>
            <w:r w:rsidR="00B408D2">
              <w:t>逆向物流</w:t>
            </w:r>
            <w:r w:rsidR="00B408D2">
              <w:rPr>
                <w:rFonts w:hint="eastAsia"/>
              </w:rPr>
              <w:t>_</w:t>
            </w:r>
            <w:r w:rsidR="00B408D2">
              <w:t>SYS</w:t>
            </w:r>
            <w:r w:rsidR="00B408D2">
              <w:rPr>
                <w:rFonts w:hint="eastAsia"/>
              </w:rPr>
              <w:t>_GPS</w:t>
            </w:r>
            <w:r w:rsidR="00B408D2">
              <w:rPr>
                <w:rFonts w:hint="eastAsia"/>
              </w:rPr>
              <w:t>定位</w:t>
            </w:r>
          </w:p>
        </w:tc>
        <w:tc>
          <w:tcPr>
            <w:tcW w:w="1518" w:type="dxa"/>
            <w:shd w:val="clear" w:color="auto" w:fill="92CDDC" w:themeFill="accent5" w:themeFillTint="99"/>
          </w:tcPr>
          <w:p w:rsidR="00B408D2" w:rsidRDefault="00B408D2" w:rsidP="001B699A">
            <w:r>
              <w:rPr>
                <w:rFonts w:hint="eastAsia"/>
              </w:rPr>
              <w:t>测试项标识</w:t>
            </w:r>
          </w:p>
        </w:tc>
        <w:tc>
          <w:tcPr>
            <w:tcW w:w="2744" w:type="dxa"/>
          </w:tcPr>
          <w:p w:rsidR="00B408D2" w:rsidRDefault="00B408D2" w:rsidP="00B408D2">
            <w:r>
              <w:t>STNXWL_SYS_GPS</w:t>
            </w:r>
          </w:p>
        </w:tc>
      </w:tr>
      <w:tr w:rsidR="006202B8" w:rsidTr="006202B8">
        <w:tc>
          <w:tcPr>
            <w:tcW w:w="1384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6202B8" w:rsidRDefault="006202B8" w:rsidP="00695A65">
            <w:r>
              <w:rPr>
                <w:rFonts w:hint="eastAsia"/>
              </w:rPr>
              <w:t>测试</w:t>
            </w:r>
            <w:r>
              <w:t>方法</w:t>
            </w:r>
          </w:p>
        </w:tc>
        <w:tc>
          <w:tcPr>
            <w:tcW w:w="7228" w:type="dxa"/>
            <w:gridSpan w:val="4"/>
          </w:tcPr>
          <w:p w:rsidR="006202B8" w:rsidRDefault="006202B8" w:rsidP="00695A65">
            <w:r>
              <w:rPr>
                <w:rFonts w:hint="eastAsia"/>
              </w:rPr>
              <w:t>无</w:t>
            </w:r>
          </w:p>
        </w:tc>
      </w:tr>
      <w:tr w:rsidR="00B408D2" w:rsidTr="006202B8">
        <w:trPr>
          <w:gridAfter w:val="1"/>
          <w:wAfter w:w="90" w:type="dxa"/>
        </w:trPr>
        <w:tc>
          <w:tcPr>
            <w:tcW w:w="1384" w:type="dxa"/>
            <w:shd w:val="clear" w:color="auto" w:fill="92CDDC" w:themeFill="accent5" w:themeFillTint="99"/>
          </w:tcPr>
          <w:p w:rsidR="00B408D2" w:rsidRDefault="00B408D2" w:rsidP="001B699A">
            <w:r>
              <w:rPr>
                <w:rFonts w:hint="eastAsia"/>
              </w:rPr>
              <w:t>测试项描述</w:t>
            </w:r>
          </w:p>
        </w:tc>
        <w:tc>
          <w:tcPr>
            <w:tcW w:w="7138" w:type="dxa"/>
            <w:gridSpan w:val="3"/>
          </w:tcPr>
          <w:p w:rsidR="00B408D2" w:rsidRDefault="000900F9" w:rsidP="000900F9">
            <w:r>
              <w:rPr>
                <w:rFonts w:hint="eastAsia"/>
              </w:rPr>
              <w:t>在</w:t>
            </w:r>
            <w:r>
              <w:t>车辆跟踪模块执行跟踪查看运输中</w:t>
            </w:r>
            <w:r>
              <w:rPr>
                <w:rFonts w:hint="eastAsia"/>
              </w:rPr>
              <w:t>车</w:t>
            </w:r>
            <w:r>
              <w:t>辆的</w:t>
            </w:r>
            <w:r>
              <w:rPr>
                <w:rFonts w:hint="eastAsia"/>
              </w:rPr>
              <w:t>操作</w:t>
            </w:r>
            <w:r>
              <w:t>，</w:t>
            </w:r>
            <w:r>
              <w:rPr>
                <w:rFonts w:hint="eastAsia"/>
              </w:rPr>
              <w:t>查看是否正确返回</w:t>
            </w:r>
            <w:r>
              <w:t>GPS</w:t>
            </w:r>
            <w:r>
              <w:t>定位信息</w:t>
            </w:r>
            <w:r>
              <w:rPr>
                <w:rFonts w:hint="eastAsia"/>
              </w:rPr>
              <w:t>并正确</w:t>
            </w:r>
            <w:r>
              <w:t>显示</w:t>
            </w:r>
            <w:r>
              <w:rPr>
                <w:rFonts w:hint="eastAsia"/>
              </w:rPr>
              <w:t>车辆运行轨迹图，</w:t>
            </w:r>
            <w:r>
              <w:t>验证统与</w:t>
            </w:r>
            <w:r>
              <w:t>GPS</w:t>
            </w:r>
            <w:r>
              <w:rPr>
                <w:rFonts w:hint="eastAsia"/>
              </w:rPr>
              <w:t>定位</w:t>
            </w:r>
            <w:r>
              <w:t>系统间接口实现的正确性。</w:t>
            </w:r>
          </w:p>
        </w:tc>
      </w:tr>
    </w:tbl>
    <w:p w:rsidR="00B408D2" w:rsidRPr="00B408D2" w:rsidRDefault="00B408D2" w:rsidP="00B408D2"/>
    <w:p w:rsidR="005B7865" w:rsidRDefault="005B7865" w:rsidP="005B7865">
      <w:pPr>
        <w:pStyle w:val="2"/>
      </w:pPr>
      <w:bookmarkStart w:id="41" w:name="_Toc413165109"/>
      <w:r>
        <w:t>5.4</w:t>
      </w:r>
      <w:r w:rsidRPr="00574A34">
        <w:rPr>
          <w:rFonts w:hint="eastAsia"/>
        </w:rPr>
        <w:t xml:space="preserve"> </w:t>
      </w:r>
      <w:r>
        <w:rPr>
          <w:rFonts w:hint="eastAsia"/>
        </w:rPr>
        <w:t>与入库</w:t>
      </w:r>
      <w:r>
        <w:t>系统接口</w:t>
      </w:r>
      <w:r w:rsidR="00172EF9">
        <w:rPr>
          <w:rFonts w:hint="eastAsia"/>
        </w:rPr>
        <w:t xml:space="preserve"> </w:t>
      </w:r>
      <w:r w:rsidR="00172EF9">
        <w:t>STNXWL_SYS_RKXT</w:t>
      </w:r>
      <w:bookmarkEnd w:id="41"/>
    </w:p>
    <w:p w:rsidR="00B408D2" w:rsidRPr="006D6A2A" w:rsidRDefault="00B503F5" w:rsidP="00B408D2">
      <w:pPr>
        <w:pStyle w:val="a8"/>
        <w:numPr>
          <w:ilvl w:val="0"/>
          <w:numId w:val="13"/>
        </w:numPr>
        <w:ind w:firstLineChars="0"/>
        <w:jc w:val="center"/>
      </w:pPr>
      <w:r>
        <w:rPr>
          <w:rFonts w:hint="eastAsia"/>
        </w:rPr>
        <w:t>**</w:t>
      </w:r>
      <w:r w:rsidR="00B408D2">
        <w:t>逆向物流</w:t>
      </w:r>
      <w:r w:rsidR="00B408D2">
        <w:rPr>
          <w:rFonts w:hint="eastAsia"/>
        </w:rPr>
        <w:t>_</w:t>
      </w:r>
      <w:r w:rsidR="00B408D2">
        <w:t>SYS</w:t>
      </w:r>
      <w:r w:rsidR="00B408D2">
        <w:rPr>
          <w:rFonts w:hint="eastAsia"/>
        </w:rPr>
        <w:t>_</w:t>
      </w:r>
      <w:r w:rsidR="00B408D2">
        <w:rPr>
          <w:rFonts w:hint="eastAsia"/>
        </w:rPr>
        <w:t>入库系统</w:t>
      </w:r>
    </w:p>
    <w:tbl>
      <w:tblPr>
        <w:tblStyle w:val="aa"/>
        <w:tblW w:w="8612" w:type="dxa"/>
        <w:tblLook w:val="04A0" w:firstRow="1" w:lastRow="0" w:firstColumn="1" w:lastColumn="0" w:noHBand="0" w:noVBand="1"/>
      </w:tblPr>
      <w:tblGrid>
        <w:gridCol w:w="1384"/>
        <w:gridCol w:w="2876"/>
        <w:gridCol w:w="1518"/>
        <w:gridCol w:w="2744"/>
        <w:gridCol w:w="90"/>
      </w:tblGrid>
      <w:tr w:rsidR="00B408D2" w:rsidTr="006202B8">
        <w:trPr>
          <w:gridAfter w:val="1"/>
          <w:wAfter w:w="90" w:type="dxa"/>
        </w:trPr>
        <w:tc>
          <w:tcPr>
            <w:tcW w:w="1384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B408D2" w:rsidRDefault="00B408D2" w:rsidP="001B699A">
            <w:r>
              <w:rPr>
                <w:rFonts w:hint="eastAsia"/>
              </w:rPr>
              <w:t>测试项名称</w:t>
            </w:r>
          </w:p>
        </w:tc>
        <w:tc>
          <w:tcPr>
            <w:tcW w:w="2876" w:type="dxa"/>
          </w:tcPr>
          <w:p w:rsidR="00B408D2" w:rsidRPr="008563B9" w:rsidRDefault="00B503F5" w:rsidP="00B408D2">
            <w:r>
              <w:rPr>
                <w:rFonts w:hint="eastAsia"/>
              </w:rPr>
              <w:t>**</w:t>
            </w:r>
            <w:r w:rsidR="00B408D2">
              <w:t>逆向物流</w:t>
            </w:r>
            <w:r w:rsidR="00B408D2">
              <w:rPr>
                <w:rFonts w:hint="eastAsia"/>
              </w:rPr>
              <w:t>_</w:t>
            </w:r>
            <w:r w:rsidR="00B408D2">
              <w:t>SYS</w:t>
            </w:r>
            <w:r w:rsidR="00B408D2">
              <w:rPr>
                <w:rFonts w:hint="eastAsia"/>
              </w:rPr>
              <w:t>_</w:t>
            </w:r>
            <w:r w:rsidR="00B408D2">
              <w:rPr>
                <w:rFonts w:hint="eastAsia"/>
              </w:rPr>
              <w:t>入库系统</w:t>
            </w:r>
          </w:p>
        </w:tc>
        <w:tc>
          <w:tcPr>
            <w:tcW w:w="1518" w:type="dxa"/>
            <w:shd w:val="clear" w:color="auto" w:fill="92CDDC" w:themeFill="accent5" w:themeFillTint="99"/>
          </w:tcPr>
          <w:p w:rsidR="00B408D2" w:rsidRDefault="00B408D2" w:rsidP="001B699A">
            <w:r>
              <w:rPr>
                <w:rFonts w:hint="eastAsia"/>
              </w:rPr>
              <w:t>测试项标识</w:t>
            </w:r>
          </w:p>
        </w:tc>
        <w:tc>
          <w:tcPr>
            <w:tcW w:w="2744" w:type="dxa"/>
          </w:tcPr>
          <w:p w:rsidR="00B408D2" w:rsidRDefault="00B408D2" w:rsidP="00B408D2">
            <w:r>
              <w:t>STNXWL_SYS_RKXT</w:t>
            </w:r>
          </w:p>
        </w:tc>
      </w:tr>
      <w:tr w:rsidR="006202B8" w:rsidTr="006202B8">
        <w:tc>
          <w:tcPr>
            <w:tcW w:w="1384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6202B8" w:rsidRDefault="006202B8" w:rsidP="00695A65">
            <w:r>
              <w:rPr>
                <w:rFonts w:hint="eastAsia"/>
              </w:rPr>
              <w:t>测试</w:t>
            </w:r>
            <w:r>
              <w:t>方法</w:t>
            </w:r>
          </w:p>
        </w:tc>
        <w:tc>
          <w:tcPr>
            <w:tcW w:w="7228" w:type="dxa"/>
            <w:gridSpan w:val="4"/>
          </w:tcPr>
          <w:p w:rsidR="006202B8" w:rsidRDefault="006202B8" w:rsidP="00695A65">
            <w:r>
              <w:rPr>
                <w:rFonts w:hint="eastAsia"/>
              </w:rPr>
              <w:t>无</w:t>
            </w:r>
          </w:p>
        </w:tc>
      </w:tr>
      <w:tr w:rsidR="00B408D2" w:rsidTr="006202B8">
        <w:trPr>
          <w:gridAfter w:val="1"/>
          <w:wAfter w:w="90" w:type="dxa"/>
        </w:trPr>
        <w:tc>
          <w:tcPr>
            <w:tcW w:w="1384" w:type="dxa"/>
            <w:shd w:val="clear" w:color="auto" w:fill="92CDDC" w:themeFill="accent5" w:themeFillTint="99"/>
          </w:tcPr>
          <w:p w:rsidR="00B408D2" w:rsidRDefault="00B408D2" w:rsidP="001B699A">
            <w:r>
              <w:rPr>
                <w:rFonts w:hint="eastAsia"/>
              </w:rPr>
              <w:t>测试项描述</w:t>
            </w:r>
          </w:p>
        </w:tc>
        <w:tc>
          <w:tcPr>
            <w:tcW w:w="7138" w:type="dxa"/>
            <w:gridSpan w:val="3"/>
          </w:tcPr>
          <w:p w:rsidR="00B408D2" w:rsidRDefault="0076131C" w:rsidP="001B699A">
            <w:r w:rsidRPr="0076131C">
              <w:rPr>
                <w:rFonts w:hint="eastAsia"/>
                <w:color w:val="FF0000"/>
              </w:rPr>
              <w:t>无</w:t>
            </w:r>
          </w:p>
        </w:tc>
      </w:tr>
    </w:tbl>
    <w:p w:rsidR="002E75EB" w:rsidRDefault="002E75EB" w:rsidP="002E75EB"/>
    <w:p w:rsidR="00DB456E" w:rsidRDefault="00DB456E" w:rsidP="00DB456E">
      <w:pPr>
        <w:pStyle w:val="2"/>
      </w:pPr>
      <w:bookmarkStart w:id="42" w:name="_Toc413165110"/>
      <w:r>
        <w:t>5.5</w:t>
      </w:r>
      <w:r w:rsidRPr="00574A34">
        <w:rPr>
          <w:rFonts w:hint="eastAsia"/>
        </w:rPr>
        <w:t xml:space="preserve"> </w:t>
      </w:r>
      <w:r>
        <w:rPr>
          <w:rFonts w:hint="eastAsia"/>
        </w:rPr>
        <w:t>业务</w:t>
      </w:r>
      <w:r>
        <w:t>流程测试</w:t>
      </w:r>
      <w:r>
        <w:rPr>
          <w:rFonts w:hint="eastAsia"/>
        </w:rPr>
        <w:t xml:space="preserve"> </w:t>
      </w:r>
      <w:r>
        <w:t>STNXWL_SYS_YWLC</w:t>
      </w:r>
      <w:bookmarkEnd w:id="42"/>
    </w:p>
    <w:p w:rsidR="00DB456E" w:rsidRPr="006D6A2A" w:rsidRDefault="00B503F5" w:rsidP="00DB456E">
      <w:pPr>
        <w:pStyle w:val="a8"/>
        <w:numPr>
          <w:ilvl w:val="0"/>
          <w:numId w:val="13"/>
        </w:numPr>
        <w:ind w:firstLineChars="0"/>
        <w:jc w:val="center"/>
      </w:pPr>
      <w:r>
        <w:rPr>
          <w:rFonts w:hint="eastAsia"/>
        </w:rPr>
        <w:t>**</w:t>
      </w:r>
      <w:r w:rsidR="00DB456E">
        <w:t>逆向物流</w:t>
      </w:r>
      <w:r w:rsidR="00DB456E">
        <w:rPr>
          <w:rFonts w:hint="eastAsia"/>
        </w:rPr>
        <w:t>_</w:t>
      </w:r>
      <w:r w:rsidR="00DB456E">
        <w:t>SYS</w:t>
      </w:r>
      <w:r w:rsidR="00DB456E">
        <w:rPr>
          <w:rFonts w:hint="eastAsia"/>
        </w:rPr>
        <w:t>_</w:t>
      </w:r>
      <w:r w:rsidR="00DB456E">
        <w:rPr>
          <w:rFonts w:hint="eastAsia"/>
        </w:rPr>
        <w:t>入库系统</w:t>
      </w:r>
    </w:p>
    <w:tbl>
      <w:tblPr>
        <w:tblStyle w:val="aa"/>
        <w:tblW w:w="8612" w:type="dxa"/>
        <w:tblLook w:val="04A0" w:firstRow="1" w:lastRow="0" w:firstColumn="1" w:lastColumn="0" w:noHBand="0" w:noVBand="1"/>
      </w:tblPr>
      <w:tblGrid>
        <w:gridCol w:w="1384"/>
        <w:gridCol w:w="2876"/>
        <w:gridCol w:w="1518"/>
        <w:gridCol w:w="2744"/>
        <w:gridCol w:w="90"/>
      </w:tblGrid>
      <w:tr w:rsidR="00DB456E" w:rsidTr="006202B8">
        <w:trPr>
          <w:gridAfter w:val="1"/>
          <w:wAfter w:w="90" w:type="dxa"/>
        </w:trPr>
        <w:tc>
          <w:tcPr>
            <w:tcW w:w="1384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DB456E" w:rsidRDefault="00DB456E" w:rsidP="00CF0723">
            <w:r>
              <w:rPr>
                <w:rFonts w:hint="eastAsia"/>
              </w:rPr>
              <w:t>测试项名称</w:t>
            </w:r>
          </w:p>
        </w:tc>
        <w:tc>
          <w:tcPr>
            <w:tcW w:w="2876" w:type="dxa"/>
          </w:tcPr>
          <w:p w:rsidR="00DB456E" w:rsidRPr="008563B9" w:rsidRDefault="00B503F5" w:rsidP="00DB456E">
            <w:r>
              <w:rPr>
                <w:rFonts w:hint="eastAsia"/>
              </w:rPr>
              <w:t>**</w:t>
            </w:r>
            <w:r w:rsidR="00DB456E">
              <w:t>逆向物流</w:t>
            </w:r>
            <w:r w:rsidR="00DB456E">
              <w:rPr>
                <w:rFonts w:hint="eastAsia"/>
              </w:rPr>
              <w:t>_</w:t>
            </w:r>
            <w:r w:rsidR="00DB456E">
              <w:t>SYS</w:t>
            </w:r>
            <w:r w:rsidR="00DB456E">
              <w:rPr>
                <w:rFonts w:hint="eastAsia"/>
              </w:rPr>
              <w:t>_</w:t>
            </w:r>
            <w:r w:rsidR="00DB456E">
              <w:rPr>
                <w:rFonts w:hint="eastAsia"/>
              </w:rPr>
              <w:t>业务流程测试</w:t>
            </w:r>
          </w:p>
        </w:tc>
        <w:tc>
          <w:tcPr>
            <w:tcW w:w="1518" w:type="dxa"/>
            <w:shd w:val="clear" w:color="auto" w:fill="92CDDC" w:themeFill="accent5" w:themeFillTint="99"/>
          </w:tcPr>
          <w:p w:rsidR="00DB456E" w:rsidRDefault="00DB456E" w:rsidP="00CF0723">
            <w:r>
              <w:rPr>
                <w:rFonts w:hint="eastAsia"/>
              </w:rPr>
              <w:t>测试项标识</w:t>
            </w:r>
          </w:p>
        </w:tc>
        <w:tc>
          <w:tcPr>
            <w:tcW w:w="2744" w:type="dxa"/>
          </w:tcPr>
          <w:p w:rsidR="00DB456E" w:rsidRDefault="00DB456E" w:rsidP="00DB456E">
            <w:r>
              <w:t>STNXWL_SYS_YWLC</w:t>
            </w:r>
          </w:p>
        </w:tc>
      </w:tr>
      <w:tr w:rsidR="006202B8" w:rsidTr="006202B8">
        <w:tc>
          <w:tcPr>
            <w:tcW w:w="1384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6202B8" w:rsidRDefault="006202B8" w:rsidP="00695A65">
            <w:r>
              <w:rPr>
                <w:rFonts w:hint="eastAsia"/>
              </w:rPr>
              <w:t>测试</w:t>
            </w:r>
            <w:r>
              <w:t>方法</w:t>
            </w:r>
          </w:p>
        </w:tc>
        <w:tc>
          <w:tcPr>
            <w:tcW w:w="7228" w:type="dxa"/>
            <w:gridSpan w:val="4"/>
          </w:tcPr>
          <w:p w:rsidR="006202B8" w:rsidRDefault="006202B8" w:rsidP="00695A65">
            <w:r>
              <w:rPr>
                <w:rFonts w:hint="eastAsia"/>
              </w:rPr>
              <w:t>无</w:t>
            </w:r>
          </w:p>
        </w:tc>
      </w:tr>
      <w:tr w:rsidR="00DB456E" w:rsidTr="006202B8">
        <w:trPr>
          <w:gridAfter w:val="1"/>
          <w:wAfter w:w="90" w:type="dxa"/>
        </w:trPr>
        <w:tc>
          <w:tcPr>
            <w:tcW w:w="1384" w:type="dxa"/>
            <w:shd w:val="clear" w:color="auto" w:fill="92CDDC" w:themeFill="accent5" w:themeFillTint="99"/>
          </w:tcPr>
          <w:p w:rsidR="00DB456E" w:rsidRDefault="00DB456E" w:rsidP="00CF0723">
            <w:r>
              <w:rPr>
                <w:rFonts w:hint="eastAsia"/>
              </w:rPr>
              <w:t>测试项描述</w:t>
            </w:r>
          </w:p>
        </w:tc>
        <w:tc>
          <w:tcPr>
            <w:tcW w:w="7138" w:type="dxa"/>
            <w:gridSpan w:val="3"/>
          </w:tcPr>
          <w:p w:rsidR="00DB456E" w:rsidRDefault="00DB456E" w:rsidP="00CF0723">
            <w:r>
              <w:rPr>
                <w:rFonts w:hint="eastAsia"/>
                <w:color w:val="FF0000"/>
              </w:rPr>
              <w:t>在环境</w:t>
            </w:r>
            <w:r>
              <w:rPr>
                <w:color w:val="FF0000"/>
              </w:rPr>
              <w:t>部署正确的前提下，正确连接</w:t>
            </w:r>
            <w:r>
              <w:rPr>
                <w:rFonts w:hint="eastAsia"/>
                <w:color w:val="FF0000"/>
              </w:rPr>
              <w:t>信息</w:t>
            </w:r>
            <w:r>
              <w:rPr>
                <w:color w:val="FF0000"/>
              </w:rPr>
              <w:t>追溯系统</w:t>
            </w:r>
            <w:r>
              <w:rPr>
                <w:rFonts w:hint="eastAsia"/>
                <w:color w:val="FF0000"/>
              </w:rPr>
              <w:t>（模拟</w:t>
            </w:r>
            <w:r>
              <w:rPr>
                <w:color w:val="FF0000"/>
              </w:rPr>
              <w:t>？）、</w:t>
            </w:r>
            <w:r>
              <w:rPr>
                <w:color w:val="FF0000"/>
              </w:rPr>
              <w:t>BOM</w:t>
            </w:r>
            <w:r>
              <w:rPr>
                <w:color w:val="FF0000"/>
              </w:rPr>
              <w:t>系统</w:t>
            </w:r>
            <w:r>
              <w:rPr>
                <w:rFonts w:hint="eastAsia"/>
                <w:color w:val="FF0000"/>
              </w:rPr>
              <w:t>（模拟</w:t>
            </w:r>
            <w:r>
              <w:rPr>
                <w:color w:val="FF0000"/>
              </w:rPr>
              <w:t>？）、</w:t>
            </w:r>
            <w:r>
              <w:rPr>
                <w:color w:val="FF0000"/>
              </w:rPr>
              <w:t>GPS</w:t>
            </w:r>
            <w:r>
              <w:rPr>
                <w:color w:val="FF0000"/>
              </w:rPr>
              <w:t>定位系统</w:t>
            </w:r>
            <w:r>
              <w:rPr>
                <w:rFonts w:hint="eastAsia"/>
                <w:color w:val="FF0000"/>
              </w:rPr>
              <w:t>（模拟</w:t>
            </w:r>
            <w:r>
              <w:rPr>
                <w:color w:val="FF0000"/>
              </w:rPr>
              <w:t>？）与</w:t>
            </w:r>
            <w:r>
              <w:rPr>
                <w:color w:val="FF0000"/>
              </w:rPr>
              <w:t>ERP</w:t>
            </w:r>
            <w:r>
              <w:rPr>
                <w:color w:val="FF0000"/>
              </w:rPr>
              <w:t>系统（</w:t>
            </w:r>
            <w:r>
              <w:rPr>
                <w:rFonts w:hint="eastAsia"/>
                <w:color w:val="FF0000"/>
              </w:rPr>
              <w:t>库</w:t>
            </w:r>
            <w:r>
              <w:rPr>
                <w:color w:val="FF0000"/>
              </w:rPr>
              <w:t>）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color w:val="FF0000"/>
              </w:rPr>
              <w:t>已正常业务逻辑执行测试，查看系统是否完成整个业务流程。</w:t>
            </w:r>
          </w:p>
        </w:tc>
      </w:tr>
    </w:tbl>
    <w:p w:rsidR="00DB456E" w:rsidRPr="005B7865" w:rsidRDefault="00DB456E" w:rsidP="002E75EB"/>
    <w:p w:rsidR="00993F60" w:rsidRPr="00695A65" w:rsidRDefault="00C8190B" w:rsidP="00695A65">
      <w:pPr>
        <w:pStyle w:val="1"/>
        <w:ind w:left="431" w:hanging="431"/>
        <w:rPr>
          <w:rFonts w:ascii="黑体" w:eastAsia="黑体" w:hAnsi="宋体"/>
          <w:bCs w:val="0"/>
          <w:smallCaps/>
          <w:noProof/>
          <w:kern w:val="0"/>
          <w:sz w:val="36"/>
          <w:szCs w:val="20"/>
        </w:rPr>
      </w:pPr>
      <w:bookmarkStart w:id="43" w:name="_Toc413165111"/>
      <w:r>
        <w:rPr>
          <w:rFonts w:ascii="黑体" w:eastAsia="黑体" w:hAnsi="宋体"/>
          <w:bCs w:val="0"/>
          <w:smallCaps/>
          <w:noProof/>
          <w:kern w:val="0"/>
          <w:sz w:val="36"/>
          <w:szCs w:val="20"/>
        </w:rPr>
        <w:t>6</w:t>
      </w:r>
      <w:r>
        <w:rPr>
          <w:rFonts w:ascii="黑体" w:eastAsia="黑体" w:hAnsi="宋体" w:hint="eastAsia"/>
          <w:bCs w:val="0"/>
          <w:smallCaps/>
          <w:noProof/>
          <w:kern w:val="0"/>
          <w:sz w:val="36"/>
          <w:szCs w:val="20"/>
        </w:rPr>
        <w:t xml:space="preserve"> 需求</w:t>
      </w:r>
      <w:r>
        <w:rPr>
          <w:rFonts w:ascii="黑体" w:eastAsia="黑体" w:hAnsi="宋体"/>
          <w:bCs w:val="0"/>
          <w:smallCaps/>
          <w:noProof/>
          <w:kern w:val="0"/>
          <w:sz w:val="36"/>
          <w:szCs w:val="20"/>
        </w:rPr>
        <w:t>跟踪矩阵</w:t>
      </w:r>
      <w:bookmarkEnd w:id="43"/>
    </w:p>
    <w:sectPr w:rsidR="00993F60" w:rsidRPr="00695A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5C63" w:rsidRDefault="00705C63" w:rsidP="00043056">
      <w:r>
        <w:separator/>
      </w:r>
    </w:p>
  </w:endnote>
  <w:endnote w:type="continuationSeparator" w:id="0">
    <w:p w:rsidR="00705C63" w:rsidRDefault="00705C63" w:rsidP="00043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D05" w:rsidRDefault="00817D05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503F5">
      <w:rPr>
        <w:noProof/>
      </w:rPr>
      <w:t>5</w:t>
    </w:r>
    <w:r>
      <w:rPr>
        <w:noProof/>
      </w:rPr>
      <w:fldChar w:fldCharType="end"/>
    </w:r>
  </w:p>
  <w:p w:rsidR="00817D05" w:rsidRPr="007C1B83" w:rsidRDefault="00817D05" w:rsidP="008F630D">
    <w:pPr>
      <w:jc w:val="right"/>
      <w:rPr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5C63" w:rsidRDefault="00705C63" w:rsidP="00043056">
      <w:r>
        <w:separator/>
      </w:r>
    </w:p>
  </w:footnote>
  <w:footnote w:type="continuationSeparator" w:id="0">
    <w:p w:rsidR="00705C63" w:rsidRDefault="00705C63" w:rsidP="000430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D05" w:rsidRPr="00BA3881" w:rsidRDefault="00817D05" w:rsidP="00142660">
    <w:pPr>
      <w:pStyle w:val="a3"/>
      <w:pBdr>
        <w:bottom w:val="thickThinSmallGap" w:sz="24" w:space="1" w:color="622423"/>
      </w:pBdr>
      <w:rPr>
        <w:rFonts w:ascii="Cambria" w:hAnsi="Cambria"/>
        <w:sz w:val="21"/>
        <w:szCs w:val="21"/>
      </w:rPr>
    </w:pPr>
    <w:r>
      <w:rPr>
        <w:rFonts w:ascii="Cambria" w:hAnsi="Cambria" w:hint="eastAsia"/>
        <w:noProof/>
        <w:sz w:val="21"/>
        <w:szCs w:val="21"/>
      </w:rPr>
      <w:drawing>
        <wp:inline distT="0" distB="0" distL="0" distR="0" wp14:anchorId="7CFF64BA" wp14:editId="6CC840F5">
          <wp:extent cx="228571" cy="228571"/>
          <wp:effectExtent l="0" t="0" r="635" b="63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622_HP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571" cy="2285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Cambria" w:hAnsi="Cambria" w:hint="eastAsia"/>
        <w:sz w:val="21"/>
        <w:szCs w:val="21"/>
      </w:rPr>
      <w:t>惠普</w:t>
    </w:r>
    <w:r>
      <w:rPr>
        <w:rFonts w:ascii="Cambria" w:hAnsi="Cambria" w:hint="eastAsia"/>
        <w:sz w:val="21"/>
        <w:szCs w:val="21"/>
      </w:rPr>
      <w:t>-</w:t>
    </w:r>
    <w:r>
      <w:rPr>
        <w:rFonts w:ascii="Cambria" w:hAnsi="Cambria" w:hint="eastAsia"/>
        <w:sz w:val="21"/>
        <w:szCs w:val="21"/>
      </w:rPr>
      <w:t>济宁国际软件人才及产业基地</w:t>
    </w:r>
    <w:r>
      <w:rPr>
        <w:rFonts w:ascii="Cambria" w:hAnsi="Cambria" w:hint="eastAsia"/>
        <w:sz w:val="21"/>
        <w:szCs w:val="21"/>
      </w:rPr>
      <w:t xml:space="preserve">          </w:t>
    </w:r>
    <w:r w:rsidR="00C97142">
      <w:rPr>
        <w:rFonts w:ascii="Cambria" w:hAnsi="Cambria"/>
        <w:sz w:val="21"/>
        <w:szCs w:val="21"/>
      </w:rPr>
      <w:t xml:space="preserve">     </w:t>
    </w:r>
    <w:r>
      <w:rPr>
        <w:rFonts w:ascii="Cambria" w:hAnsi="Cambria" w:hint="eastAsia"/>
        <w:sz w:val="21"/>
        <w:szCs w:val="21"/>
      </w:rPr>
      <w:t xml:space="preserve">                 </w:t>
    </w:r>
    <w:r>
      <w:rPr>
        <w:rFonts w:ascii="Cambria" w:hAnsi="Cambria" w:hint="eastAsia"/>
        <w:sz w:val="21"/>
        <w:szCs w:val="21"/>
      </w:rPr>
      <w:t>密级：内控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619C9"/>
    <w:multiLevelType w:val="hybridMultilevel"/>
    <w:tmpl w:val="80AE0364"/>
    <w:lvl w:ilvl="0" w:tplc="EF6ED1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7D5084"/>
    <w:multiLevelType w:val="hybridMultilevel"/>
    <w:tmpl w:val="7DE67DDC"/>
    <w:lvl w:ilvl="0" w:tplc="D6E23442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5662C3"/>
    <w:multiLevelType w:val="hybridMultilevel"/>
    <w:tmpl w:val="C82E052A"/>
    <w:lvl w:ilvl="0" w:tplc="1EBA2E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0D24FD"/>
    <w:multiLevelType w:val="hybridMultilevel"/>
    <w:tmpl w:val="4E8A8A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256176B"/>
    <w:multiLevelType w:val="multilevel"/>
    <w:tmpl w:val="1256176B"/>
    <w:lvl w:ilvl="0">
      <w:start w:val="1"/>
      <w:numFmt w:val="decimal"/>
      <w:lvlText w:val="%1."/>
      <w:lvlJc w:val="left"/>
      <w:pPr>
        <w:ind w:left="420" w:hanging="42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>
    <w:nsid w:val="18EA02F4"/>
    <w:multiLevelType w:val="hybridMultilevel"/>
    <w:tmpl w:val="068A2648"/>
    <w:lvl w:ilvl="0" w:tplc="0D8631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4463FCB"/>
    <w:multiLevelType w:val="hybridMultilevel"/>
    <w:tmpl w:val="BB648C40"/>
    <w:lvl w:ilvl="0" w:tplc="EEFA6A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8D4F7C"/>
    <w:multiLevelType w:val="hybridMultilevel"/>
    <w:tmpl w:val="CD64EEAE"/>
    <w:lvl w:ilvl="0" w:tplc="2C528D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CA44F6F"/>
    <w:multiLevelType w:val="hybridMultilevel"/>
    <w:tmpl w:val="A244809C"/>
    <w:lvl w:ilvl="0" w:tplc="4F9C75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08C1D1E"/>
    <w:multiLevelType w:val="hybridMultilevel"/>
    <w:tmpl w:val="CD64EEAE"/>
    <w:lvl w:ilvl="0" w:tplc="2C528D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1A24E20"/>
    <w:multiLevelType w:val="hybridMultilevel"/>
    <w:tmpl w:val="01904D62"/>
    <w:lvl w:ilvl="0" w:tplc="2C528D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440444C"/>
    <w:multiLevelType w:val="hybridMultilevel"/>
    <w:tmpl w:val="D3D06C50"/>
    <w:lvl w:ilvl="0" w:tplc="3DBCBCEA">
      <w:start w:val="1"/>
      <w:numFmt w:val="decimal"/>
      <w:suff w:val="space"/>
      <w:lvlText w:val="表%1"/>
      <w:lvlJc w:val="center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4D338D8"/>
    <w:multiLevelType w:val="hybridMultilevel"/>
    <w:tmpl w:val="10E204EA"/>
    <w:lvl w:ilvl="0" w:tplc="05A6296A">
      <w:start w:val="1"/>
      <w:numFmt w:val="bullet"/>
      <w:lvlText w:val=""/>
      <w:lvlJc w:val="left"/>
      <w:pPr>
        <w:tabs>
          <w:tab w:val="num" w:pos="620"/>
        </w:tabs>
        <w:ind w:left="6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34DF1CE7"/>
    <w:multiLevelType w:val="hybridMultilevel"/>
    <w:tmpl w:val="1C6EFF54"/>
    <w:lvl w:ilvl="0" w:tplc="21ECAD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D274CFE"/>
    <w:multiLevelType w:val="hybridMultilevel"/>
    <w:tmpl w:val="D09EE29E"/>
    <w:lvl w:ilvl="0" w:tplc="F970F2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0DC7E0B"/>
    <w:multiLevelType w:val="hybridMultilevel"/>
    <w:tmpl w:val="E92CBFA0"/>
    <w:lvl w:ilvl="0" w:tplc="2438C7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35F4A07"/>
    <w:multiLevelType w:val="hybridMultilevel"/>
    <w:tmpl w:val="4EF0D5E8"/>
    <w:lvl w:ilvl="0" w:tplc="C7A459E0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40233F2"/>
    <w:multiLevelType w:val="hybridMultilevel"/>
    <w:tmpl w:val="3494968C"/>
    <w:lvl w:ilvl="0" w:tplc="0FAC7E0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8E77A2">
      <w:start w:val="76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C4B45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C4263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086EA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C4A93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04474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C6EB6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68976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4ED6AB5"/>
    <w:multiLevelType w:val="multilevel"/>
    <w:tmpl w:val="44ED6AB5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9">
    <w:nsid w:val="47346745"/>
    <w:multiLevelType w:val="hybridMultilevel"/>
    <w:tmpl w:val="CD64EEAE"/>
    <w:lvl w:ilvl="0" w:tplc="2C528D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B664E84"/>
    <w:multiLevelType w:val="hybridMultilevel"/>
    <w:tmpl w:val="71E244EE"/>
    <w:lvl w:ilvl="0" w:tplc="C2EA348E">
      <w:start w:val="1"/>
      <w:numFmt w:val="decimal"/>
      <w:lvlText w:val="%1．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CD24DF7"/>
    <w:multiLevelType w:val="multilevel"/>
    <w:tmpl w:val="9524FD0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920"/>
        </w:tabs>
        <w:ind w:left="9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208"/>
        </w:tabs>
        <w:ind w:left="12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352"/>
        </w:tabs>
        <w:ind w:left="13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cs="Times New Roman"/>
      </w:rPr>
    </w:lvl>
  </w:abstractNum>
  <w:abstractNum w:abstractNumId="22">
    <w:nsid w:val="51921BF8"/>
    <w:multiLevelType w:val="hybridMultilevel"/>
    <w:tmpl w:val="237C9712"/>
    <w:lvl w:ilvl="0" w:tplc="3272CA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45E5BDB"/>
    <w:multiLevelType w:val="hybridMultilevel"/>
    <w:tmpl w:val="43CA2548"/>
    <w:lvl w:ilvl="0" w:tplc="54FEF4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DBD5B73"/>
    <w:multiLevelType w:val="hybridMultilevel"/>
    <w:tmpl w:val="ACF49E2A"/>
    <w:lvl w:ilvl="0" w:tplc="D8CA60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F0513A4"/>
    <w:multiLevelType w:val="hybridMultilevel"/>
    <w:tmpl w:val="3C923372"/>
    <w:lvl w:ilvl="0" w:tplc="04090011">
      <w:start w:val="1"/>
      <w:numFmt w:val="decimal"/>
      <w:lvlText w:val="%1)"/>
      <w:lvlJc w:val="left"/>
      <w:pPr>
        <w:ind w:left="1455" w:hanging="360"/>
      </w:p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26">
    <w:nsid w:val="626B5E17"/>
    <w:multiLevelType w:val="hybridMultilevel"/>
    <w:tmpl w:val="A95CD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C86473"/>
    <w:multiLevelType w:val="hybridMultilevel"/>
    <w:tmpl w:val="E2E06FC6"/>
    <w:lvl w:ilvl="0" w:tplc="8B36249E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71E3E49"/>
    <w:multiLevelType w:val="hybridMultilevel"/>
    <w:tmpl w:val="269A2918"/>
    <w:lvl w:ilvl="0" w:tplc="2C4CC9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C816215"/>
    <w:multiLevelType w:val="multilevel"/>
    <w:tmpl w:val="0682FED2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>
    <w:nsid w:val="6FFC709A"/>
    <w:multiLevelType w:val="hybridMultilevel"/>
    <w:tmpl w:val="9DC8AE2E"/>
    <w:lvl w:ilvl="0" w:tplc="A2843E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0135641"/>
    <w:multiLevelType w:val="hybridMultilevel"/>
    <w:tmpl w:val="CD64EEAE"/>
    <w:lvl w:ilvl="0" w:tplc="2C528D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81B0467"/>
    <w:multiLevelType w:val="hybridMultilevel"/>
    <w:tmpl w:val="06E01B72"/>
    <w:lvl w:ilvl="0" w:tplc="57526A1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8EF1DA">
      <w:start w:val="76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4E63A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1C34D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8CFC2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7AB3F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8C338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14DC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60D30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9FC17F6"/>
    <w:multiLevelType w:val="multilevel"/>
    <w:tmpl w:val="ED1848BC"/>
    <w:lvl w:ilvl="0">
      <w:start w:val="4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5" w:hanging="67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>
    <w:nsid w:val="7A7939F0"/>
    <w:multiLevelType w:val="hybridMultilevel"/>
    <w:tmpl w:val="DF3C8E06"/>
    <w:lvl w:ilvl="0" w:tplc="8ABCE1F4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B65123F"/>
    <w:multiLevelType w:val="hybridMultilevel"/>
    <w:tmpl w:val="326A9176"/>
    <w:lvl w:ilvl="0" w:tplc="4A8E79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E20733C"/>
    <w:multiLevelType w:val="hybridMultilevel"/>
    <w:tmpl w:val="CD64EEAE"/>
    <w:lvl w:ilvl="0" w:tplc="2C528D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29"/>
  </w:num>
  <w:num w:numId="3">
    <w:abstractNumId w:val="12"/>
  </w:num>
  <w:num w:numId="4">
    <w:abstractNumId w:val="3"/>
  </w:num>
  <w:num w:numId="5">
    <w:abstractNumId w:val="33"/>
  </w:num>
  <w:num w:numId="6">
    <w:abstractNumId w:val="21"/>
  </w:num>
  <w:num w:numId="7">
    <w:abstractNumId w:val="18"/>
  </w:num>
  <w:num w:numId="8">
    <w:abstractNumId w:val="4"/>
  </w:num>
  <w:num w:numId="9">
    <w:abstractNumId w:val="32"/>
  </w:num>
  <w:num w:numId="10">
    <w:abstractNumId w:val="17"/>
  </w:num>
  <w:num w:numId="11">
    <w:abstractNumId w:val="26"/>
  </w:num>
  <w:num w:numId="12">
    <w:abstractNumId w:val="25"/>
  </w:num>
  <w:num w:numId="13">
    <w:abstractNumId w:val="11"/>
  </w:num>
  <w:num w:numId="14">
    <w:abstractNumId w:val="6"/>
  </w:num>
  <w:num w:numId="15">
    <w:abstractNumId w:val="28"/>
  </w:num>
  <w:num w:numId="16">
    <w:abstractNumId w:val="0"/>
  </w:num>
  <w:num w:numId="17">
    <w:abstractNumId w:val="5"/>
  </w:num>
  <w:num w:numId="18">
    <w:abstractNumId w:val="24"/>
  </w:num>
  <w:num w:numId="19">
    <w:abstractNumId w:val="34"/>
  </w:num>
  <w:num w:numId="20">
    <w:abstractNumId w:val="14"/>
  </w:num>
  <w:num w:numId="21">
    <w:abstractNumId w:val="13"/>
  </w:num>
  <w:num w:numId="22">
    <w:abstractNumId w:val="23"/>
  </w:num>
  <w:num w:numId="23">
    <w:abstractNumId w:val="8"/>
  </w:num>
  <w:num w:numId="24">
    <w:abstractNumId w:val="30"/>
  </w:num>
  <w:num w:numId="25">
    <w:abstractNumId w:val="15"/>
  </w:num>
  <w:num w:numId="26">
    <w:abstractNumId w:val="36"/>
  </w:num>
  <w:num w:numId="27">
    <w:abstractNumId w:val="9"/>
  </w:num>
  <w:num w:numId="28">
    <w:abstractNumId w:val="10"/>
  </w:num>
  <w:num w:numId="29">
    <w:abstractNumId w:val="31"/>
  </w:num>
  <w:num w:numId="30">
    <w:abstractNumId w:val="7"/>
  </w:num>
  <w:num w:numId="31">
    <w:abstractNumId w:val="19"/>
  </w:num>
  <w:num w:numId="32">
    <w:abstractNumId w:val="16"/>
  </w:num>
  <w:num w:numId="33">
    <w:abstractNumId w:val="27"/>
  </w:num>
  <w:num w:numId="34">
    <w:abstractNumId w:val="1"/>
  </w:num>
  <w:num w:numId="35">
    <w:abstractNumId w:val="2"/>
  </w:num>
  <w:num w:numId="36">
    <w:abstractNumId w:val="35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D78"/>
    <w:rsid w:val="0000711E"/>
    <w:rsid w:val="00013A79"/>
    <w:rsid w:val="000148F5"/>
    <w:rsid w:val="00015F2C"/>
    <w:rsid w:val="00016C31"/>
    <w:rsid w:val="00025932"/>
    <w:rsid w:val="00036341"/>
    <w:rsid w:val="00043056"/>
    <w:rsid w:val="00053956"/>
    <w:rsid w:val="00063413"/>
    <w:rsid w:val="0006702E"/>
    <w:rsid w:val="000855B3"/>
    <w:rsid w:val="000900F9"/>
    <w:rsid w:val="00095001"/>
    <w:rsid w:val="00095CC9"/>
    <w:rsid w:val="000964E2"/>
    <w:rsid w:val="00096C09"/>
    <w:rsid w:val="000A59E5"/>
    <w:rsid w:val="000A74D1"/>
    <w:rsid w:val="000A7EDD"/>
    <w:rsid w:val="000B227F"/>
    <w:rsid w:val="000B37FE"/>
    <w:rsid w:val="000C1132"/>
    <w:rsid w:val="000C3B4B"/>
    <w:rsid w:val="000C7A74"/>
    <w:rsid w:val="000D7BB2"/>
    <w:rsid w:val="000E37F5"/>
    <w:rsid w:val="000F215D"/>
    <w:rsid w:val="000F40F4"/>
    <w:rsid w:val="000F6F9D"/>
    <w:rsid w:val="00102BEA"/>
    <w:rsid w:val="00106B22"/>
    <w:rsid w:val="00107012"/>
    <w:rsid w:val="00113D57"/>
    <w:rsid w:val="00121A35"/>
    <w:rsid w:val="00127B43"/>
    <w:rsid w:val="00142660"/>
    <w:rsid w:val="0014589E"/>
    <w:rsid w:val="00150047"/>
    <w:rsid w:val="00163FD2"/>
    <w:rsid w:val="0016703A"/>
    <w:rsid w:val="00170D36"/>
    <w:rsid w:val="00172EAE"/>
    <w:rsid w:val="00172EF9"/>
    <w:rsid w:val="0017663D"/>
    <w:rsid w:val="00177BBF"/>
    <w:rsid w:val="00183FBC"/>
    <w:rsid w:val="0018425A"/>
    <w:rsid w:val="001905C1"/>
    <w:rsid w:val="001B355E"/>
    <w:rsid w:val="001B66A6"/>
    <w:rsid w:val="001B6718"/>
    <w:rsid w:val="001B699A"/>
    <w:rsid w:val="001B7EB5"/>
    <w:rsid w:val="001C4780"/>
    <w:rsid w:val="001C6C75"/>
    <w:rsid w:val="001D1917"/>
    <w:rsid w:val="001D4E10"/>
    <w:rsid w:val="001E58C4"/>
    <w:rsid w:val="00201B79"/>
    <w:rsid w:val="002036B0"/>
    <w:rsid w:val="002045FD"/>
    <w:rsid w:val="00222ADC"/>
    <w:rsid w:val="00224D8B"/>
    <w:rsid w:val="00227119"/>
    <w:rsid w:val="00230376"/>
    <w:rsid w:val="00233806"/>
    <w:rsid w:val="00235A28"/>
    <w:rsid w:val="0023673D"/>
    <w:rsid w:val="00242E19"/>
    <w:rsid w:val="00242FA5"/>
    <w:rsid w:val="00247259"/>
    <w:rsid w:val="002478CA"/>
    <w:rsid w:val="0025141C"/>
    <w:rsid w:val="00260AD9"/>
    <w:rsid w:val="002A50AD"/>
    <w:rsid w:val="002B0242"/>
    <w:rsid w:val="002B343E"/>
    <w:rsid w:val="002B5B36"/>
    <w:rsid w:val="002C2304"/>
    <w:rsid w:val="002D14F3"/>
    <w:rsid w:val="002D292F"/>
    <w:rsid w:val="002D2B61"/>
    <w:rsid w:val="002E66A3"/>
    <w:rsid w:val="002E75EB"/>
    <w:rsid w:val="002F4904"/>
    <w:rsid w:val="003070A9"/>
    <w:rsid w:val="00311772"/>
    <w:rsid w:val="00311EB0"/>
    <w:rsid w:val="00315614"/>
    <w:rsid w:val="00315E94"/>
    <w:rsid w:val="00320017"/>
    <w:rsid w:val="0033189D"/>
    <w:rsid w:val="00335C1E"/>
    <w:rsid w:val="003360C7"/>
    <w:rsid w:val="00345AB7"/>
    <w:rsid w:val="00346E9B"/>
    <w:rsid w:val="00352BA8"/>
    <w:rsid w:val="003545F0"/>
    <w:rsid w:val="003646A3"/>
    <w:rsid w:val="0038550D"/>
    <w:rsid w:val="00386571"/>
    <w:rsid w:val="00391290"/>
    <w:rsid w:val="003914D7"/>
    <w:rsid w:val="00393A81"/>
    <w:rsid w:val="00396A11"/>
    <w:rsid w:val="003A43CE"/>
    <w:rsid w:val="003A5C52"/>
    <w:rsid w:val="003B5506"/>
    <w:rsid w:val="003D0012"/>
    <w:rsid w:val="003D1B4D"/>
    <w:rsid w:val="003E12ED"/>
    <w:rsid w:val="003E5298"/>
    <w:rsid w:val="003F60C2"/>
    <w:rsid w:val="003F6B4E"/>
    <w:rsid w:val="003F7CE1"/>
    <w:rsid w:val="0041166A"/>
    <w:rsid w:val="00414C3D"/>
    <w:rsid w:val="00415BCC"/>
    <w:rsid w:val="00444E4B"/>
    <w:rsid w:val="004477F3"/>
    <w:rsid w:val="004621C4"/>
    <w:rsid w:val="0046404A"/>
    <w:rsid w:val="00465D6B"/>
    <w:rsid w:val="00467D30"/>
    <w:rsid w:val="00467FA9"/>
    <w:rsid w:val="00486D4A"/>
    <w:rsid w:val="00490507"/>
    <w:rsid w:val="004962DE"/>
    <w:rsid w:val="004A1716"/>
    <w:rsid w:val="004B6360"/>
    <w:rsid w:val="004B7567"/>
    <w:rsid w:val="004C301A"/>
    <w:rsid w:val="004C31EF"/>
    <w:rsid w:val="004E1AEC"/>
    <w:rsid w:val="004F43EB"/>
    <w:rsid w:val="00501540"/>
    <w:rsid w:val="005078AD"/>
    <w:rsid w:val="00511A37"/>
    <w:rsid w:val="00515A3E"/>
    <w:rsid w:val="005171C8"/>
    <w:rsid w:val="00517861"/>
    <w:rsid w:val="00531193"/>
    <w:rsid w:val="005327C2"/>
    <w:rsid w:val="00540517"/>
    <w:rsid w:val="005511F0"/>
    <w:rsid w:val="00556D78"/>
    <w:rsid w:val="0057021C"/>
    <w:rsid w:val="00574A34"/>
    <w:rsid w:val="005845F8"/>
    <w:rsid w:val="005910D2"/>
    <w:rsid w:val="00595ACC"/>
    <w:rsid w:val="005A29DC"/>
    <w:rsid w:val="005A72BB"/>
    <w:rsid w:val="005B284A"/>
    <w:rsid w:val="005B68EB"/>
    <w:rsid w:val="005B7865"/>
    <w:rsid w:val="005D460B"/>
    <w:rsid w:val="005E28D3"/>
    <w:rsid w:val="005E42E5"/>
    <w:rsid w:val="005E4DB5"/>
    <w:rsid w:val="005E5F0E"/>
    <w:rsid w:val="005F2868"/>
    <w:rsid w:val="00603AF1"/>
    <w:rsid w:val="006118E3"/>
    <w:rsid w:val="006145C7"/>
    <w:rsid w:val="006202B8"/>
    <w:rsid w:val="0062590F"/>
    <w:rsid w:val="006341A4"/>
    <w:rsid w:val="00640FF6"/>
    <w:rsid w:val="00642F6C"/>
    <w:rsid w:val="00643D68"/>
    <w:rsid w:val="006453D8"/>
    <w:rsid w:val="00652DE0"/>
    <w:rsid w:val="006558AE"/>
    <w:rsid w:val="00656048"/>
    <w:rsid w:val="00656171"/>
    <w:rsid w:val="00663681"/>
    <w:rsid w:val="006723AE"/>
    <w:rsid w:val="00672880"/>
    <w:rsid w:val="00675670"/>
    <w:rsid w:val="00695A65"/>
    <w:rsid w:val="00697E9B"/>
    <w:rsid w:val="006A4AB9"/>
    <w:rsid w:val="006A7AE7"/>
    <w:rsid w:val="006B2AE2"/>
    <w:rsid w:val="006C0EAA"/>
    <w:rsid w:val="006C2087"/>
    <w:rsid w:val="006C3C2F"/>
    <w:rsid w:val="006C4E8A"/>
    <w:rsid w:val="006C657D"/>
    <w:rsid w:val="006D6A2A"/>
    <w:rsid w:val="006F408F"/>
    <w:rsid w:val="00705C63"/>
    <w:rsid w:val="00712A1A"/>
    <w:rsid w:val="00713EC7"/>
    <w:rsid w:val="00730BEC"/>
    <w:rsid w:val="00732C8D"/>
    <w:rsid w:val="007358CE"/>
    <w:rsid w:val="007414F2"/>
    <w:rsid w:val="00743FC9"/>
    <w:rsid w:val="00746C31"/>
    <w:rsid w:val="0076131C"/>
    <w:rsid w:val="00765765"/>
    <w:rsid w:val="00774226"/>
    <w:rsid w:val="00775D08"/>
    <w:rsid w:val="00776AE0"/>
    <w:rsid w:val="007801B3"/>
    <w:rsid w:val="0078057B"/>
    <w:rsid w:val="00785C79"/>
    <w:rsid w:val="00797F9C"/>
    <w:rsid w:val="007A36CB"/>
    <w:rsid w:val="007B0E8F"/>
    <w:rsid w:val="007B7735"/>
    <w:rsid w:val="007C21F2"/>
    <w:rsid w:val="007C2347"/>
    <w:rsid w:val="007C3231"/>
    <w:rsid w:val="007F506A"/>
    <w:rsid w:val="007F6CF3"/>
    <w:rsid w:val="00811328"/>
    <w:rsid w:val="00817D05"/>
    <w:rsid w:val="008216F4"/>
    <w:rsid w:val="00821F26"/>
    <w:rsid w:val="008253EB"/>
    <w:rsid w:val="0082643C"/>
    <w:rsid w:val="00827D8D"/>
    <w:rsid w:val="00830A3C"/>
    <w:rsid w:val="00831E0F"/>
    <w:rsid w:val="00850288"/>
    <w:rsid w:val="00851264"/>
    <w:rsid w:val="008563B9"/>
    <w:rsid w:val="00865190"/>
    <w:rsid w:val="0086782F"/>
    <w:rsid w:val="008746F0"/>
    <w:rsid w:val="00877279"/>
    <w:rsid w:val="008944BB"/>
    <w:rsid w:val="0089742F"/>
    <w:rsid w:val="008A3CC5"/>
    <w:rsid w:val="008A4326"/>
    <w:rsid w:val="008A4620"/>
    <w:rsid w:val="008A674C"/>
    <w:rsid w:val="008A6D00"/>
    <w:rsid w:val="008B6B24"/>
    <w:rsid w:val="008C0D6E"/>
    <w:rsid w:val="008C0F9B"/>
    <w:rsid w:val="008C590B"/>
    <w:rsid w:val="008D1F06"/>
    <w:rsid w:val="008D60A6"/>
    <w:rsid w:val="008D615E"/>
    <w:rsid w:val="008E14B4"/>
    <w:rsid w:val="008E64C3"/>
    <w:rsid w:val="008F2F81"/>
    <w:rsid w:val="008F57FA"/>
    <w:rsid w:val="008F630D"/>
    <w:rsid w:val="009010AF"/>
    <w:rsid w:val="009149E8"/>
    <w:rsid w:val="00917437"/>
    <w:rsid w:val="00917C40"/>
    <w:rsid w:val="00925DD5"/>
    <w:rsid w:val="009276BA"/>
    <w:rsid w:val="00931EF0"/>
    <w:rsid w:val="00953EFD"/>
    <w:rsid w:val="00954E4B"/>
    <w:rsid w:val="00962449"/>
    <w:rsid w:val="00962FB2"/>
    <w:rsid w:val="00971315"/>
    <w:rsid w:val="00985705"/>
    <w:rsid w:val="00986156"/>
    <w:rsid w:val="00986573"/>
    <w:rsid w:val="00993F60"/>
    <w:rsid w:val="00994313"/>
    <w:rsid w:val="009A29F6"/>
    <w:rsid w:val="009B001C"/>
    <w:rsid w:val="009B2814"/>
    <w:rsid w:val="009C2FF3"/>
    <w:rsid w:val="009D0102"/>
    <w:rsid w:val="009E16DC"/>
    <w:rsid w:val="009E5A89"/>
    <w:rsid w:val="009F11CC"/>
    <w:rsid w:val="009F5290"/>
    <w:rsid w:val="00A041EE"/>
    <w:rsid w:val="00A20380"/>
    <w:rsid w:val="00A22962"/>
    <w:rsid w:val="00A4246B"/>
    <w:rsid w:val="00A45513"/>
    <w:rsid w:val="00A61874"/>
    <w:rsid w:val="00A660D3"/>
    <w:rsid w:val="00A66461"/>
    <w:rsid w:val="00A66A9A"/>
    <w:rsid w:val="00A6765F"/>
    <w:rsid w:val="00A74ED0"/>
    <w:rsid w:val="00A9628E"/>
    <w:rsid w:val="00AA11EA"/>
    <w:rsid w:val="00AB40A7"/>
    <w:rsid w:val="00AB51A9"/>
    <w:rsid w:val="00AD7B9D"/>
    <w:rsid w:val="00AE3C50"/>
    <w:rsid w:val="00AE4AFB"/>
    <w:rsid w:val="00AF0A89"/>
    <w:rsid w:val="00B15B0E"/>
    <w:rsid w:val="00B26FCB"/>
    <w:rsid w:val="00B33974"/>
    <w:rsid w:val="00B408D2"/>
    <w:rsid w:val="00B430AD"/>
    <w:rsid w:val="00B503F5"/>
    <w:rsid w:val="00B56B79"/>
    <w:rsid w:val="00B574A6"/>
    <w:rsid w:val="00B66110"/>
    <w:rsid w:val="00B67012"/>
    <w:rsid w:val="00B756EE"/>
    <w:rsid w:val="00B77588"/>
    <w:rsid w:val="00B84046"/>
    <w:rsid w:val="00B84A8B"/>
    <w:rsid w:val="00BA3881"/>
    <w:rsid w:val="00BA3CAC"/>
    <w:rsid w:val="00BA55C5"/>
    <w:rsid w:val="00BB2CF2"/>
    <w:rsid w:val="00BB3035"/>
    <w:rsid w:val="00BC5F5E"/>
    <w:rsid w:val="00BD1F7D"/>
    <w:rsid w:val="00BD58B2"/>
    <w:rsid w:val="00BE7B1A"/>
    <w:rsid w:val="00BE7FEA"/>
    <w:rsid w:val="00BF3E2B"/>
    <w:rsid w:val="00BF3FD3"/>
    <w:rsid w:val="00C029F0"/>
    <w:rsid w:val="00C03142"/>
    <w:rsid w:val="00C037AB"/>
    <w:rsid w:val="00C107AE"/>
    <w:rsid w:val="00C12B45"/>
    <w:rsid w:val="00C2068E"/>
    <w:rsid w:val="00C224CA"/>
    <w:rsid w:val="00C27FDF"/>
    <w:rsid w:val="00C5067E"/>
    <w:rsid w:val="00C57792"/>
    <w:rsid w:val="00C77AE5"/>
    <w:rsid w:val="00C8190B"/>
    <w:rsid w:val="00C85B0B"/>
    <w:rsid w:val="00C91231"/>
    <w:rsid w:val="00C92A57"/>
    <w:rsid w:val="00C94164"/>
    <w:rsid w:val="00C97142"/>
    <w:rsid w:val="00CB3129"/>
    <w:rsid w:val="00CC0E54"/>
    <w:rsid w:val="00CE5529"/>
    <w:rsid w:val="00CE58D7"/>
    <w:rsid w:val="00CF04E2"/>
    <w:rsid w:val="00CF0723"/>
    <w:rsid w:val="00CF45EE"/>
    <w:rsid w:val="00D05573"/>
    <w:rsid w:val="00D10767"/>
    <w:rsid w:val="00D172FB"/>
    <w:rsid w:val="00D23976"/>
    <w:rsid w:val="00D3170A"/>
    <w:rsid w:val="00D32F0D"/>
    <w:rsid w:val="00D36AA6"/>
    <w:rsid w:val="00D436FA"/>
    <w:rsid w:val="00D43AE2"/>
    <w:rsid w:val="00D564F6"/>
    <w:rsid w:val="00D66372"/>
    <w:rsid w:val="00D666BA"/>
    <w:rsid w:val="00D7305C"/>
    <w:rsid w:val="00D83DF1"/>
    <w:rsid w:val="00D8421E"/>
    <w:rsid w:val="00D969C1"/>
    <w:rsid w:val="00DB260E"/>
    <w:rsid w:val="00DB456E"/>
    <w:rsid w:val="00DC0B01"/>
    <w:rsid w:val="00DC46FF"/>
    <w:rsid w:val="00DC6483"/>
    <w:rsid w:val="00DD2DAE"/>
    <w:rsid w:val="00DD7181"/>
    <w:rsid w:val="00DE1EB2"/>
    <w:rsid w:val="00DE6BE0"/>
    <w:rsid w:val="00DE6E33"/>
    <w:rsid w:val="00DF76C5"/>
    <w:rsid w:val="00E00171"/>
    <w:rsid w:val="00E15A9D"/>
    <w:rsid w:val="00E236B9"/>
    <w:rsid w:val="00E27420"/>
    <w:rsid w:val="00E3131F"/>
    <w:rsid w:val="00E43DA3"/>
    <w:rsid w:val="00E465D7"/>
    <w:rsid w:val="00E52ED8"/>
    <w:rsid w:val="00E63587"/>
    <w:rsid w:val="00E7245B"/>
    <w:rsid w:val="00E8057E"/>
    <w:rsid w:val="00E82A2C"/>
    <w:rsid w:val="00E905A9"/>
    <w:rsid w:val="00EA0696"/>
    <w:rsid w:val="00EA326D"/>
    <w:rsid w:val="00EA7C7C"/>
    <w:rsid w:val="00EA7F7F"/>
    <w:rsid w:val="00EC0C14"/>
    <w:rsid w:val="00ED2829"/>
    <w:rsid w:val="00ED3A88"/>
    <w:rsid w:val="00EE0D5D"/>
    <w:rsid w:val="00EE5492"/>
    <w:rsid w:val="00EF19B5"/>
    <w:rsid w:val="00F07DF9"/>
    <w:rsid w:val="00F1503F"/>
    <w:rsid w:val="00F24FAE"/>
    <w:rsid w:val="00F272E2"/>
    <w:rsid w:val="00F30354"/>
    <w:rsid w:val="00F37324"/>
    <w:rsid w:val="00F418F2"/>
    <w:rsid w:val="00F50254"/>
    <w:rsid w:val="00F51006"/>
    <w:rsid w:val="00F53A37"/>
    <w:rsid w:val="00F65B34"/>
    <w:rsid w:val="00F73461"/>
    <w:rsid w:val="00F874E3"/>
    <w:rsid w:val="00FA2032"/>
    <w:rsid w:val="00FA68BF"/>
    <w:rsid w:val="00FB4181"/>
    <w:rsid w:val="00FC7914"/>
    <w:rsid w:val="00FD27BF"/>
    <w:rsid w:val="00FD2DBE"/>
    <w:rsid w:val="00FF0C6A"/>
    <w:rsid w:val="00FF3535"/>
    <w:rsid w:val="00FF4A10"/>
    <w:rsid w:val="00FF5E53"/>
    <w:rsid w:val="00FF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29EF1BE-B9C7-4037-9FEC-D429693DD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BA38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3881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500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geinfo">
    <w:name w:val="Page info"/>
    <w:basedOn w:val="a"/>
    <w:rsid w:val="00F874E3"/>
    <w:pPr>
      <w:widowControl/>
      <w:jc w:val="left"/>
    </w:pPr>
    <w:rPr>
      <w:rFonts w:ascii="Times New Roman" w:hAnsi="Times New Roman"/>
      <w:kern w:val="0"/>
      <w:sz w:val="28"/>
      <w:szCs w:val="20"/>
      <w:lang w:val="es-ES" w:eastAsia="en-US"/>
    </w:rPr>
  </w:style>
  <w:style w:type="paragraph" w:styleId="a3">
    <w:name w:val="header"/>
    <w:aliases w:val="Section Header,h"/>
    <w:basedOn w:val="a"/>
    <w:link w:val="Char"/>
    <w:rsid w:val="003D0012"/>
    <w:pPr>
      <w:widowControl/>
      <w:tabs>
        <w:tab w:val="center" w:pos="4320"/>
        <w:tab w:val="right" w:pos="8640"/>
      </w:tabs>
      <w:jc w:val="left"/>
    </w:pPr>
    <w:rPr>
      <w:rFonts w:ascii="Times New Roman" w:hAnsi="Times New Roman"/>
      <w:kern w:val="0"/>
      <w:sz w:val="24"/>
      <w:szCs w:val="24"/>
    </w:rPr>
  </w:style>
  <w:style w:type="character" w:customStyle="1" w:styleId="Char">
    <w:name w:val="页眉 Char"/>
    <w:aliases w:val="Section Header Char,h Char"/>
    <w:link w:val="a3"/>
    <w:rsid w:val="003D0012"/>
    <w:rPr>
      <w:rFonts w:ascii="Times New Roman" w:hAnsi="Times New Roman"/>
      <w:sz w:val="24"/>
      <w:szCs w:val="24"/>
    </w:rPr>
  </w:style>
  <w:style w:type="paragraph" w:customStyle="1" w:styleId="TableSmHeading">
    <w:name w:val="Table_Sm_Heading"/>
    <w:basedOn w:val="a"/>
    <w:rsid w:val="003D0012"/>
    <w:pPr>
      <w:keepNext/>
      <w:keepLines/>
      <w:widowControl/>
      <w:spacing w:before="60" w:after="40"/>
      <w:jc w:val="left"/>
    </w:pPr>
    <w:rPr>
      <w:rFonts w:ascii="Arial" w:eastAsia="Times New Roman" w:hAnsi="Arial"/>
      <w:b/>
      <w:kern w:val="0"/>
      <w:sz w:val="16"/>
      <w:szCs w:val="20"/>
      <w:lang w:eastAsia="en-US"/>
    </w:rPr>
  </w:style>
  <w:style w:type="paragraph" w:customStyle="1" w:styleId="TableMedium">
    <w:name w:val="Table_Medium"/>
    <w:basedOn w:val="a"/>
    <w:rsid w:val="003D0012"/>
    <w:pPr>
      <w:widowControl/>
      <w:spacing w:before="40" w:after="40"/>
      <w:jc w:val="left"/>
    </w:pPr>
    <w:rPr>
      <w:rFonts w:ascii="Arial" w:eastAsia="Times New Roman" w:hAnsi="Arial"/>
      <w:kern w:val="0"/>
      <w:sz w:val="18"/>
      <w:szCs w:val="20"/>
      <w:lang w:eastAsia="en-US"/>
    </w:rPr>
  </w:style>
  <w:style w:type="paragraph" w:styleId="a4">
    <w:name w:val="footer"/>
    <w:basedOn w:val="a"/>
    <w:link w:val="Char0"/>
    <w:uiPriority w:val="99"/>
    <w:unhideWhenUsed/>
    <w:rsid w:val="000430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043056"/>
    <w:rPr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43056"/>
    <w:rPr>
      <w:sz w:val="16"/>
      <w:szCs w:val="16"/>
    </w:rPr>
  </w:style>
  <w:style w:type="character" w:customStyle="1" w:styleId="Char1">
    <w:name w:val="批注框文本 Char"/>
    <w:link w:val="a5"/>
    <w:uiPriority w:val="99"/>
    <w:semiHidden/>
    <w:rsid w:val="00043056"/>
    <w:rPr>
      <w:kern w:val="2"/>
      <w:sz w:val="16"/>
      <w:szCs w:val="16"/>
    </w:rPr>
  </w:style>
  <w:style w:type="character" w:customStyle="1" w:styleId="1Char">
    <w:name w:val="标题 1 Char"/>
    <w:link w:val="1"/>
    <w:uiPriority w:val="9"/>
    <w:rsid w:val="00BA3881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BA3881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rsid w:val="00150047"/>
    <w:rPr>
      <w:b/>
      <w:bCs/>
      <w:kern w:val="2"/>
      <w:sz w:val="32"/>
      <w:szCs w:val="32"/>
    </w:rPr>
  </w:style>
  <w:style w:type="paragraph" w:styleId="a6">
    <w:name w:val="No Spacing"/>
    <w:uiPriority w:val="1"/>
    <w:qFormat/>
    <w:rsid w:val="009010AF"/>
    <w:pPr>
      <w:widowControl w:val="0"/>
      <w:jc w:val="both"/>
    </w:pPr>
    <w:rPr>
      <w:kern w:val="2"/>
      <w:sz w:val="21"/>
      <w:szCs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18425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10">
    <w:name w:val="toc 1"/>
    <w:basedOn w:val="a"/>
    <w:next w:val="a"/>
    <w:autoRedefine/>
    <w:uiPriority w:val="39"/>
    <w:unhideWhenUsed/>
    <w:rsid w:val="0018425A"/>
  </w:style>
  <w:style w:type="paragraph" w:styleId="20">
    <w:name w:val="toc 2"/>
    <w:basedOn w:val="a"/>
    <w:next w:val="a"/>
    <w:autoRedefine/>
    <w:uiPriority w:val="39"/>
    <w:unhideWhenUsed/>
    <w:rsid w:val="003A43CE"/>
    <w:pPr>
      <w:tabs>
        <w:tab w:val="left" w:pos="1050"/>
        <w:tab w:val="right" w:leader="dot" w:pos="8296"/>
      </w:tabs>
      <w:spacing w:line="360" w:lineRule="auto"/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8425A"/>
    <w:pPr>
      <w:ind w:leftChars="400" w:left="840"/>
    </w:pPr>
  </w:style>
  <w:style w:type="character" w:styleId="a7">
    <w:name w:val="Hyperlink"/>
    <w:basedOn w:val="a0"/>
    <w:uiPriority w:val="99"/>
    <w:unhideWhenUsed/>
    <w:rsid w:val="0018425A"/>
    <w:rPr>
      <w:color w:val="0000FF" w:themeColor="hyperlink"/>
      <w:u w:val="single"/>
    </w:rPr>
  </w:style>
  <w:style w:type="paragraph" w:styleId="a8">
    <w:name w:val="List Paragraph"/>
    <w:basedOn w:val="a"/>
    <w:qFormat/>
    <w:rsid w:val="0057021C"/>
    <w:pPr>
      <w:ind w:firstLineChars="200" w:firstLine="420"/>
    </w:pPr>
  </w:style>
  <w:style w:type="paragraph" w:styleId="a9">
    <w:name w:val="caption"/>
    <w:basedOn w:val="a"/>
    <w:next w:val="a"/>
    <w:uiPriority w:val="35"/>
    <w:qFormat/>
    <w:rsid w:val="00335C1E"/>
    <w:rPr>
      <w:rFonts w:ascii="Arial" w:eastAsia="黑体" w:hAnsi="Arial"/>
      <w:sz w:val="20"/>
      <w:szCs w:val="20"/>
    </w:rPr>
  </w:style>
  <w:style w:type="table" w:styleId="aa">
    <w:name w:val="Table Grid"/>
    <w:basedOn w:val="a1"/>
    <w:uiPriority w:val="59"/>
    <w:rsid w:val="006D6A2A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hangye\&#23454;&#20064;&#25163;&#20876;\&#20132;&#20184;&#25991;&#26723;\SM&#31995;&#32479;&#22238;&#24402;&#27979;&#35797;_&#27979;&#35797;&#35745;&#21010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1AB278-5E77-4591-AFAA-B5C165875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SM系统回归测试_测试计划.dot</Template>
  <TotalTime>904</TotalTime>
  <Pages>1</Pages>
  <Words>2571</Words>
  <Characters>14658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SM系统-项目计划</vt:lpstr>
    </vt:vector>
  </TitlesOfParts>
  <Company>HP</Company>
  <LinksUpToDate>false</LinksUpToDate>
  <CharactersWithSpaces>17195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SM系统-项目计划</dc:title>
  <dc:creator>Ye Chang</dc:creator>
  <cp:lastModifiedBy>zhang.li-tong</cp:lastModifiedBy>
  <cp:revision>129</cp:revision>
  <dcterms:created xsi:type="dcterms:W3CDTF">2013-10-31T06:33:00Z</dcterms:created>
  <dcterms:modified xsi:type="dcterms:W3CDTF">2015-03-15T09:35:00Z</dcterms:modified>
</cp:coreProperties>
</file>